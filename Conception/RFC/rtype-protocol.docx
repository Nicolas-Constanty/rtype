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D18C32" w14:textId="638AB67D" w:rsidR="00CC4069" w:rsidRPr="00C225D0" w:rsidRDefault="00AE0541" w:rsidP="00ED3200">
      <w:pPr>
        <w:pStyle w:val="RFCTitle"/>
      </w:pPr>
      <w:r w:rsidRPr="00C225D0">
        <w:br/>
      </w:r>
      <w:bookmarkStart w:id="0" w:name="_Ref86333091"/>
      <w:bookmarkEnd w:id="0"/>
      <w:r w:rsidR="00953C01" w:rsidRPr="00C225D0">
        <w:t xml:space="preserve">R-Type </w:t>
      </w:r>
      <w:proofErr w:type="spellStart"/>
      <w:r w:rsidR="00953C01" w:rsidRPr="00C225D0">
        <w:t>SaltyStudio</w:t>
      </w:r>
      <w:proofErr w:type="spellEnd"/>
    </w:p>
    <w:p w14:paraId="2FDEDE09" w14:textId="768FB3A8" w:rsidR="00234834" w:rsidRPr="00C225D0" w:rsidRDefault="006F6F19" w:rsidP="003F328E">
      <w:pPr>
        <w:pStyle w:val="RFCH1-noTOCnonum"/>
      </w:pPr>
      <w:r w:rsidRPr="00C225D0">
        <w:t>Status of this Memo</w:t>
      </w:r>
    </w:p>
    <w:p w14:paraId="7A2D03B8" w14:textId="77777777" w:rsidR="008D50C0" w:rsidRPr="00C225D0" w:rsidRDefault="00C031EF" w:rsidP="008D50C0">
      <w:r w:rsidRPr="00C225D0">
        <w:t xml:space="preserve">This Internet-Draft is submitted in full conformance with the provisions of BCP 78 and BCP 79. </w:t>
      </w:r>
      <w:r w:rsidR="008D50C0" w:rsidRPr="00C225D0">
        <w:t>This document may not be modified, and derivative works of it may not be created, except to publish it as an RFC and to translate it into languages other than English.</w:t>
      </w:r>
    </w:p>
    <w:p w14:paraId="042FCA9E" w14:textId="4120EC47" w:rsidR="00156C7B" w:rsidRPr="00C225D0" w:rsidRDefault="002F361B" w:rsidP="003F328E">
      <w:pPr>
        <w:rPr>
          <w:b/>
        </w:rPr>
      </w:pPr>
      <w:r w:rsidRPr="00C225D0">
        <w:t>This document may contain material from IETF Documents or IETF Contributions published or made publicly available before November 10, 2008. The person(s) controlling the copyright in some of this material may not have granted the IETF Trust the right to allow modifications of such material outside the IETF Standards Process.  Without obtaining an adequate license from the person(s) controlling the copyright in such materials, this document may not be modified outside the IETF Standards Process, and derivative works of it may not be created outside the IETF Standards Process, except to format it for publication as an RFC or to translate it into languages other than English.</w:t>
      </w:r>
    </w:p>
    <w:p w14:paraId="387CC952" w14:textId="77777777" w:rsidR="008D50C0" w:rsidRPr="00C225D0" w:rsidRDefault="008D50C0" w:rsidP="008D50C0">
      <w:r w:rsidRPr="00C225D0">
        <w:t>Internet-Drafts are working documents of the Internet Engineering Task Force (IETF), its areas, and its working groups.  Note that other groups may also distribute working documents as Internet-Drafts.</w:t>
      </w:r>
    </w:p>
    <w:p w14:paraId="264411ED" w14:textId="77777777" w:rsidR="008D50C0" w:rsidRPr="00C225D0" w:rsidRDefault="008D50C0" w:rsidP="008D50C0">
      <w:r w:rsidRPr="00C225D0">
        <w:t>Internet-Drafts are draft documents valid for a maximum of six months and may be updated, replaced, or obsoleted by other documents at any time.  It is inappropriate to use Internet-Drafts as reference material or to cite them other than as "work in progress."</w:t>
      </w:r>
    </w:p>
    <w:p w14:paraId="1C708159" w14:textId="77777777" w:rsidR="008D50C0" w:rsidRPr="00C225D0" w:rsidRDefault="008D50C0" w:rsidP="009B0913">
      <w:r w:rsidRPr="00C225D0">
        <w:t>The list of current Internet-Drafts can be accessed at</w:t>
      </w:r>
      <w:r w:rsidR="009B0913" w:rsidRPr="00C225D0">
        <w:t xml:space="preserve"> </w:t>
      </w:r>
      <w:r w:rsidRPr="00C225D0">
        <w:t>http://www.ietf.org/ietf/1id-abstracts.txt</w:t>
      </w:r>
    </w:p>
    <w:p w14:paraId="231EFB6A" w14:textId="77777777" w:rsidR="008D50C0" w:rsidRPr="00C225D0" w:rsidRDefault="008D50C0" w:rsidP="009B0913">
      <w:r w:rsidRPr="00C225D0">
        <w:t>The list of Internet-Draft Shadow Directories can be accessed at</w:t>
      </w:r>
      <w:r w:rsidR="009B0913" w:rsidRPr="00C225D0">
        <w:t xml:space="preserve"> </w:t>
      </w:r>
      <w:r w:rsidRPr="00C225D0">
        <w:t>http://www.ietf.org/shadow.html</w:t>
      </w:r>
    </w:p>
    <w:p w14:paraId="769FE14E" w14:textId="77777777" w:rsidR="008D50C0" w:rsidRPr="00C225D0" w:rsidRDefault="008D50C0" w:rsidP="008D50C0">
      <w:r w:rsidRPr="00C225D0">
        <w:lastRenderedPageBreak/>
        <w:t xml:space="preserve">This Internet-Draft will expire on </w:t>
      </w:r>
      <w:r w:rsidRPr="00C225D0">
        <w:fldChar w:fldCharType="begin"/>
      </w:r>
      <w:r w:rsidRPr="00C225D0">
        <w:instrText xml:space="preserve"> IF </w:instrText>
      </w:r>
      <w:r w:rsidRPr="00C225D0">
        <w:fldChar w:fldCharType="begin"/>
      </w:r>
      <w:r w:rsidRPr="00C225D0">
        <w:instrText xml:space="preserve"> SAVEDATE  \@ "M" \* MERGEFORMAT </w:instrText>
      </w:r>
      <w:r w:rsidRPr="00C225D0">
        <w:fldChar w:fldCharType="separate"/>
      </w:r>
      <w:r w:rsidR="00604985" w:rsidRPr="00C225D0">
        <w:rPr>
          <w:noProof/>
        </w:rPr>
        <w:instrText>0</w:instrText>
      </w:r>
      <w:r w:rsidRPr="00C225D0">
        <w:fldChar w:fldCharType="end"/>
      </w:r>
      <w:r w:rsidRPr="00C225D0">
        <w:instrText xml:space="preserve"> = 1 July </w:instrText>
      </w:r>
      <w:r w:rsidRPr="00C225D0">
        <w:fldChar w:fldCharType="begin"/>
      </w:r>
      <w:r w:rsidRPr="00C225D0">
        <w:instrText xml:space="preserve"> IF </w:instrText>
      </w:r>
      <w:r w:rsidRPr="00C225D0">
        <w:fldChar w:fldCharType="begin"/>
      </w:r>
      <w:r w:rsidRPr="00C225D0">
        <w:instrText xml:space="preserve"> SAVEDATE \@ "M" \* MERGEFORMAT \* MERGEFORMAT </w:instrText>
      </w:r>
      <w:r w:rsidRPr="00C225D0">
        <w:fldChar w:fldCharType="separate"/>
      </w:r>
      <w:r w:rsidR="00604985" w:rsidRPr="00C225D0">
        <w:rPr>
          <w:noProof/>
        </w:rPr>
        <w:instrText>0</w:instrText>
      </w:r>
      <w:r w:rsidRPr="00C225D0">
        <w:fldChar w:fldCharType="end"/>
      </w:r>
      <w:r w:rsidRPr="00C225D0">
        <w:instrText xml:space="preserve"> = 2 August </w:instrText>
      </w:r>
      <w:r w:rsidRPr="00C225D0">
        <w:fldChar w:fldCharType="begin"/>
      </w:r>
      <w:r w:rsidRPr="00C225D0">
        <w:instrText xml:space="preserve"> IF </w:instrText>
      </w:r>
      <w:r w:rsidRPr="00C225D0">
        <w:fldChar w:fldCharType="begin"/>
      </w:r>
      <w:r w:rsidRPr="00C225D0">
        <w:instrText xml:space="preserve"> SAVEDATE \@ "M" \* MERGEFORMAT </w:instrText>
      </w:r>
      <w:r w:rsidRPr="00C225D0">
        <w:fldChar w:fldCharType="separate"/>
      </w:r>
      <w:r w:rsidR="00604985" w:rsidRPr="00C225D0">
        <w:rPr>
          <w:noProof/>
        </w:rPr>
        <w:instrText>0</w:instrText>
      </w:r>
      <w:r w:rsidRPr="00C225D0">
        <w:fldChar w:fldCharType="end"/>
      </w:r>
      <w:r w:rsidRPr="00C225D0">
        <w:instrText xml:space="preserve"> = 3 September </w:instrText>
      </w:r>
      <w:r w:rsidRPr="00C225D0">
        <w:fldChar w:fldCharType="begin"/>
      </w:r>
      <w:r w:rsidRPr="00C225D0">
        <w:instrText xml:space="preserve"> IF </w:instrText>
      </w:r>
      <w:r w:rsidRPr="00C225D0">
        <w:fldChar w:fldCharType="begin"/>
      </w:r>
      <w:r w:rsidRPr="00C225D0">
        <w:instrText xml:space="preserve"> SAVEDATE \@ "M" \* MERGEFORMAT </w:instrText>
      </w:r>
      <w:r w:rsidRPr="00C225D0">
        <w:fldChar w:fldCharType="separate"/>
      </w:r>
      <w:r w:rsidR="00604985" w:rsidRPr="00C225D0">
        <w:rPr>
          <w:noProof/>
        </w:rPr>
        <w:instrText>0</w:instrText>
      </w:r>
      <w:r w:rsidRPr="00C225D0">
        <w:fldChar w:fldCharType="end"/>
      </w:r>
      <w:r w:rsidRPr="00C225D0">
        <w:instrText xml:space="preserve"> = 4 October </w:instrText>
      </w:r>
      <w:r w:rsidRPr="00C225D0">
        <w:fldChar w:fldCharType="begin"/>
      </w:r>
      <w:r w:rsidRPr="00C225D0">
        <w:instrText xml:space="preserve"> IF </w:instrText>
      </w:r>
      <w:r w:rsidRPr="00C225D0">
        <w:fldChar w:fldCharType="begin"/>
      </w:r>
      <w:r w:rsidRPr="00C225D0">
        <w:instrText xml:space="preserve"> SAVEDATE \@ "M" \* MERGEFORMAT </w:instrText>
      </w:r>
      <w:r w:rsidRPr="00C225D0">
        <w:fldChar w:fldCharType="separate"/>
      </w:r>
      <w:r w:rsidR="00604985" w:rsidRPr="00C225D0">
        <w:rPr>
          <w:noProof/>
        </w:rPr>
        <w:instrText>0</w:instrText>
      </w:r>
      <w:r w:rsidRPr="00C225D0">
        <w:fldChar w:fldCharType="end"/>
      </w:r>
      <w:r w:rsidRPr="00C225D0">
        <w:instrText xml:space="preserve"> = 5 November </w:instrText>
      </w:r>
      <w:r w:rsidRPr="00C225D0">
        <w:fldChar w:fldCharType="begin"/>
      </w:r>
      <w:r w:rsidRPr="00C225D0">
        <w:instrText xml:space="preserve"> IF </w:instrText>
      </w:r>
      <w:r w:rsidRPr="00C225D0">
        <w:fldChar w:fldCharType="begin"/>
      </w:r>
      <w:r w:rsidRPr="00C225D0">
        <w:instrText xml:space="preserve"> SAVEDATE \@ "M" \* MERGEFORMAT </w:instrText>
      </w:r>
      <w:r w:rsidRPr="00C225D0">
        <w:fldChar w:fldCharType="separate"/>
      </w:r>
      <w:r w:rsidR="00604985" w:rsidRPr="00C225D0">
        <w:rPr>
          <w:noProof/>
        </w:rPr>
        <w:instrText>0</w:instrText>
      </w:r>
      <w:r w:rsidRPr="00C225D0">
        <w:fldChar w:fldCharType="end"/>
      </w:r>
      <w:r w:rsidRPr="00C225D0">
        <w:instrText xml:space="preserve"> = 6 December </w:instrText>
      </w:r>
      <w:r w:rsidRPr="00C225D0">
        <w:fldChar w:fldCharType="begin"/>
      </w:r>
      <w:r w:rsidRPr="00C225D0">
        <w:instrText xml:space="preserve"> IF </w:instrText>
      </w:r>
      <w:r w:rsidRPr="00C225D0">
        <w:fldChar w:fldCharType="begin"/>
      </w:r>
      <w:r w:rsidRPr="00C225D0">
        <w:instrText xml:space="preserve"> SAVEDATE \@ "M" \* MERGEFORMAT </w:instrText>
      </w:r>
      <w:r w:rsidRPr="00C225D0">
        <w:fldChar w:fldCharType="separate"/>
      </w:r>
      <w:r w:rsidR="00604985" w:rsidRPr="00C225D0">
        <w:rPr>
          <w:noProof/>
        </w:rPr>
        <w:instrText>0</w:instrText>
      </w:r>
      <w:r w:rsidRPr="00C225D0">
        <w:fldChar w:fldCharType="end"/>
      </w:r>
      <w:r w:rsidRPr="00C225D0">
        <w:instrText xml:space="preserve"> = 7 January </w:instrText>
      </w:r>
      <w:r w:rsidRPr="00C225D0">
        <w:fldChar w:fldCharType="begin"/>
      </w:r>
      <w:r w:rsidRPr="00C225D0">
        <w:instrText xml:space="preserve"> IF </w:instrText>
      </w:r>
      <w:r w:rsidRPr="00C225D0">
        <w:fldChar w:fldCharType="begin"/>
      </w:r>
      <w:r w:rsidRPr="00C225D0">
        <w:instrText xml:space="preserve"> SAVEDATE \@ "M" \* MERGEFORMAT </w:instrText>
      </w:r>
      <w:r w:rsidRPr="00C225D0">
        <w:fldChar w:fldCharType="separate"/>
      </w:r>
      <w:r w:rsidR="00604985" w:rsidRPr="00C225D0">
        <w:rPr>
          <w:noProof/>
        </w:rPr>
        <w:instrText>0</w:instrText>
      </w:r>
      <w:r w:rsidRPr="00C225D0">
        <w:fldChar w:fldCharType="end"/>
      </w:r>
      <w:r w:rsidRPr="00C225D0">
        <w:instrText xml:space="preserve"> = 8 February </w:instrText>
      </w:r>
      <w:r w:rsidRPr="00C225D0">
        <w:fldChar w:fldCharType="begin"/>
      </w:r>
      <w:r w:rsidRPr="00C225D0">
        <w:instrText xml:space="preserve"> IF </w:instrText>
      </w:r>
      <w:r w:rsidRPr="00C225D0">
        <w:fldChar w:fldCharType="begin"/>
      </w:r>
      <w:r w:rsidRPr="00C225D0">
        <w:instrText xml:space="preserve"> SAVEDATE \@ "M" \* MERGEFORMAT </w:instrText>
      </w:r>
      <w:r w:rsidRPr="00C225D0">
        <w:fldChar w:fldCharType="separate"/>
      </w:r>
      <w:r w:rsidR="00604985" w:rsidRPr="00C225D0">
        <w:rPr>
          <w:noProof/>
        </w:rPr>
        <w:instrText>0</w:instrText>
      </w:r>
      <w:r w:rsidRPr="00C225D0">
        <w:fldChar w:fldCharType="end"/>
      </w:r>
      <w:r w:rsidRPr="00C225D0">
        <w:instrText xml:space="preserve"> = 9 March </w:instrText>
      </w:r>
      <w:r w:rsidRPr="00C225D0">
        <w:fldChar w:fldCharType="begin"/>
      </w:r>
      <w:r w:rsidRPr="00C225D0">
        <w:instrText xml:space="preserve"> IF </w:instrText>
      </w:r>
      <w:r w:rsidRPr="00C225D0">
        <w:fldChar w:fldCharType="begin"/>
      </w:r>
      <w:r w:rsidRPr="00C225D0">
        <w:instrText xml:space="preserve"> SAVEDATE \@ "M" \* MERGEFORMAT </w:instrText>
      </w:r>
      <w:r w:rsidRPr="00C225D0">
        <w:fldChar w:fldCharType="separate"/>
      </w:r>
      <w:r w:rsidR="00604985" w:rsidRPr="00C225D0">
        <w:rPr>
          <w:noProof/>
        </w:rPr>
        <w:instrText>0</w:instrText>
      </w:r>
      <w:r w:rsidRPr="00C225D0">
        <w:fldChar w:fldCharType="end"/>
      </w:r>
      <w:r w:rsidRPr="00C225D0">
        <w:instrText xml:space="preserve"> = 10 April </w:instrText>
      </w:r>
      <w:r w:rsidRPr="00C225D0">
        <w:fldChar w:fldCharType="begin"/>
      </w:r>
      <w:r w:rsidRPr="00C225D0">
        <w:instrText xml:space="preserve"> IF </w:instrText>
      </w:r>
      <w:r w:rsidRPr="00C225D0">
        <w:fldChar w:fldCharType="begin"/>
      </w:r>
      <w:r w:rsidRPr="00C225D0">
        <w:instrText xml:space="preserve"> SAVEDATE \@ "M" \* MERGEFORMAT </w:instrText>
      </w:r>
      <w:r w:rsidRPr="00C225D0">
        <w:fldChar w:fldCharType="separate"/>
      </w:r>
      <w:r w:rsidR="00604985" w:rsidRPr="00C225D0">
        <w:rPr>
          <w:noProof/>
        </w:rPr>
        <w:instrText>0</w:instrText>
      </w:r>
      <w:r w:rsidRPr="00C225D0">
        <w:fldChar w:fldCharType="end"/>
      </w:r>
      <w:r w:rsidRPr="00C225D0">
        <w:instrText xml:space="preserve"> = 11 May </w:instrText>
      </w:r>
      <w:r w:rsidRPr="00C225D0">
        <w:fldChar w:fldCharType="begin"/>
      </w:r>
      <w:r w:rsidRPr="00C225D0">
        <w:instrText xml:space="preserve"> IF </w:instrText>
      </w:r>
      <w:r w:rsidRPr="00C225D0">
        <w:fldChar w:fldCharType="begin"/>
      </w:r>
      <w:r w:rsidRPr="00C225D0">
        <w:instrText xml:space="preserve"> SAVEDATE \@ "M" \* MERGEFORMAT </w:instrText>
      </w:r>
      <w:r w:rsidRPr="00C225D0">
        <w:fldChar w:fldCharType="separate"/>
      </w:r>
      <w:r w:rsidR="00604985" w:rsidRPr="00C225D0">
        <w:rPr>
          <w:noProof/>
        </w:rPr>
        <w:instrText>0</w:instrText>
      </w:r>
      <w:r w:rsidRPr="00C225D0">
        <w:fldChar w:fldCharType="end"/>
      </w:r>
      <w:r w:rsidRPr="00C225D0">
        <w:instrText xml:space="preserve"> = 12 June "Fail" \* MERGEFORMAT </w:instrText>
      </w:r>
      <w:r w:rsidRPr="00C225D0">
        <w:fldChar w:fldCharType="separate"/>
      </w:r>
      <w:r w:rsidR="006D4EC3" w:rsidRPr="00C225D0">
        <w:rPr>
          <w:noProof/>
        </w:rPr>
        <w:instrText>Fail</w:instrText>
      </w:r>
      <w:r w:rsidRPr="00C225D0">
        <w:fldChar w:fldCharType="end"/>
      </w:r>
      <w:r w:rsidRPr="00C225D0">
        <w:instrText xml:space="preserve"> \* MERGEFORMAT </w:instrText>
      </w:r>
      <w:r w:rsidRPr="00C225D0">
        <w:fldChar w:fldCharType="separate"/>
      </w:r>
      <w:r w:rsidR="006D4EC3" w:rsidRPr="00C225D0">
        <w:rPr>
          <w:noProof/>
        </w:rPr>
        <w:instrText>Fail</w:instrText>
      </w:r>
      <w:r w:rsidRPr="00C225D0">
        <w:fldChar w:fldCharType="end"/>
      </w:r>
      <w:r w:rsidRPr="00C225D0">
        <w:instrText xml:space="preserve"> \* MERGEFORMAT </w:instrText>
      </w:r>
      <w:r w:rsidRPr="00C225D0">
        <w:fldChar w:fldCharType="separate"/>
      </w:r>
      <w:r w:rsidR="006D4EC3" w:rsidRPr="00C225D0">
        <w:rPr>
          <w:noProof/>
        </w:rPr>
        <w:instrText>Fail</w:instrText>
      </w:r>
      <w:r w:rsidRPr="00C225D0">
        <w:fldChar w:fldCharType="end"/>
      </w:r>
      <w:r w:rsidRPr="00C225D0">
        <w:instrText xml:space="preserve"> \* MERGEFORMAT </w:instrText>
      </w:r>
      <w:r w:rsidRPr="00C225D0">
        <w:fldChar w:fldCharType="separate"/>
      </w:r>
      <w:r w:rsidR="006D4EC3" w:rsidRPr="00C225D0">
        <w:rPr>
          <w:noProof/>
        </w:rPr>
        <w:instrText>Fail</w:instrText>
      </w:r>
      <w:r w:rsidRPr="00C225D0">
        <w:fldChar w:fldCharType="end"/>
      </w:r>
      <w:r w:rsidRPr="00C225D0">
        <w:instrText xml:space="preserve"> \* MERGEFORMAT </w:instrText>
      </w:r>
      <w:r w:rsidRPr="00C225D0">
        <w:fldChar w:fldCharType="separate"/>
      </w:r>
      <w:r w:rsidR="006D4EC3" w:rsidRPr="00C225D0">
        <w:rPr>
          <w:noProof/>
        </w:rPr>
        <w:instrText>Fail</w:instrText>
      </w:r>
      <w:r w:rsidRPr="00C225D0">
        <w:fldChar w:fldCharType="end"/>
      </w:r>
      <w:r w:rsidRPr="00C225D0">
        <w:instrText xml:space="preserve"> \* MERGEFORMAT </w:instrText>
      </w:r>
      <w:r w:rsidRPr="00C225D0">
        <w:fldChar w:fldCharType="separate"/>
      </w:r>
      <w:r w:rsidR="006D4EC3" w:rsidRPr="00C225D0">
        <w:rPr>
          <w:noProof/>
        </w:rPr>
        <w:instrText>Fail</w:instrText>
      </w:r>
      <w:r w:rsidRPr="00C225D0">
        <w:fldChar w:fldCharType="end"/>
      </w:r>
      <w:r w:rsidRPr="00C225D0">
        <w:instrText xml:space="preserve"> \* MERGEFORMAT </w:instrText>
      </w:r>
      <w:r w:rsidRPr="00C225D0">
        <w:fldChar w:fldCharType="separate"/>
      </w:r>
      <w:r w:rsidR="006D4EC3" w:rsidRPr="00C225D0">
        <w:rPr>
          <w:noProof/>
        </w:rPr>
        <w:instrText>Fail</w:instrText>
      </w:r>
      <w:r w:rsidRPr="00C225D0">
        <w:fldChar w:fldCharType="end"/>
      </w:r>
      <w:r w:rsidRPr="00C225D0">
        <w:instrText xml:space="preserve"> \* MERGEFORMAT </w:instrText>
      </w:r>
      <w:r w:rsidRPr="00C225D0">
        <w:fldChar w:fldCharType="separate"/>
      </w:r>
      <w:r w:rsidR="006D4EC3" w:rsidRPr="00C225D0">
        <w:rPr>
          <w:noProof/>
        </w:rPr>
        <w:instrText>Fail</w:instrText>
      </w:r>
      <w:r w:rsidRPr="00C225D0">
        <w:fldChar w:fldCharType="end"/>
      </w:r>
      <w:r w:rsidRPr="00C225D0">
        <w:instrText xml:space="preserve">  \* MERGEFORMAT </w:instrText>
      </w:r>
      <w:r w:rsidRPr="00C225D0">
        <w:fldChar w:fldCharType="separate"/>
      </w:r>
      <w:r w:rsidR="006D4EC3" w:rsidRPr="00C225D0">
        <w:rPr>
          <w:noProof/>
        </w:rPr>
        <w:instrText>Fail</w:instrText>
      </w:r>
      <w:r w:rsidRPr="00C225D0">
        <w:fldChar w:fldCharType="end"/>
      </w:r>
      <w:r w:rsidRPr="00C225D0">
        <w:instrText xml:space="preserve"> \* MERGEFORMAT </w:instrText>
      </w:r>
      <w:r w:rsidRPr="00C225D0">
        <w:fldChar w:fldCharType="separate"/>
      </w:r>
      <w:r w:rsidR="006D4EC3" w:rsidRPr="00C225D0">
        <w:rPr>
          <w:noProof/>
        </w:rPr>
        <w:instrText>Fail</w:instrText>
      </w:r>
      <w:r w:rsidRPr="00C225D0">
        <w:fldChar w:fldCharType="end"/>
      </w:r>
      <w:r w:rsidRPr="00C225D0">
        <w:instrText xml:space="preserve"> \* MERGEFORMAT </w:instrText>
      </w:r>
      <w:r w:rsidRPr="00C225D0">
        <w:fldChar w:fldCharType="separate"/>
      </w:r>
      <w:r w:rsidR="006D4EC3" w:rsidRPr="00C225D0">
        <w:rPr>
          <w:noProof/>
        </w:rPr>
        <w:instrText>Fail</w:instrText>
      </w:r>
      <w:r w:rsidRPr="00C225D0">
        <w:fldChar w:fldCharType="end"/>
      </w:r>
      <w:r w:rsidRPr="00C225D0">
        <w:instrText xml:space="preserve"> \* MERGEFORMAT </w:instrText>
      </w:r>
      <w:r w:rsidRPr="00C225D0">
        <w:fldChar w:fldCharType="separate"/>
      </w:r>
      <w:r w:rsidR="006D4EC3" w:rsidRPr="00C225D0">
        <w:rPr>
          <w:noProof/>
        </w:rPr>
        <w:t>Fail</w:t>
      </w:r>
      <w:r w:rsidRPr="00C225D0">
        <w:fldChar w:fldCharType="end"/>
      </w:r>
      <w:r w:rsidRPr="00C225D0">
        <w:t xml:space="preserve"> </w:t>
      </w:r>
      <w:r w:rsidRPr="00C225D0">
        <w:fldChar w:fldCharType="begin"/>
      </w:r>
      <w:r w:rsidRPr="00C225D0">
        <w:instrText xml:space="preserve"> DATE  \@ "d," </w:instrText>
      </w:r>
      <w:r w:rsidRPr="00C225D0">
        <w:fldChar w:fldCharType="separate"/>
      </w:r>
      <w:r w:rsidR="006D4EC3" w:rsidRPr="00C225D0">
        <w:rPr>
          <w:noProof/>
        </w:rPr>
        <w:t>16,</w:t>
      </w:r>
      <w:r w:rsidRPr="00C225D0">
        <w:fldChar w:fldCharType="end"/>
      </w:r>
      <w:r w:rsidRPr="00C225D0">
        <w:t xml:space="preserve"> </w:t>
      </w:r>
      <w:r w:rsidRPr="00C225D0">
        <w:fldChar w:fldCharType="begin"/>
      </w:r>
      <w:r w:rsidRPr="00C225D0">
        <w:instrText xml:space="preserve"> IF </w:instrText>
      </w:r>
      <w:r w:rsidRPr="00C225D0">
        <w:fldChar w:fldCharType="begin"/>
      </w:r>
      <w:r w:rsidRPr="00C225D0">
        <w:instrText xml:space="preserve"> SAVEDATE \@ "M" \* MERGEFORMAT </w:instrText>
      </w:r>
      <w:r w:rsidRPr="00C225D0">
        <w:fldChar w:fldCharType="separate"/>
      </w:r>
      <w:r w:rsidR="00604985" w:rsidRPr="00C225D0">
        <w:rPr>
          <w:noProof/>
        </w:rPr>
        <w:instrText>0</w:instrText>
      </w:r>
      <w:r w:rsidRPr="00C225D0">
        <w:fldChar w:fldCharType="end"/>
      </w:r>
      <w:r w:rsidRPr="00C225D0">
        <w:instrText xml:space="preserve"> &lt; 7 </w:instrText>
      </w:r>
      <w:r w:rsidRPr="00C225D0">
        <w:fldChar w:fldCharType="begin"/>
      </w:r>
      <w:r w:rsidRPr="00C225D0">
        <w:instrText xml:space="preserve"> SAVEDATE \@ "YYYY" \* MERGEFORMAT </w:instrText>
      </w:r>
      <w:r w:rsidRPr="00C225D0">
        <w:fldChar w:fldCharType="separate"/>
      </w:r>
      <w:r w:rsidR="00604985" w:rsidRPr="00C225D0">
        <w:rPr>
          <w:noProof/>
        </w:rPr>
        <w:instrText>0000</w:instrText>
      </w:r>
      <w:r w:rsidRPr="00C225D0">
        <w:fldChar w:fldCharType="end"/>
      </w:r>
      <w:r w:rsidRPr="00C225D0">
        <w:instrText xml:space="preserve"> </w:instrText>
      </w:r>
      <w:r w:rsidRPr="00C225D0">
        <w:fldChar w:fldCharType="begin"/>
      </w:r>
      <w:r w:rsidRPr="00C225D0">
        <w:instrText xml:space="preserve"> IF </w:instrText>
      </w:r>
      <w:r w:rsidRPr="00C225D0">
        <w:fldChar w:fldCharType="begin"/>
      </w:r>
      <w:r w:rsidRPr="00C225D0">
        <w:instrText xml:space="preserve"> SAVEDATE \@ "M" \* MERGEFORMAT </w:instrText>
      </w:r>
      <w:r w:rsidRPr="00C225D0">
        <w:fldChar w:fldCharType="separate"/>
      </w:r>
      <w:r w:rsidR="009876A3" w:rsidRPr="00C225D0">
        <w:rPr>
          <w:noProof/>
        </w:rPr>
        <w:instrText>10</w:instrText>
      </w:r>
      <w:r w:rsidRPr="00C225D0">
        <w:fldChar w:fldCharType="end"/>
      </w:r>
      <w:r w:rsidRPr="00C225D0">
        <w:instrText xml:space="preserve"> &gt; 6 </w:instrText>
      </w:r>
      <w:r w:rsidRPr="00C225D0">
        <w:fldChar w:fldCharType="begin"/>
      </w:r>
      <w:r w:rsidRPr="00C225D0">
        <w:instrText xml:space="preserve"> = </w:instrText>
      </w:r>
      <w:r w:rsidRPr="00C225D0">
        <w:fldChar w:fldCharType="begin"/>
      </w:r>
      <w:r w:rsidRPr="00C225D0">
        <w:instrText xml:space="preserve"> SAVEDATE \@ "YYYY" \* MERGEFORMAT </w:instrText>
      </w:r>
      <w:r w:rsidRPr="00C225D0">
        <w:fldChar w:fldCharType="separate"/>
      </w:r>
      <w:r w:rsidR="009876A3" w:rsidRPr="00C225D0">
        <w:rPr>
          <w:noProof/>
        </w:rPr>
        <w:instrText>2013</w:instrText>
      </w:r>
      <w:r w:rsidRPr="00C225D0">
        <w:fldChar w:fldCharType="end"/>
      </w:r>
      <w:r w:rsidRPr="00C225D0">
        <w:instrText xml:space="preserve"> + 1 \* MERGEFORMAT </w:instrText>
      </w:r>
      <w:r w:rsidRPr="00C225D0">
        <w:fldChar w:fldCharType="separate"/>
      </w:r>
      <w:r w:rsidR="00753DF3" w:rsidRPr="00C225D0">
        <w:rPr>
          <w:noProof/>
        </w:rPr>
        <w:instrText>2009</w:instrText>
      </w:r>
      <w:r w:rsidRPr="00C225D0">
        <w:fldChar w:fldCharType="end"/>
      </w:r>
      <w:r w:rsidRPr="00C225D0">
        <w:instrText xml:space="preserve"> "Fail" \* MERGEFORMAT  \* MERGEFORMAT </w:instrText>
      </w:r>
      <w:r w:rsidRPr="00C225D0">
        <w:fldChar w:fldCharType="separate"/>
      </w:r>
      <w:r w:rsidR="009876A3" w:rsidRPr="00C225D0">
        <w:rPr>
          <w:noProof/>
        </w:rPr>
        <w:instrText>2009</w:instrText>
      </w:r>
      <w:r w:rsidRPr="00C225D0">
        <w:fldChar w:fldCharType="end"/>
      </w:r>
      <w:r w:rsidRPr="00C225D0">
        <w:instrText xml:space="preserve"> \* MERGEFORMAT </w:instrText>
      </w:r>
      <w:r w:rsidRPr="00C225D0">
        <w:fldChar w:fldCharType="separate"/>
      </w:r>
      <w:r w:rsidR="006D4EC3" w:rsidRPr="00C225D0">
        <w:rPr>
          <w:noProof/>
        </w:rPr>
        <w:t>0000</w:t>
      </w:r>
      <w:r w:rsidRPr="00C225D0">
        <w:fldChar w:fldCharType="end"/>
      </w:r>
      <w:r w:rsidRPr="00C225D0">
        <w:t>.</w:t>
      </w:r>
    </w:p>
    <w:p w14:paraId="25B09D68" w14:textId="3B3025A5" w:rsidR="00156C7B" w:rsidRPr="00C225D0" w:rsidRDefault="002E1F5F" w:rsidP="003F328E">
      <w:pPr>
        <w:pStyle w:val="RFCH1-noTOCnonum"/>
      </w:pPr>
      <w:r w:rsidRPr="00C225D0">
        <w:t>Copyright Notice</w:t>
      </w:r>
    </w:p>
    <w:p w14:paraId="480665C8" w14:textId="4D87D6C8" w:rsidR="00316AC2" w:rsidRPr="00C225D0" w:rsidRDefault="002E1F5F" w:rsidP="00537CFA">
      <w:r w:rsidRPr="00C225D0">
        <w:t xml:space="preserve">Copyright (c) </w:t>
      </w:r>
      <w:r w:rsidRPr="00C225D0">
        <w:fldChar w:fldCharType="begin"/>
      </w:r>
      <w:r w:rsidRPr="00C225D0">
        <w:instrText xml:space="preserve"> SAVEDATE  \@ "yyyy"  \* MERGEFORMAT </w:instrText>
      </w:r>
      <w:r w:rsidRPr="00C225D0">
        <w:fldChar w:fldCharType="separate"/>
      </w:r>
      <w:r w:rsidR="00604985" w:rsidRPr="00C225D0">
        <w:rPr>
          <w:noProof/>
        </w:rPr>
        <w:t>0000</w:t>
      </w:r>
      <w:r w:rsidRPr="00C225D0">
        <w:fldChar w:fldCharType="end"/>
      </w:r>
      <w:r w:rsidRPr="00C225D0">
        <w:t xml:space="preserve"> IETF Trust and the persons identified as the document authors. All rights reserved.</w:t>
      </w:r>
    </w:p>
    <w:p w14:paraId="78560F70" w14:textId="77777777" w:rsidR="00316AC2" w:rsidRPr="00C225D0" w:rsidRDefault="00316AC2" w:rsidP="00316AC2">
      <w:r w:rsidRPr="00C225D0">
        <w:t xml:space="preserve">This document is subject to BCP 78 and the IETF Trust’s Legal Provisions Relating to IETF Documents (http://trustee.ietf.org/license-info) in effect on the date of publication of this document. Please review these documents carefully, as they describe your rights and restrictions with respect to this document. </w:t>
      </w:r>
    </w:p>
    <w:p w14:paraId="189B4662" w14:textId="77777777" w:rsidR="0010357E" w:rsidRPr="00C225D0" w:rsidRDefault="0010357E" w:rsidP="00072E31">
      <w:pPr>
        <w:ind w:left="0"/>
      </w:pPr>
      <w:r w:rsidRPr="00C225D0">
        <w:t>Abstract</w:t>
      </w:r>
    </w:p>
    <w:p w14:paraId="31E67F84" w14:textId="49D79579" w:rsidR="00E053CE" w:rsidRPr="00C225D0" w:rsidRDefault="0038344F" w:rsidP="00713412">
      <w:r w:rsidRPr="00C225D0">
        <w:t xml:space="preserve">The R-Type protocol was </w:t>
      </w:r>
      <w:r w:rsidR="005B41D1" w:rsidRPr="00C225D0">
        <w:t>developed</w:t>
      </w:r>
      <w:r w:rsidRPr="00C225D0">
        <w:t xml:space="preserve"> over the last week </w:t>
      </w:r>
      <w:r w:rsidR="00E053CE" w:rsidRPr="00C225D0">
        <w:t>since it was first implemented as a means for users on a r-type. Now it supports a world-wide network of network of servers and clients.</w:t>
      </w:r>
    </w:p>
    <w:p w14:paraId="17E7D979" w14:textId="162F6CE7" w:rsidR="006F6F19" w:rsidRPr="00C225D0" w:rsidRDefault="00E053CE" w:rsidP="00713412">
      <w:r w:rsidRPr="00C225D0">
        <w:t>The R-Type protocol is a binary protocol, with the simplest client being any socket program capable of connecting to the server.</w:t>
      </w:r>
    </w:p>
    <w:p w14:paraId="348EAF74" w14:textId="77777777" w:rsidR="006F6F19" w:rsidRPr="00C225D0" w:rsidRDefault="006F6F19" w:rsidP="00CC4069">
      <w:pPr>
        <w:pStyle w:val="RFCH1-noTOCnonum"/>
      </w:pPr>
      <w:r w:rsidRPr="00C225D0">
        <w:t>Table of Contents</w:t>
      </w:r>
    </w:p>
    <w:p w14:paraId="60EDCD54" w14:textId="77777777" w:rsidR="00147470" w:rsidRPr="00C225D0" w:rsidRDefault="00147470">
      <w:pPr>
        <w:pStyle w:val="TM1"/>
      </w:pPr>
    </w:p>
    <w:p w14:paraId="1DEB07B4" w14:textId="77777777" w:rsidR="009812A3" w:rsidRPr="00C225D0" w:rsidRDefault="00581409">
      <w:pPr>
        <w:pStyle w:val="TM1"/>
        <w:rPr>
          <w:rFonts w:ascii="Calibri" w:eastAsia="Times New Roman" w:hAnsi="Calibri" w:cs="Times New Roman"/>
          <w:sz w:val="22"/>
          <w:szCs w:val="22"/>
        </w:rPr>
      </w:pPr>
      <w:r w:rsidRPr="00C225D0">
        <w:fldChar w:fldCharType="begin"/>
      </w:r>
      <w:r w:rsidRPr="00C225D0">
        <w:instrText xml:space="preserve"> TOC \o \h \z \u </w:instrText>
      </w:r>
      <w:r w:rsidRPr="00C225D0">
        <w:fldChar w:fldCharType="separate"/>
      </w:r>
      <w:hyperlink w:anchor="_Toc258322660" w:history="1">
        <w:r w:rsidR="009812A3" w:rsidRPr="00C225D0">
          <w:rPr>
            <w:rStyle w:val="Lienhypertexte"/>
          </w:rPr>
          <w:t>1. Introduction</w:t>
        </w:r>
        <w:r w:rsidR="009812A3" w:rsidRPr="00C225D0">
          <w:rPr>
            <w:webHidden/>
          </w:rPr>
          <w:tab/>
        </w:r>
        <w:r w:rsidR="009812A3" w:rsidRPr="00C225D0">
          <w:rPr>
            <w:webHidden/>
          </w:rPr>
          <w:fldChar w:fldCharType="begin"/>
        </w:r>
        <w:r w:rsidR="009812A3" w:rsidRPr="00C225D0">
          <w:rPr>
            <w:webHidden/>
          </w:rPr>
          <w:instrText xml:space="preserve"> PAGEREF _Toc258322660 \h </w:instrText>
        </w:r>
        <w:r w:rsidR="009812A3" w:rsidRPr="00C225D0">
          <w:rPr>
            <w:webHidden/>
          </w:rPr>
        </w:r>
        <w:r w:rsidR="009812A3" w:rsidRPr="00C225D0">
          <w:rPr>
            <w:webHidden/>
          </w:rPr>
          <w:fldChar w:fldCharType="separate"/>
        </w:r>
        <w:r w:rsidR="006D4EC3" w:rsidRPr="00C225D0">
          <w:rPr>
            <w:webHidden/>
          </w:rPr>
          <w:t>4</w:t>
        </w:r>
        <w:r w:rsidR="009812A3" w:rsidRPr="00C225D0">
          <w:rPr>
            <w:webHidden/>
          </w:rPr>
          <w:fldChar w:fldCharType="end"/>
        </w:r>
      </w:hyperlink>
    </w:p>
    <w:p w14:paraId="6260500C" w14:textId="11518769" w:rsidR="00FF66FB" w:rsidRPr="00C225D0" w:rsidRDefault="009812A3" w:rsidP="00FF66FB">
      <w:pPr>
        <w:pStyle w:val="TM2"/>
        <w:rPr>
          <w:rStyle w:val="Lienhypertexte"/>
        </w:rPr>
      </w:pPr>
      <w:hyperlink w:anchor="_Toc258322661" w:history="1">
        <w:r w:rsidR="00FC36E9" w:rsidRPr="00C225D0">
          <w:rPr>
            <w:rStyle w:val="Lienhypertexte"/>
          </w:rPr>
          <w:t xml:space="preserve">1.1. </w:t>
        </w:r>
        <w:r w:rsidR="003F473D" w:rsidRPr="00C225D0">
          <w:rPr>
            <w:rStyle w:val="Lienhypertexte"/>
          </w:rPr>
          <w:t>Servers</w:t>
        </w:r>
        <w:r w:rsidRPr="00C225D0">
          <w:rPr>
            <w:webHidden/>
          </w:rPr>
          <w:tab/>
        </w:r>
        <w:r w:rsidRPr="00C225D0">
          <w:rPr>
            <w:webHidden/>
          </w:rPr>
          <w:fldChar w:fldCharType="begin"/>
        </w:r>
        <w:r w:rsidRPr="00C225D0">
          <w:rPr>
            <w:webHidden/>
          </w:rPr>
          <w:instrText xml:space="preserve"> PAGEREF _Toc258322661 \h </w:instrText>
        </w:r>
        <w:r w:rsidRPr="00C225D0">
          <w:rPr>
            <w:webHidden/>
          </w:rPr>
        </w:r>
        <w:r w:rsidRPr="00C225D0">
          <w:rPr>
            <w:webHidden/>
          </w:rPr>
          <w:fldChar w:fldCharType="separate"/>
        </w:r>
        <w:r w:rsidR="006D4EC3" w:rsidRPr="00C225D0">
          <w:rPr>
            <w:webHidden/>
          </w:rPr>
          <w:t>5</w:t>
        </w:r>
        <w:r w:rsidRPr="00C225D0">
          <w:rPr>
            <w:webHidden/>
          </w:rPr>
          <w:fldChar w:fldCharType="end"/>
        </w:r>
      </w:hyperlink>
    </w:p>
    <w:p w14:paraId="6311AC02" w14:textId="3F8F44AA" w:rsidR="00FF66FB" w:rsidRPr="00C225D0" w:rsidRDefault="00FF66FB" w:rsidP="00FF66FB">
      <w:pPr>
        <w:pStyle w:val="TM2"/>
        <w:rPr>
          <w:rStyle w:val="Lienhypertexte"/>
        </w:rPr>
      </w:pPr>
      <w:hyperlink w:anchor="_Toc258322661" w:history="1">
        <w:r w:rsidRPr="00C225D0">
          <w:rPr>
            <w:rStyle w:val="Lienhypertexte"/>
          </w:rPr>
          <w:t>1.2</w:t>
        </w:r>
        <w:r w:rsidR="00FC36E9" w:rsidRPr="00C225D0">
          <w:rPr>
            <w:rStyle w:val="Lienhypertexte"/>
          </w:rPr>
          <w:t xml:space="preserve">. </w:t>
        </w:r>
        <w:r w:rsidR="003F473D" w:rsidRPr="00C225D0">
          <w:rPr>
            <w:rStyle w:val="Lienhypertexte"/>
          </w:rPr>
          <w:t>Clients</w:t>
        </w:r>
        <w:r w:rsidRPr="00C225D0">
          <w:rPr>
            <w:webHidden/>
          </w:rPr>
          <w:tab/>
        </w:r>
        <w:r w:rsidRPr="00C225D0">
          <w:rPr>
            <w:webHidden/>
          </w:rPr>
          <w:fldChar w:fldCharType="begin"/>
        </w:r>
        <w:r w:rsidRPr="00C225D0">
          <w:rPr>
            <w:webHidden/>
          </w:rPr>
          <w:instrText xml:space="preserve"> PAGEREF _Toc258322661 \h </w:instrText>
        </w:r>
        <w:r w:rsidRPr="00C225D0">
          <w:rPr>
            <w:webHidden/>
          </w:rPr>
        </w:r>
        <w:r w:rsidRPr="00C225D0">
          <w:rPr>
            <w:webHidden/>
          </w:rPr>
          <w:fldChar w:fldCharType="separate"/>
        </w:r>
        <w:r w:rsidRPr="00C225D0">
          <w:rPr>
            <w:webHidden/>
          </w:rPr>
          <w:t>5</w:t>
        </w:r>
        <w:r w:rsidRPr="00C225D0">
          <w:rPr>
            <w:webHidden/>
          </w:rPr>
          <w:fldChar w:fldCharType="end"/>
        </w:r>
      </w:hyperlink>
    </w:p>
    <w:p w14:paraId="18D87A0B" w14:textId="77777777" w:rsidR="009812A3" w:rsidRPr="00C225D0" w:rsidRDefault="009812A3">
      <w:pPr>
        <w:pStyle w:val="TM1"/>
        <w:rPr>
          <w:rStyle w:val="Lienhypertexte"/>
        </w:rPr>
      </w:pPr>
      <w:hyperlink w:anchor="_Toc258322662" w:history="1">
        <w:r w:rsidRPr="00C225D0">
          <w:rPr>
            <w:rStyle w:val="Lienhypertexte"/>
          </w:rPr>
          <w:t>2. Conventions used in this document</w:t>
        </w:r>
        <w:r w:rsidRPr="00C225D0">
          <w:rPr>
            <w:webHidden/>
          </w:rPr>
          <w:tab/>
        </w:r>
        <w:r w:rsidRPr="00C225D0">
          <w:rPr>
            <w:webHidden/>
          </w:rPr>
          <w:fldChar w:fldCharType="begin"/>
        </w:r>
        <w:r w:rsidRPr="00C225D0">
          <w:rPr>
            <w:webHidden/>
          </w:rPr>
          <w:instrText xml:space="preserve"> PAGEREF _Toc258322662 \h </w:instrText>
        </w:r>
        <w:r w:rsidRPr="00C225D0">
          <w:rPr>
            <w:webHidden/>
          </w:rPr>
        </w:r>
        <w:r w:rsidRPr="00C225D0">
          <w:rPr>
            <w:webHidden/>
          </w:rPr>
          <w:fldChar w:fldCharType="separate"/>
        </w:r>
        <w:r w:rsidR="006D4EC3" w:rsidRPr="00C225D0">
          <w:rPr>
            <w:webHidden/>
          </w:rPr>
          <w:t>5</w:t>
        </w:r>
        <w:r w:rsidRPr="00C225D0">
          <w:rPr>
            <w:webHidden/>
          </w:rPr>
          <w:fldChar w:fldCharType="end"/>
        </w:r>
      </w:hyperlink>
    </w:p>
    <w:p w14:paraId="2B353484" w14:textId="332C68B9" w:rsidR="0079147F" w:rsidRPr="00C225D0" w:rsidRDefault="008870AB" w:rsidP="0079147F">
      <w:pPr>
        <w:pStyle w:val="TM1"/>
        <w:rPr>
          <w:rStyle w:val="Lienhypertexte"/>
        </w:rPr>
      </w:pPr>
      <w:hyperlink w:anchor="_Toc258322663" w:history="1">
        <w:r w:rsidR="00C71056" w:rsidRPr="00C225D0">
          <w:rPr>
            <w:rStyle w:val="Lienhypertexte"/>
          </w:rPr>
          <w:t>3.</w:t>
        </w:r>
        <w:r w:rsidR="001D02CA" w:rsidRPr="00C225D0">
          <w:rPr>
            <w:rStyle w:val="Lienhypertexte"/>
          </w:rPr>
          <w:t xml:space="preserve"> COMMON-HEADER Format</w:t>
        </w:r>
        <w:r w:rsidRPr="00C225D0">
          <w:rPr>
            <w:webHidden/>
          </w:rPr>
          <w:tab/>
        </w:r>
        <w:r w:rsidRPr="00C225D0">
          <w:rPr>
            <w:webHidden/>
          </w:rPr>
          <w:fldChar w:fldCharType="begin"/>
        </w:r>
        <w:r w:rsidRPr="00C225D0">
          <w:rPr>
            <w:webHidden/>
          </w:rPr>
          <w:instrText xml:space="preserve"> PAGEREF _Toc258322663 \h </w:instrText>
        </w:r>
        <w:r w:rsidRPr="00C225D0">
          <w:rPr>
            <w:webHidden/>
          </w:rPr>
        </w:r>
        <w:r w:rsidRPr="00C225D0">
          <w:rPr>
            <w:webHidden/>
          </w:rPr>
          <w:fldChar w:fldCharType="separate"/>
        </w:r>
        <w:r w:rsidRPr="00C225D0">
          <w:rPr>
            <w:webHidden/>
          </w:rPr>
          <w:t>6</w:t>
        </w:r>
        <w:r w:rsidRPr="00C225D0">
          <w:rPr>
            <w:webHidden/>
          </w:rPr>
          <w:fldChar w:fldCharType="end"/>
        </w:r>
      </w:hyperlink>
    </w:p>
    <w:p w14:paraId="094CFAB0" w14:textId="5651A52B" w:rsidR="0079147F" w:rsidRPr="00C225D0" w:rsidRDefault="0079147F" w:rsidP="0079147F">
      <w:pPr>
        <w:pStyle w:val="TM2"/>
        <w:rPr>
          <w:rStyle w:val="Lienhypertexte"/>
        </w:rPr>
      </w:pPr>
      <w:hyperlink w:anchor="_Toc258322664" w:history="1">
        <w:r w:rsidRPr="00C225D0">
          <w:rPr>
            <w:rStyle w:val="Lienhypertexte"/>
          </w:rPr>
          <w:t>3.1. Header Game protocol</w:t>
        </w:r>
        <w:r w:rsidRPr="00C225D0">
          <w:rPr>
            <w:webHidden/>
          </w:rPr>
          <w:tab/>
        </w:r>
        <w:r w:rsidRPr="00C225D0">
          <w:rPr>
            <w:webHidden/>
          </w:rPr>
          <w:fldChar w:fldCharType="begin"/>
        </w:r>
        <w:r w:rsidRPr="00C225D0">
          <w:rPr>
            <w:webHidden/>
          </w:rPr>
          <w:instrText xml:space="preserve"> PAGEREF _Toc258322664 \h </w:instrText>
        </w:r>
        <w:r w:rsidRPr="00C225D0">
          <w:rPr>
            <w:webHidden/>
          </w:rPr>
        </w:r>
        <w:r w:rsidRPr="00C225D0">
          <w:rPr>
            <w:webHidden/>
          </w:rPr>
          <w:fldChar w:fldCharType="separate"/>
        </w:r>
        <w:r w:rsidRPr="00C225D0">
          <w:rPr>
            <w:webHidden/>
          </w:rPr>
          <w:t>6</w:t>
        </w:r>
        <w:r w:rsidRPr="00C225D0">
          <w:rPr>
            <w:webHidden/>
          </w:rPr>
          <w:fldChar w:fldCharType="end"/>
        </w:r>
      </w:hyperlink>
    </w:p>
    <w:p w14:paraId="76146DB3" w14:textId="6A5F5805" w:rsidR="0079147F" w:rsidRPr="00C225D0" w:rsidRDefault="0079147F" w:rsidP="0079147F">
      <w:pPr>
        <w:pStyle w:val="TM2"/>
        <w:rPr>
          <w:rFonts w:ascii="Calibri" w:eastAsia="Times New Roman" w:hAnsi="Calibri" w:cs="Times New Roman"/>
          <w:sz w:val="22"/>
          <w:szCs w:val="22"/>
        </w:rPr>
      </w:pPr>
      <w:hyperlink w:anchor="_Toc258322664" w:history="1">
        <w:r w:rsidRPr="00C225D0">
          <w:rPr>
            <w:rStyle w:val="Lienhypertexte"/>
          </w:rPr>
          <w:t>3.2. Header Room protocol</w:t>
        </w:r>
        <w:r w:rsidRPr="00C225D0">
          <w:rPr>
            <w:webHidden/>
          </w:rPr>
          <w:tab/>
        </w:r>
        <w:r w:rsidRPr="00C225D0">
          <w:rPr>
            <w:webHidden/>
          </w:rPr>
          <w:fldChar w:fldCharType="begin"/>
        </w:r>
        <w:r w:rsidRPr="00C225D0">
          <w:rPr>
            <w:webHidden/>
          </w:rPr>
          <w:instrText xml:space="preserve"> PAGEREF _Toc258322664 \h </w:instrText>
        </w:r>
        <w:r w:rsidRPr="00C225D0">
          <w:rPr>
            <w:webHidden/>
          </w:rPr>
        </w:r>
        <w:r w:rsidRPr="00C225D0">
          <w:rPr>
            <w:webHidden/>
          </w:rPr>
          <w:fldChar w:fldCharType="separate"/>
        </w:r>
        <w:r w:rsidRPr="00C225D0">
          <w:rPr>
            <w:webHidden/>
          </w:rPr>
          <w:t>6</w:t>
        </w:r>
        <w:r w:rsidRPr="00C225D0">
          <w:rPr>
            <w:webHidden/>
          </w:rPr>
          <w:fldChar w:fldCharType="end"/>
        </w:r>
      </w:hyperlink>
    </w:p>
    <w:p w14:paraId="0D99E46E" w14:textId="5259649A" w:rsidR="004C5124" w:rsidRPr="00C225D0" w:rsidRDefault="009812A3" w:rsidP="004C5124">
      <w:pPr>
        <w:pStyle w:val="TM1"/>
        <w:rPr>
          <w:color w:val="0000FF"/>
          <w:u w:val="single"/>
        </w:rPr>
      </w:pPr>
      <w:hyperlink w:anchor="_Toc258322663" w:history="1">
        <w:r w:rsidR="00F47DB9" w:rsidRPr="00C225D0">
          <w:rPr>
            <w:rStyle w:val="Lienhypertexte"/>
          </w:rPr>
          <w:t>4</w:t>
        </w:r>
        <w:r w:rsidR="000E0404" w:rsidRPr="00C225D0">
          <w:rPr>
            <w:rStyle w:val="Lienhypertexte"/>
          </w:rPr>
          <w:t>.</w:t>
        </w:r>
        <w:r w:rsidR="004C5124" w:rsidRPr="00C225D0">
          <w:rPr>
            <w:rStyle w:val="Lienhypertexte"/>
          </w:rPr>
          <w:t xml:space="preserve"> Commands Format</w:t>
        </w:r>
        <w:r w:rsidRPr="00C225D0">
          <w:rPr>
            <w:webHidden/>
          </w:rPr>
          <w:tab/>
        </w:r>
        <w:r w:rsidRPr="00C225D0">
          <w:rPr>
            <w:webHidden/>
          </w:rPr>
          <w:fldChar w:fldCharType="begin"/>
        </w:r>
        <w:r w:rsidRPr="00C225D0">
          <w:rPr>
            <w:webHidden/>
          </w:rPr>
          <w:instrText xml:space="preserve"> PAGEREF _Toc258322663 \h </w:instrText>
        </w:r>
        <w:r w:rsidRPr="00C225D0">
          <w:rPr>
            <w:webHidden/>
          </w:rPr>
        </w:r>
        <w:r w:rsidRPr="00C225D0">
          <w:rPr>
            <w:webHidden/>
          </w:rPr>
          <w:fldChar w:fldCharType="separate"/>
        </w:r>
        <w:r w:rsidR="006D4EC3" w:rsidRPr="00C225D0">
          <w:rPr>
            <w:webHidden/>
          </w:rPr>
          <w:t>6</w:t>
        </w:r>
        <w:r w:rsidRPr="00C225D0">
          <w:rPr>
            <w:webHidden/>
          </w:rPr>
          <w:fldChar w:fldCharType="end"/>
        </w:r>
      </w:hyperlink>
    </w:p>
    <w:p w14:paraId="6E55276E" w14:textId="0F60EE15" w:rsidR="009812A3" w:rsidRPr="00C225D0" w:rsidRDefault="009812A3">
      <w:pPr>
        <w:pStyle w:val="TM2"/>
        <w:rPr>
          <w:rFonts w:ascii="Calibri" w:eastAsia="Times New Roman" w:hAnsi="Calibri" w:cs="Times New Roman"/>
          <w:sz w:val="22"/>
          <w:szCs w:val="22"/>
        </w:rPr>
      </w:pPr>
      <w:hyperlink w:anchor="_Toc258322664" w:history="1">
        <w:r w:rsidR="00F47DB9" w:rsidRPr="00C225D0">
          <w:rPr>
            <w:rStyle w:val="Lienhypertexte"/>
          </w:rPr>
          <w:t>4</w:t>
        </w:r>
        <w:r w:rsidR="004C5124" w:rsidRPr="00C225D0">
          <w:rPr>
            <w:rStyle w:val="Lienhypertexte"/>
          </w:rPr>
          <w:t>.1. Commands Game protocol</w:t>
        </w:r>
        <w:r w:rsidRPr="00C225D0">
          <w:rPr>
            <w:webHidden/>
          </w:rPr>
          <w:tab/>
        </w:r>
        <w:r w:rsidRPr="00C225D0">
          <w:rPr>
            <w:webHidden/>
          </w:rPr>
          <w:fldChar w:fldCharType="begin"/>
        </w:r>
        <w:r w:rsidRPr="00C225D0">
          <w:rPr>
            <w:webHidden/>
          </w:rPr>
          <w:instrText xml:space="preserve"> PAGEREF _Toc258322664 \h </w:instrText>
        </w:r>
        <w:r w:rsidRPr="00C225D0">
          <w:rPr>
            <w:webHidden/>
          </w:rPr>
        </w:r>
        <w:r w:rsidRPr="00C225D0">
          <w:rPr>
            <w:webHidden/>
          </w:rPr>
          <w:fldChar w:fldCharType="separate"/>
        </w:r>
        <w:r w:rsidR="006D4EC3" w:rsidRPr="00C225D0">
          <w:rPr>
            <w:webHidden/>
          </w:rPr>
          <w:t>6</w:t>
        </w:r>
        <w:r w:rsidRPr="00C225D0">
          <w:rPr>
            <w:webHidden/>
          </w:rPr>
          <w:fldChar w:fldCharType="end"/>
        </w:r>
      </w:hyperlink>
    </w:p>
    <w:p w14:paraId="53D6AB5C" w14:textId="5F5CE2D1" w:rsidR="009812A3" w:rsidRPr="00C225D0" w:rsidRDefault="009812A3">
      <w:pPr>
        <w:pStyle w:val="TM3"/>
        <w:rPr>
          <w:rStyle w:val="Lienhypertexte"/>
        </w:rPr>
      </w:pPr>
      <w:hyperlink w:anchor="_Toc258322665" w:history="1">
        <w:r w:rsidR="00F47DB9" w:rsidRPr="00C225D0">
          <w:rPr>
            <w:rStyle w:val="Lienhypertexte"/>
          </w:rPr>
          <w:t>4</w:t>
        </w:r>
        <w:r w:rsidR="004C5124" w:rsidRPr="00C225D0">
          <w:rPr>
            <w:rStyle w:val="Lienhypertexte"/>
          </w:rPr>
          <w:t>.1.1.</w:t>
        </w:r>
        <w:r w:rsidR="002455BF" w:rsidRPr="00C225D0">
          <w:rPr>
            <w:rStyle w:val="Lienhypertexte"/>
          </w:rPr>
          <w:t xml:space="preserve"> </w:t>
        </w:r>
        <w:r w:rsidR="00342F0B" w:rsidRPr="00C225D0">
          <w:rPr>
            <w:rStyle w:val="Lienhypertexte"/>
          </w:rPr>
          <w:t>MOVE</w:t>
        </w:r>
        <w:r w:rsidRPr="00C225D0">
          <w:rPr>
            <w:webHidden/>
          </w:rPr>
          <w:tab/>
        </w:r>
        <w:r w:rsidRPr="00C225D0">
          <w:rPr>
            <w:webHidden/>
          </w:rPr>
          <w:fldChar w:fldCharType="begin"/>
        </w:r>
        <w:r w:rsidRPr="00C225D0">
          <w:rPr>
            <w:webHidden/>
          </w:rPr>
          <w:instrText xml:space="preserve"> PAGEREF _Toc258322665 \h </w:instrText>
        </w:r>
        <w:r w:rsidRPr="00C225D0">
          <w:rPr>
            <w:webHidden/>
          </w:rPr>
        </w:r>
        <w:r w:rsidRPr="00C225D0">
          <w:rPr>
            <w:webHidden/>
          </w:rPr>
          <w:fldChar w:fldCharType="separate"/>
        </w:r>
        <w:r w:rsidR="006D4EC3" w:rsidRPr="00C225D0">
          <w:rPr>
            <w:webHidden/>
          </w:rPr>
          <w:t>6</w:t>
        </w:r>
        <w:r w:rsidRPr="00C225D0">
          <w:rPr>
            <w:webHidden/>
          </w:rPr>
          <w:fldChar w:fldCharType="end"/>
        </w:r>
      </w:hyperlink>
    </w:p>
    <w:p w14:paraId="6EA53FF5" w14:textId="30352FF5" w:rsidR="00153FA3" w:rsidRPr="00C225D0" w:rsidRDefault="00153FA3" w:rsidP="00153FA3">
      <w:pPr>
        <w:pStyle w:val="TM3"/>
        <w:rPr>
          <w:rStyle w:val="Lienhypertexte"/>
        </w:rPr>
      </w:pPr>
      <w:hyperlink w:anchor="_Toc258322665" w:history="1">
        <w:r w:rsidRPr="00C225D0">
          <w:rPr>
            <w:rStyle w:val="Lienhypertexte"/>
          </w:rPr>
          <w:t>4</w:t>
        </w:r>
        <w:r w:rsidR="0002319F" w:rsidRPr="00C225D0">
          <w:rPr>
            <w:rStyle w:val="Lienhypertexte"/>
          </w:rPr>
          <w:t>.1.2</w:t>
        </w:r>
        <w:r w:rsidRPr="00C225D0">
          <w:rPr>
            <w:rStyle w:val="Lienhypertexte"/>
          </w:rPr>
          <w:t>. SHOT</w:t>
        </w:r>
        <w:r w:rsidRPr="00C225D0">
          <w:rPr>
            <w:webHidden/>
          </w:rPr>
          <w:tab/>
        </w:r>
        <w:r w:rsidRPr="00C225D0">
          <w:rPr>
            <w:webHidden/>
          </w:rPr>
          <w:fldChar w:fldCharType="begin"/>
        </w:r>
        <w:r w:rsidRPr="00C225D0">
          <w:rPr>
            <w:webHidden/>
          </w:rPr>
          <w:instrText xml:space="preserve"> PAGEREF _Toc258322665 \h </w:instrText>
        </w:r>
        <w:r w:rsidRPr="00C225D0">
          <w:rPr>
            <w:webHidden/>
          </w:rPr>
        </w:r>
        <w:r w:rsidRPr="00C225D0">
          <w:rPr>
            <w:webHidden/>
          </w:rPr>
          <w:fldChar w:fldCharType="separate"/>
        </w:r>
        <w:r w:rsidRPr="00C225D0">
          <w:rPr>
            <w:webHidden/>
          </w:rPr>
          <w:t>6</w:t>
        </w:r>
        <w:r w:rsidRPr="00C225D0">
          <w:rPr>
            <w:webHidden/>
          </w:rPr>
          <w:fldChar w:fldCharType="end"/>
        </w:r>
      </w:hyperlink>
    </w:p>
    <w:p w14:paraId="3EA4955F" w14:textId="016E9BE9" w:rsidR="00153FA3" w:rsidRPr="00C225D0" w:rsidRDefault="00153FA3" w:rsidP="00153FA3">
      <w:pPr>
        <w:pStyle w:val="TM3"/>
        <w:rPr>
          <w:rStyle w:val="Lienhypertexte"/>
        </w:rPr>
      </w:pPr>
      <w:hyperlink w:anchor="_Toc258322665" w:history="1">
        <w:r w:rsidRPr="00C225D0">
          <w:rPr>
            <w:rStyle w:val="Lienhypertexte"/>
          </w:rPr>
          <w:t>4</w:t>
        </w:r>
        <w:r w:rsidR="0002319F" w:rsidRPr="00C225D0">
          <w:rPr>
            <w:rStyle w:val="Lienhypertexte"/>
          </w:rPr>
          <w:t>.1.3</w:t>
        </w:r>
        <w:r w:rsidRPr="00C225D0">
          <w:rPr>
            <w:rStyle w:val="Lienhypertexte"/>
          </w:rPr>
          <w:t>. TAKE</w:t>
        </w:r>
        <w:r w:rsidRPr="00C225D0">
          <w:rPr>
            <w:webHidden/>
          </w:rPr>
          <w:tab/>
        </w:r>
        <w:r w:rsidRPr="00C225D0">
          <w:rPr>
            <w:webHidden/>
          </w:rPr>
          <w:fldChar w:fldCharType="begin"/>
        </w:r>
        <w:r w:rsidRPr="00C225D0">
          <w:rPr>
            <w:webHidden/>
          </w:rPr>
          <w:instrText xml:space="preserve"> PAGEREF _Toc258322665 \h </w:instrText>
        </w:r>
        <w:r w:rsidRPr="00C225D0">
          <w:rPr>
            <w:webHidden/>
          </w:rPr>
        </w:r>
        <w:r w:rsidRPr="00C225D0">
          <w:rPr>
            <w:webHidden/>
          </w:rPr>
          <w:fldChar w:fldCharType="separate"/>
        </w:r>
        <w:r w:rsidRPr="00C225D0">
          <w:rPr>
            <w:webHidden/>
          </w:rPr>
          <w:t>6</w:t>
        </w:r>
        <w:r w:rsidRPr="00C225D0">
          <w:rPr>
            <w:webHidden/>
          </w:rPr>
          <w:fldChar w:fldCharType="end"/>
        </w:r>
      </w:hyperlink>
    </w:p>
    <w:p w14:paraId="72E49D1C" w14:textId="790A5C17" w:rsidR="00153FA3" w:rsidRPr="00C225D0" w:rsidRDefault="00153FA3" w:rsidP="00153FA3">
      <w:pPr>
        <w:pStyle w:val="TM3"/>
        <w:rPr>
          <w:rStyle w:val="Lienhypertexte"/>
        </w:rPr>
      </w:pPr>
      <w:hyperlink w:anchor="_Toc258322665" w:history="1">
        <w:r w:rsidRPr="00C225D0">
          <w:rPr>
            <w:rStyle w:val="Lienhypertexte"/>
          </w:rPr>
          <w:t>4</w:t>
        </w:r>
        <w:r w:rsidR="0002319F" w:rsidRPr="00C225D0">
          <w:rPr>
            <w:rStyle w:val="Lienhypertexte"/>
          </w:rPr>
          <w:t>.1.4</w:t>
        </w:r>
        <w:r w:rsidRPr="00C225D0">
          <w:rPr>
            <w:rStyle w:val="Lienhypertexte"/>
          </w:rPr>
          <w:t>.</w:t>
        </w:r>
        <w:r w:rsidR="0002319F" w:rsidRPr="00C225D0">
          <w:rPr>
            <w:rStyle w:val="Lienhypertexte"/>
          </w:rPr>
          <w:t xml:space="preserve"> BEAM</w:t>
        </w:r>
        <w:r w:rsidRPr="00C225D0">
          <w:rPr>
            <w:webHidden/>
          </w:rPr>
          <w:tab/>
        </w:r>
        <w:r w:rsidRPr="00C225D0">
          <w:rPr>
            <w:webHidden/>
          </w:rPr>
          <w:fldChar w:fldCharType="begin"/>
        </w:r>
        <w:r w:rsidRPr="00C225D0">
          <w:rPr>
            <w:webHidden/>
          </w:rPr>
          <w:instrText xml:space="preserve"> PAGEREF _Toc258322665 \h </w:instrText>
        </w:r>
        <w:r w:rsidRPr="00C225D0">
          <w:rPr>
            <w:webHidden/>
          </w:rPr>
        </w:r>
        <w:r w:rsidRPr="00C225D0">
          <w:rPr>
            <w:webHidden/>
          </w:rPr>
          <w:fldChar w:fldCharType="separate"/>
        </w:r>
        <w:r w:rsidRPr="00C225D0">
          <w:rPr>
            <w:webHidden/>
          </w:rPr>
          <w:t>6</w:t>
        </w:r>
        <w:r w:rsidRPr="00C225D0">
          <w:rPr>
            <w:webHidden/>
          </w:rPr>
          <w:fldChar w:fldCharType="end"/>
        </w:r>
      </w:hyperlink>
    </w:p>
    <w:p w14:paraId="44F7D64A" w14:textId="308DDE68" w:rsidR="00153FA3" w:rsidRPr="00C225D0" w:rsidRDefault="00153FA3" w:rsidP="00153FA3">
      <w:pPr>
        <w:pStyle w:val="TM3"/>
        <w:rPr>
          <w:rStyle w:val="Lienhypertexte"/>
        </w:rPr>
      </w:pPr>
      <w:hyperlink w:anchor="_Toc258322665" w:history="1">
        <w:r w:rsidRPr="00C225D0">
          <w:rPr>
            <w:rStyle w:val="Lienhypertexte"/>
          </w:rPr>
          <w:t>4</w:t>
        </w:r>
        <w:r w:rsidR="0002319F" w:rsidRPr="00C225D0">
          <w:rPr>
            <w:rStyle w:val="Lienhypertexte"/>
          </w:rPr>
          <w:t>.1.5</w:t>
        </w:r>
        <w:r w:rsidRPr="00C225D0">
          <w:rPr>
            <w:rStyle w:val="Lienhypertexte"/>
          </w:rPr>
          <w:t xml:space="preserve">. </w:t>
        </w:r>
        <w:r w:rsidR="0002319F" w:rsidRPr="00C225D0">
          <w:rPr>
            <w:rStyle w:val="Lienhypertexte"/>
          </w:rPr>
          <w:t>DROP</w:t>
        </w:r>
        <w:r w:rsidRPr="00C225D0">
          <w:rPr>
            <w:webHidden/>
          </w:rPr>
          <w:tab/>
        </w:r>
        <w:r w:rsidRPr="00C225D0">
          <w:rPr>
            <w:webHidden/>
          </w:rPr>
          <w:fldChar w:fldCharType="begin"/>
        </w:r>
        <w:r w:rsidRPr="00C225D0">
          <w:rPr>
            <w:webHidden/>
          </w:rPr>
          <w:instrText xml:space="preserve"> PAGEREF _Toc258322665 \h </w:instrText>
        </w:r>
        <w:r w:rsidRPr="00C225D0">
          <w:rPr>
            <w:webHidden/>
          </w:rPr>
        </w:r>
        <w:r w:rsidRPr="00C225D0">
          <w:rPr>
            <w:webHidden/>
          </w:rPr>
          <w:fldChar w:fldCharType="separate"/>
        </w:r>
        <w:r w:rsidRPr="00C225D0">
          <w:rPr>
            <w:webHidden/>
          </w:rPr>
          <w:t>6</w:t>
        </w:r>
        <w:r w:rsidRPr="00C225D0">
          <w:rPr>
            <w:webHidden/>
          </w:rPr>
          <w:fldChar w:fldCharType="end"/>
        </w:r>
      </w:hyperlink>
    </w:p>
    <w:p w14:paraId="4D9A1758" w14:textId="2219749C" w:rsidR="0002319F" w:rsidRPr="00C225D0" w:rsidRDefault="0002319F" w:rsidP="0002319F">
      <w:pPr>
        <w:pStyle w:val="TM3"/>
        <w:rPr>
          <w:rStyle w:val="Lienhypertexte"/>
        </w:rPr>
      </w:pPr>
      <w:hyperlink w:anchor="_Toc258322665" w:history="1">
        <w:r w:rsidRPr="00C225D0">
          <w:rPr>
            <w:rStyle w:val="Lienhypertexte"/>
          </w:rPr>
          <w:t>4.1.6. DIE</w:t>
        </w:r>
        <w:r w:rsidRPr="00C225D0">
          <w:rPr>
            <w:webHidden/>
          </w:rPr>
          <w:tab/>
        </w:r>
        <w:r w:rsidRPr="00C225D0">
          <w:rPr>
            <w:webHidden/>
          </w:rPr>
          <w:fldChar w:fldCharType="begin"/>
        </w:r>
        <w:r w:rsidRPr="00C225D0">
          <w:rPr>
            <w:webHidden/>
          </w:rPr>
          <w:instrText xml:space="preserve"> PAGEREF _Toc258322665 \h </w:instrText>
        </w:r>
        <w:r w:rsidRPr="00C225D0">
          <w:rPr>
            <w:webHidden/>
          </w:rPr>
        </w:r>
        <w:r w:rsidRPr="00C225D0">
          <w:rPr>
            <w:webHidden/>
          </w:rPr>
          <w:fldChar w:fldCharType="separate"/>
        </w:r>
        <w:r w:rsidRPr="00C225D0">
          <w:rPr>
            <w:webHidden/>
          </w:rPr>
          <w:t>6</w:t>
        </w:r>
        <w:r w:rsidRPr="00C225D0">
          <w:rPr>
            <w:webHidden/>
          </w:rPr>
          <w:fldChar w:fldCharType="end"/>
        </w:r>
      </w:hyperlink>
    </w:p>
    <w:p w14:paraId="0334DD1B" w14:textId="4B16828E" w:rsidR="00AB0A8A" w:rsidRPr="00C225D0" w:rsidRDefault="00AB0A8A" w:rsidP="00AB0A8A">
      <w:pPr>
        <w:pStyle w:val="TM3"/>
        <w:rPr>
          <w:rStyle w:val="Lienhypertexte"/>
        </w:rPr>
      </w:pPr>
      <w:hyperlink w:anchor="_Toc258322665" w:history="1">
        <w:r w:rsidRPr="00C225D0">
          <w:rPr>
            <w:rStyle w:val="Lienhypertexte"/>
          </w:rPr>
          <w:t>4.1.7. CREATE</w:t>
        </w:r>
        <w:r w:rsidRPr="00C225D0">
          <w:rPr>
            <w:webHidden/>
          </w:rPr>
          <w:tab/>
        </w:r>
        <w:r w:rsidRPr="00C225D0">
          <w:rPr>
            <w:webHidden/>
          </w:rPr>
          <w:fldChar w:fldCharType="begin"/>
        </w:r>
        <w:r w:rsidRPr="00C225D0">
          <w:rPr>
            <w:webHidden/>
          </w:rPr>
          <w:instrText xml:space="preserve"> PAGEREF _Toc258322665 \h </w:instrText>
        </w:r>
        <w:r w:rsidRPr="00C225D0">
          <w:rPr>
            <w:webHidden/>
          </w:rPr>
        </w:r>
        <w:r w:rsidRPr="00C225D0">
          <w:rPr>
            <w:webHidden/>
          </w:rPr>
          <w:fldChar w:fldCharType="separate"/>
        </w:r>
        <w:r w:rsidRPr="00C225D0">
          <w:rPr>
            <w:webHidden/>
          </w:rPr>
          <w:t>6</w:t>
        </w:r>
        <w:r w:rsidRPr="00C225D0">
          <w:rPr>
            <w:webHidden/>
          </w:rPr>
          <w:fldChar w:fldCharType="end"/>
        </w:r>
      </w:hyperlink>
    </w:p>
    <w:p w14:paraId="109D8979" w14:textId="06AF9FC2" w:rsidR="00C21F6C" w:rsidRPr="00C225D0" w:rsidRDefault="001E587E" w:rsidP="00C21F6C">
      <w:pPr>
        <w:pStyle w:val="TM3"/>
        <w:rPr>
          <w:rStyle w:val="Lienhypertexte"/>
        </w:rPr>
      </w:pPr>
      <w:hyperlink w:anchor="_Toc258322665" w:history="1">
        <w:r w:rsidRPr="00C225D0">
          <w:rPr>
            <w:rStyle w:val="Lienhypertexte"/>
          </w:rPr>
          <w:t>4</w:t>
        </w:r>
        <w:r w:rsidR="000F1EBE" w:rsidRPr="00C225D0">
          <w:rPr>
            <w:rStyle w:val="Lienhypertexte"/>
          </w:rPr>
          <w:t xml:space="preserve">.1.8. </w:t>
        </w:r>
        <w:r w:rsidRPr="00C225D0">
          <w:rPr>
            <w:rStyle w:val="Lienhypertexte"/>
          </w:rPr>
          <w:t>LAUNCH</w:t>
        </w:r>
        <w:r w:rsidRPr="00C225D0">
          <w:rPr>
            <w:webHidden/>
          </w:rPr>
          <w:tab/>
        </w:r>
        <w:r w:rsidRPr="00C225D0">
          <w:rPr>
            <w:webHidden/>
          </w:rPr>
          <w:fldChar w:fldCharType="begin"/>
        </w:r>
        <w:r w:rsidRPr="00C225D0">
          <w:rPr>
            <w:webHidden/>
          </w:rPr>
          <w:instrText xml:space="preserve"> PAGEREF _Toc258322665 \h </w:instrText>
        </w:r>
        <w:r w:rsidRPr="00C225D0">
          <w:rPr>
            <w:webHidden/>
          </w:rPr>
        </w:r>
        <w:r w:rsidRPr="00C225D0">
          <w:rPr>
            <w:webHidden/>
          </w:rPr>
          <w:fldChar w:fldCharType="separate"/>
        </w:r>
        <w:r w:rsidRPr="00C225D0">
          <w:rPr>
            <w:webHidden/>
          </w:rPr>
          <w:t>6</w:t>
        </w:r>
        <w:r w:rsidRPr="00C225D0">
          <w:rPr>
            <w:webHidden/>
          </w:rPr>
          <w:fldChar w:fldCharType="end"/>
        </w:r>
      </w:hyperlink>
    </w:p>
    <w:p w14:paraId="0CCD86A3" w14:textId="43B2D030" w:rsidR="004A76F3" w:rsidRPr="00C225D0" w:rsidRDefault="00C21F6C" w:rsidP="004A76F3">
      <w:pPr>
        <w:pStyle w:val="TM3"/>
        <w:rPr>
          <w:rStyle w:val="Lienhypertexte"/>
        </w:rPr>
      </w:pPr>
      <w:hyperlink w:anchor="_Toc258322665" w:history="1">
        <w:r w:rsidR="003A0E9A" w:rsidRPr="00C225D0">
          <w:rPr>
            <w:rStyle w:val="Lienhypertexte"/>
          </w:rPr>
          <w:t>4.1.9</w:t>
        </w:r>
        <w:r w:rsidRPr="00C225D0">
          <w:rPr>
            <w:rStyle w:val="Lienhypertexte"/>
          </w:rPr>
          <w:t>.</w:t>
        </w:r>
        <w:r w:rsidR="00C72C17" w:rsidRPr="00C225D0">
          <w:rPr>
            <w:rStyle w:val="Lienhypertexte"/>
          </w:rPr>
          <w:t xml:space="preserve"> STATUS</w:t>
        </w:r>
        <w:r w:rsidRPr="00C225D0">
          <w:rPr>
            <w:webHidden/>
          </w:rPr>
          <w:tab/>
        </w:r>
        <w:r w:rsidRPr="00C225D0">
          <w:rPr>
            <w:webHidden/>
          </w:rPr>
          <w:fldChar w:fldCharType="begin"/>
        </w:r>
        <w:r w:rsidRPr="00C225D0">
          <w:rPr>
            <w:webHidden/>
          </w:rPr>
          <w:instrText xml:space="preserve"> PAGEREF _Toc258322665 \h </w:instrText>
        </w:r>
        <w:r w:rsidRPr="00C225D0">
          <w:rPr>
            <w:webHidden/>
          </w:rPr>
        </w:r>
        <w:r w:rsidRPr="00C225D0">
          <w:rPr>
            <w:webHidden/>
          </w:rPr>
          <w:fldChar w:fldCharType="separate"/>
        </w:r>
        <w:r w:rsidRPr="00C225D0">
          <w:rPr>
            <w:webHidden/>
          </w:rPr>
          <w:t>6</w:t>
        </w:r>
        <w:r w:rsidRPr="00C225D0">
          <w:rPr>
            <w:webHidden/>
          </w:rPr>
          <w:fldChar w:fldCharType="end"/>
        </w:r>
      </w:hyperlink>
    </w:p>
    <w:p w14:paraId="50FD975F" w14:textId="7CF1FE77" w:rsidR="00701A5B" w:rsidRPr="00C225D0" w:rsidRDefault="00701A5B" w:rsidP="00701A5B">
      <w:pPr>
        <w:pStyle w:val="TM3"/>
        <w:rPr>
          <w:color w:val="0000FF"/>
          <w:u w:val="single"/>
        </w:rPr>
      </w:pPr>
      <w:hyperlink w:anchor="_Toc258322665" w:history="1">
        <w:r w:rsidRPr="00C225D0">
          <w:rPr>
            <w:rStyle w:val="Lienhypertexte"/>
          </w:rPr>
          <w:t>4.1.10. AUTHENTICATE</w:t>
        </w:r>
        <w:r w:rsidRPr="00C225D0">
          <w:rPr>
            <w:webHidden/>
          </w:rPr>
          <w:tab/>
        </w:r>
        <w:r w:rsidRPr="00C225D0">
          <w:rPr>
            <w:webHidden/>
          </w:rPr>
          <w:fldChar w:fldCharType="begin"/>
        </w:r>
        <w:r w:rsidRPr="00C225D0">
          <w:rPr>
            <w:webHidden/>
          </w:rPr>
          <w:instrText xml:space="preserve"> PAGEREF _Toc258322665 \h </w:instrText>
        </w:r>
        <w:r w:rsidRPr="00C225D0">
          <w:rPr>
            <w:webHidden/>
          </w:rPr>
        </w:r>
        <w:r w:rsidRPr="00C225D0">
          <w:rPr>
            <w:webHidden/>
          </w:rPr>
          <w:fldChar w:fldCharType="separate"/>
        </w:r>
        <w:r w:rsidRPr="00C225D0">
          <w:rPr>
            <w:webHidden/>
          </w:rPr>
          <w:t>6</w:t>
        </w:r>
        <w:r w:rsidRPr="00C225D0">
          <w:rPr>
            <w:webHidden/>
          </w:rPr>
          <w:fldChar w:fldCharType="end"/>
        </w:r>
      </w:hyperlink>
    </w:p>
    <w:p w14:paraId="4FD34B03" w14:textId="5D639590" w:rsidR="001E18BD" w:rsidRPr="00C225D0" w:rsidRDefault="001E18BD" w:rsidP="001E18BD">
      <w:pPr>
        <w:pStyle w:val="TM3"/>
        <w:ind w:left="0"/>
        <w:rPr>
          <w:color w:val="0000FF"/>
          <w:u w:val="single"/>
        </w:rPr>
      </w:pPr>
      <w:r w:rsidRPr="00C225D0">
        <w:t xml:space="preserve">      </w:t>
      </w:r>
      <w:hyperlink w:anchor="_Toc258322665" w:history="1">
        <w:r w:rsidRPr="00C225D0">
          <w:rPr>
            <w:rStyle w:val="Lienhypertexte"/>
          </w:rPr>
          <w:t>4.2.</w:t>
        </w:r>
        <w:r w:rsidR="007C1AE2" w:rsidRPr="00C225D0">
          <w:rPr>
            <w:rStyle w:val="Lienhypertexte"/>
          </w:rPr>
          <w:t xml:space="preserve"> Commands Room protocol</w:t>
        </w:r>
        <w:r w:rsidRPr="00C225D0">
          <w:rPr>
            <w:webHidden/>
          </w:rPr>
          <w:tab/>
        </w:r>
        <w:r w:rsidRPr="00C225D0">
          <w:rPr>
            <w:webHidden/>
          </w:rPr>
          <w:fldChar w:fldCharType="begin"/>
        </w:r>
        <w:r w:rsidRPr="00C225D0">
          <w:rPr>
            <w:webHidden/>
          </w:rPr>
          <w:instrText xml:space="preserve"> PAGEREF _Toc258322665 \h </w:instrText>
        </w:r>
        <w:r w:rsidRPr="00C225D0">
          <w:rPr>
            <w:webHidden/>
          </w:rPr>
        </w:r>
        <w:r w:rsidRPr="00C225D0">
          <w:rPr>
            <w:webHidden/>
          </w:rPr>
          <w:fldChar w:fldCharType="separate"/>
        </w:r>
        <w:r w:rsidRPr="00C225D0">
          <w:rPr>
            <w:webHidden/>
          </w:rPr>
          <w:t>6</w:t>
        </w:r>
        <w:r w:rsidRPr="00C225D0">
          <w:rPr>
            <w:webHidden/>
          </w:rPr>
          <w:fldChar w:fldCharType="end"/>
        </w:r>
      </w:hyperlink>
    </w:p>
    <w:p w14:paraId="1DED2612" w14:textId="39937EA2" w:rsidR="004C5124" w:rsidRPr="00C225D0" w:rsidRDefault="004C5124" w:rsidP="004C5124">
      <w:pPr>
        <w:pStyle w:val="TM3"/>
        <w:rPr>
          <w:rStyle w:val="Lienhypertexte"/>
        </w:rPr>
      </w:pPr>
      <w:hyperlink w:anchor="_Toc258322665" w:history="1">
        <w:r w:rsidR="00735688" w:rsidRPr="00C225D0">
          <w:rPr>
            <w:rStyle w:val="Lienhypertexte"/>
          </w:rPr>
          <w:t>4.2.1. CREATE</w:t>
        </w:r>
        <w:r w:rsidRPr="00C225D0">
          <w:rPr>
            <w:webHidden/>
          </w:rPr>
          <w:tab/>
        </w:r>
        <w:r w:rsidRPr="00C225D0">
          <w:rPr>
            <w:webHidden/>
          </w:rPr>
          <w:fldChar w:fldCharType="begin"/>
        </w:r>
        <w:r w:rsidRPr="00C225D0">
          <w:rPr>
            <w:webHidden/>
          </w:rPr>
          <w:instrText xml:space="preserve"> PAGEREF _Toc258322665 \h </w:instrText>
        </w:r>
        <w:r w:rsidRPr="00C225D0">
          <w:rPr>
            <w:webHidden/>
          </w:rPr>
        </w:r>
        <w:r w:rsidRPr="00C225D0">
          <w:rPr>
            <w:webHidden/>
          </w:rPr>
          <w:fldChar w:fldCharType="separate"/>
        </w:r>
        <w:r w:rsidRPr="00C225D0">
          <w:rPr>
            <w:webHidden/>
          </w:rPr>
          <w:t>6</w:t>
        </w:r>
        <w:r w:rsidRPr="00C225D0">
          <w:rPr>
            <w:webHidden/>
          </w:rPr>
          <w:fldChar w:fldCharType="end"/>
        </w:r>
      </w:hyperlink>
    </w:p>
    <w:p w14:paraId="1357DB93" w14:textId="7324BF73" w:rsidR="00735688" w:rsidRPr="00C225D0" w:rsidRDefault="00735688" w:rsidP="00735688">
      <w:pPr>
        <w:pStyle w:val="TM3"/>
        <w:rPr>
          <w:rStyle w:val="Lienhypertexte"/>
        </w:rPr>
      </w:pPr>
      <w:hyperlink w:anchor="_Toc258322665" w:history="1">
        <w:r w:rsidR="003A0E9A" w:rsidRPr="00C225D0">
          <w:rPr>
            <w:rStyle w:val="Lienhypertexte"/>
          </w:rPr>
          <w:t>4.2.2</w:t>
        </w:r>
        <w:r w:rsidR="003A07FC" w:rsidRPr="00C225D0">
          <w:rPr>
            <w:rStyle w:val="Lienhypertexte"/>
          </w:rPr>
          <w:t>. JOIN</w:t>
        </w:r>
        <w:r w:rsidRPr="00C225D0">
          <w:rPr>
            <w:webHidden/>
          </w:rPr>
          <w:tab/>
        </w:r>
        <w:r w:rsidRPr="00C225D0">
          <w:rPr>
            <w:webHidden/>
          </w:rPr>
          <w:fldChar w:fldCharType="begin"/>
        </w:r>
        <w:r w:rsidRPr="00C225D0">
          <w:rPr>
            <w:webHidden/>
          </w:rPr>
          <w:instrText xml:space="preserve"> PAGEREF _Toc258322665 \h </w:instrText>
        </w:r>
        <w:r w:rsidRPr="00C225D0">
          <w:rPr>
            <w:webHidden/>
          </w:rPr>
        </w:r>
        <w:r w:rsidRPr="00C225D0">
          <w:rPr>
            <w:webHidden/>
          </w:rPr>
          <w:fldChar w:fldCharType="separate"/>
        </w:r>
        <w:r w:rsidRPr="00C225D0">
          <w:rPr>
            <w:webHidden/>
          </w:rPr>
          <w:t>6</w:t>
        </w:r>
        <w:r w:rsidRPr="00C225D0">
          <w:rPr>
            <w:webHidden/>
          </w:rPr>
          <w:fldChar w:fldCharType="end"/>
        </w:r>
      </w:hyperlink>
    </w:p>
    <w:p w14:paraId="2F925D95" w14:textId="79D5CB7C" w:rsidR="00735688" w:rsidRPr="00C225D0" w:rsidRDefault="00735688" w:rsidP="00735688">
      <w:pPr>
        <w:pStyle w:val="TM3"/>
        <w:rPr>
          <w:rStyle w:val="Lienhypertexte"/>
        </w:rPr>
      </w:pPr>
      <w:hyperlink w:anchor="_Toc258322665" w:history="1">
        <w:r w:rsidR="003A0E9A" w:rsidRPr="00C225D0">
          <w:rPr>
            <w:rStyle w:val="Lienhypertexte"/>
          </w:rPr>
          <w:t>4.2.3</w:t>
        </w:r>
        <w:r w:rsidR="003A07FC" w:rsidRPr="00C225D0">
          <w:rPr>
            <w:rStyle w:val="Lienhypertexte"/>
          </w:rPr>
          <w:t>. QUIT</w:t>
        </w:r>
        <w:r w:rsidRPr="00C225D0">
          <w:rPr>
            <w:webHidden/>
          </w:rPr>
          <w:tab/>
        </w:r>
        <w:r w:rsidRPr="00C225D0">
          <w:rPr>
            <w:webHidden/>
          </w:rPr>
          <w:fldChar w:fldCharType="begin"/>
        </w:r>
        <w:r w:rsidRPr="00C225D0">
          <w:rPr>
            <w:webHidden/>
          </w:rPr>
          <w:instrText xml:space="preserve"> PAGEREF _Toc258322665 \h </w:instrText>
        </w:r>
        <w:r w:rsidRPr="00C225D0">
          <w:rPr>
            <w:webHidden/>
          </w:rPr>
        </w:r>
        <w:r w:rsidRPr="00C225D0">
          <w:rPr>
            <w:webHidden/>
          </w:rPr>
          <w:fldChar w:fldCharType="separate"/>
        </w:r>
        <w:r w:rsidRPr="00C225D0">
          <w:rPr>
            <w:webHidden/>
          </w:rPr>
          <w:t>6</w:t>
        </w:r>
        <w:r w:rsidRPr="00C225D0">
          <w:rPr>
            <w:webHidden/>
          </w:rPr>
          <w:fldChar w:fldCharType="end"/>
        </w:r>
      </w:hyperlink>
    </w:p>
    <w:p w14:paraId="046D0901" w14:textId="192F9B2C" w:rsidR="003A07FC" w:rsidRPr="00C225D0" w:rsidRDefault="003A07FC" w:rsidP="003A07FC">
      <w:pPr>
        <w:pStyle w:val="TM3"/>
        <w:rPr>
          <w:rStyle w:val="Lienhypertexte"/>
        </w:rPr>
      </w:pPr>
      <w:hyperlink w:anchor="_Toc258322665" w:history="1">
        <w:r w:rsidR="003A0E9A" w:rsidRPr="00C225D0">
          <w:rPr>
            <w:rStyle w:val="Lienhypertexte"/>
          </w:rPr>
          <w:t>4.2.4</w:t>
        </w:r>
        <w:r w:rsidR="00C21F6C" w:rsidRPr="00C225D0">
          <w:rPr>
            <w:rStyle w:val="Lienhypertexte"/>
          </w:rPr>
          <w:t>. AUTHENTICATE</w:t>
        </w:r>
        <w:r w:rsidRPr="00C225D0">
          <w:rPr>
            <w:webHidden/>
          </w:rPr>
          <w:tab/>
        </w:r>
        <w:r w:rsidRPr="00C225D0">
          <w:rPr>
            <w:webHidden/>
          </w:rPr>
          <w:fldChar w:fldCharType="begin"/>
        </w:r>
        <w:r w:rsidRPr="00C225D0">
          <w:rPr>
            <w:webHidden/>
          </w:rPr>
          <w:instrText xml:space="preserve"> PAGEREF _Toc258322665 \h </w:instrText>
        </w:r>
        <w:r w:rsidRPr="00C225D0">
          <w:rPr>
            <w:webHidden/>
          </w:rPr>
        </w:r>
        <w:r w:rsidRPr="00C225D0">
          <w:rPr>
            <w:webHidden/>
          </w:rPr>
          <w:fldChar w:fldCharType="separate"/>
        </w:r>
        <w:r w:rsidRPr="00C225D0">
          <w:rPr>
            <w:webHidden/>
          </w:rPr>
          <w:t>6</w:t>
        </w:r>
        <w:r w:rsidRPr="00C225D0">
          <w:rPr>
            <w:webHidden/>
          </w:rPr>
          <w:fldChar w:fldCharType="end"/>
        </w:r>
      </w:hyperlink>
    </w:p>
    <w:p w14:paraId="701C5AED" w14:textId="5F6B8E87" w:rsidR="00501565" w:rsidRPr="00C225D0" w:rsidRDefault="00501565" w:rsidP="00501565">
      <w:pPr>
        <w:pStyle w:val="TM3"/>
        <w:rPr>
          <w:color w:val="0000FF"/>
          <w:u w:val="single"/>
        </w:rPr>
      </w:pPr>
      <w:hyperlink w:anchor="_Toc258322665" w:history="1">
        <w:r w:rsidR="003A0E9A" w:rsidRPr="00C225D0">
          <w:rPr>
            <w:rStyle w:val="Lienhypertexte"/>
          </w:rPr>
          <w:t>4.2.5</w:t>
        </w:r>
        <w:r w:rsidR="00135CFF" w:rsidRPr="00C225D0">
          <w:rPr>
            <w:rStyle w:val="Lienhypertexte"/>
          </w:rPr>
          <w:t>.</w:t>
        </w:r>
        <w:r w:rsidR="00C21F6C" w:rsidRPr="00C225D0">
          <w:rPr>
            <w:rStyle w:val="Lienhypertexte"/>
          </w:rPr>
          <w:t xml:space="preserve"> PLUGED</w:t>
        </w:r>
        <w:r w:rsidRPr="00C225D0">
          <w:rPr>
            <w:webHidden/>
          </w:rPr>
          <w:tab/>
        </w:r>
        <w:r w:rsidRPr="00C225D0">
          <w:rPr>
            <w:webHidden/>
          </w:rPr>
          <w:fldChar w:fldCharType="begin"/>
        </w:r>
        <w:r w:rsidRPr="00C225D0">
          <w:rPr>
            <w:webHidden/>
          </w:rPr>
          <w:instrText xml:space="preserve"> PAGEREF _Toc258322665 \h </w:instrText>
        </w:r>
        <w:r w:rsidRPr="00C225D0">
          <w:rPr>
            <w:webHidden/>
          </w:rPr>
        </w:r>
        <w:r w:rsidRPr="00C225D0">
          <w:rPr>
            <w:webHidden/>
          </w:rPr>
          <w:fldChar w:fldCharType="separate"/>
        </w:r>
        <w:r w:rsidRPr="00C225D0">
          <w:rPr>
            <w:webHidden/>
          </w:rPr>
          <w:t>6</w:t>
        </w:r>
        <w:r w:rsidRPr="00C225D0">
          <w:rPr>
            <w:webHidden/>
          </w:rPr>
          <w:fldChar w:fldCharType="end"/>
        </w:r>
      </w:hyperlink>
    </w:p>
    <w:p w14:paraId="25876A66" w14:textId="161F72B6" w:rsidR="00AA7430" w:rsidRPr="00C225D0" w:rsidRDefault="00223292" w:rsidP="00AA7430">
      <w:pPr>
        <w:pStyle w:val="TM3"/>
        <w:rPr>
          <w:rStyle w:val="Lienhypertexte"/>
        </w:rPr>
      </w:pPr>
      <w:hyperlink w:anchor="_Toc258322665" w:history="1">
        <w:r w:rsidR="003A0E9A" w:rsidRPr="00C225D0">
          <w:rPr>
            <w:rStyle w:val="Lienhypertexte"/>
          </w:rPr>
          <w:t>4.2.6</w:t>
        </w:r>
        <w:r w:rsidRPr="00C225D0">
          <w:rPr>
            <w:rStyle w:val="Lienhypertexte"/>
          </w:rPr>
          <w:t>. SWAP</w:t>
        </w:r>
        <w:r w:rsidRPr="00C225D0">
          <w:rPr>
            <w:webHidden/>
          </w:rPr>
          <w:tab/>
        </w:r>
        <w:r w:rsidRPr="00C225D0">
          <w:rPr>
            <w:webHidden/>
          </w:rPr>
          <w:fldChar w:fldCharType="begin"/>
        </w:r>
        <w:r w:rsidRPr="00C225D0">
          <w:rPr>
            <w:webHidden/>
          </w:rPr>
          <w:instrText xml:space="preserve"> PAGEREF _Toc258322665 \h </w:instrText>
        </w:r>
        <w:r w:rsidRPr="00C225D0">
          <w:rPr>
            <w:webHidden/>
          </w:rPr>
        </w:r>
        <w:r w:rsidRPr="00C225D0">
          <w:rPr>
            <w:webHidden/>
          </w:rPr>
          <w:fldChar w:fldCharType="separate"/>
        </w:r>
        <w:r w:rsidRPr="00C225D0">
          <w:rPr>
            <w:webHidden/>
          </w:rPr>
          <w:t>6</w:t>
        </w:r>
        <w:r w:rsidRPr="00C225D0">
          <w:rPr>
            <w:webHidden/>
          </w:rPr>
          <w:fldChar w:fldCharType="end"/>
        </w:r>
      </w:hyperlink>
    </w:p>
    <w:p w14:paraId="64DE431E" w14:textId="7F027DB7" w:rsidR="002916E4" w:rsidRPr="00C225D0" w:rsidRDefault="00AA7430" w:rsidP="002916E4">
      <w:pPr>
        <w:pStyle w:val="TM3"/>
        <w:rPr>
          <w:rStyle w:val="Lienhypertexte"/>
        </w:rPr>
      </w:pPr>
      <w:hyperlink w:anchor="_Toc258322665" w:history="1">
        <w:r w:rsidR="002916E4" w:rsidRPr="00C225D0">
          <w:rPr>
            <w:rStyle w:val="Lienhypertexte"/>
          </w:rPr>
          <w:t>4.2.7</w:t>
        </w:r>
        <w:r w:rsidRPr="00C225D0">
          <w:rPr>
            <w:rStyle w:val="Lienhypertexte"/>
          </w:rPr>
          <w:t>.</w:t>
        </w:r>
        <w:r w:rsidR="00A20A63" w:rsidRPr="00C225D0">
          <w:rPr>
            <w:rStyle w:val="Lienhypertexte"/>
          </w:rPr>
          <w:t xml:space="preserve"> GET</w:t>
        </w:r>
        <w:r w:rsidRPr="00C225D0">
          <w:rPr>
            <w:webHidden/>
          </w:rPr>
          <w:tab/>
        </w:r>
        <w:r w:rsidRPr="00C225D0">
          <w:rPr>
            <w:webHidden/>
          </w:rPr>
          <w:fldChar w:fldCharType="begin"/>
        </w:r>
        <w:r w:rsidRPr="00C225D0">
          <w:rPr>
            <w:webHidden/>
          </w:rPr>
          <w:instrText xml:space="preserve"> PAGEREF _Toc258322665 \h </w:instrText>
        </w:r>
        <w:r w:rsidRPr="00C225D0">
          <w:rPr>
            <w:webHidden/>
          </w:rPr>
        </w:r>
        <w:r w:rsidRPr="00C225D0">
          <w:rPr>
            <w:webHidden/>
          </w:rPr>
          <w:fldChar w:fldCharType="separate"/>
        </w:r>
        <w:r w:rsidRPr="00C225D0">
          <w:rPr>
            <w:webHidden/>
          </w:rPr>
          <w:t>6</w:t>
        </w:r>
        <w:r w:rsidRPr="00C225D0">
          <w:rPr>
            <w:webHidden/>
          </w:rPr>
          <w:fldChar w:fldCharType="end"/>
        </w:r>
      </w:hyperlink>
    </w:p>
    <w:p w14:paraId="6D05DBAE" w14:textId="4938820C" w:rsidR="002916E4" w:rsidRPr="00C225D0" w:rsidRDefault="002916E4" w:rsidP="002916E4">
      <w:pPr>
        <w:pStyle w:val="TM3"/>
        <w:rPr>
          <w:color w:val="0000FF"/>
          <w:u w:val="single"/>
        </w:rPr>
      </w:pPr>
      <w:hyperlink w:anchor="_Toc258322665" w:history="1">
        <w:r w:rsidRPr="00C225D0">
          <w:rPr>
            <w:rStyle w:val="Lienhypertexte"/>
          </w:rPr>
          <w:t>4.2.8</w:t>
        </w:r>
        <w:r w:rsidRPr="00C225D0">
          <w:rPr>
            <w:rStyle w:val="Lienhypertexte"/>
          </w:rPr>
          <w:t>.</w:t>
        </w:r>
        <w:r w:rsidRPr="00C225D0">
          <w:rPr>
            <w:rStyle w:val="Lienhypertexte"/>
          </w:rPr>
          <w:t xml:space="preserve"> FAILURE</w:t>
        </w:r>
        <w:r w:rsidRPr="00C225D0">
          <w:rPr>
            <w:webHidden/>
          </w:rPr>
          <w:tab/>
        </w:r>
        <w:r w:rsidRPr="00C225D0">
          <w:rPr>
            <w:webHidden/>
          </w:rPr>
          <w:fldChar w:fldCharType="begin"/>
        </w:r>
        <w:r w:rsidRPr="00C225D0">
          <w:rPr>
            <w:webHidden/>
          </w:rPr>
          <w:instrText xml:space="preserve"> PAGEREF _Toc258322665 \h </w:instrText>
        </w:r>
        <w:r w:rsidRPr="00C225D0">
          <w:rPr>
            <w:webHidden/>
          </w:rPr>
        </w:r>
        <w:r w:rsidRPr="00C225D0">
          <w:rPr>
            <w:webHidden/>
          </w:rPr>
          <w:fldChar w:fldCharType="separate"/>
        </w:r>
        <w:r w:rsidRPr="00C225D0">
          <w:rPr>
            <w:webHidden/>
          </w:rPr>
          <w:t>6</w:t>
        </w:r>
        <w:r w:rsidRPr="00C225D0">
          <w:rPr>
            <w:webHidden/>
          </w:rPr>
          <w:fldChar w:fldCharType="end"/>
        </w:r>
      </w:hyperlink>
    </w:p>
    <w:p w14:paraId="410F68CA" w14:textId="16D7CAEE" w:rsidR="009812A3" w:rsidRPr="00C225D0" w:rsidRDefault="009812A3">
      <w:pPr>
        <w:pStyle w:val="TM1"/>
        <w:rPr>
          <w:rFonts w:ascii="Calibri" w:eastAsia="Times New Roman" w:hAnsi="Calibri" w:cs="Times New Roman"/>
          <w:sz w:val="22"/>
          <w:szCs w:val="22"/>
        </w:rPr>
      </w:pPr>
      <w:hyperlink w:anchor="_Toc258322676" w:history="1">
        <w:r w:rsidR="00131BA9" w:rsidRPr="00C225D0">
          <w:rPr>
            <w:rStyle w:val="Lienhypertexte"/>
          </w:rPr>
          <w:t>5</w:t>
        </w:r>
        <w:r w:rsidRPr="00C225D0">
          <w:rPr>
            <w:rStyle w:val="Lienhypertexte"/>
          </w:rPr>
          <w:t>. Security Considerations</w:t>
        </w:r>
        <w:r w:rsidRPr="00C225D0">
          <w:rPr>
            <w:webHidden/>
          </w:rPr>
          <w:tab/>
        </w:r>
        <w:r w:rsidRPr="00C225D0">
          <w:rPr>
            <w:webHidden/>
          </w:rPr>
          <w:fldChar w:fldCharType="begin"/>
        </w:r>
        <w:r w:rsidRPr="00C225D0">
          <w:rPr>
            <w:webHidden/>
          </w:rPr>
          <w:instrText xml:space="preserve"> PAGEREF _Toc258322676 \h </w:instrText>
        </w:r>
        <w:r w:rsidRPr="00C225D0">
          <w:rPr>
            <w:webHidden/>
          </w:rPr>
        </w:r>
        <w:r w:rsidRPr="00C225D0">
          <w:rPr>
            <w:webHidden/>
          </w:rPr>
          <w:fldChar w:fldCharType="separate"/>
        </w:r>
        <w:r w:rsidR="006D4EC3" w:rsidRPr="00C225D0">
          <w:rPr>
            <w:webHidden/>
          </w:rPr>
          <w:t>7</w:t>
        </w:r>
        <w:r w:rsidRPr="00C225D0">
          <w:rPr>
            <w:webHidden/>
          </w:rPr>
          <w:fldChar w:fldCharType="end"/>
        </w:r>
      </w:hyperlink>
    </w:p>
    <w:p w14:paraId="150C20CE" w14:textId="10C944BE" w:rsidR="009812A3" w:rsidRPr="00C225D0" w:rsidRDefault="009812A3">
      <w:pPr>
        <w:pStyle w:val="TM1"/>
        <w:rPr>
          <w:rFonts w:ascii="Calibri" w:eastAsia="Times New Roman" w:hAnsi="Calibri" w:cs="Times New Roman"/>
          <w:sz w:val="22"/>
          <w:szCs w:val="22"/>
        </w:rPr>
      </w:pPr>
      <w:hyperlink w:anchor="_Toc258322679" w:history="1">
        <w:r w:rsidR="00156901" w:rsidRPr="00C225D0">
          <w:rPr>
            <w:rStyle w:val="Lienhypertexte"/>
          </w:rPr>
          <w:t>6</w:t>
        </w:r>
        <w:r w:rsidRPr="00C225D0">
          <w:rPr>
            <w:rStyle w:val="Lienhypertexte"/>
          </w:rPr>
          <w:t>. References</w:t>
        </w:r>
        <w:r w:rsidRPr="00C225D0">
          <w:rPr>
            <w:webHidden/>
          </w:rPr>
          <w:tab/>
        </w:r>
        <w:r w:rsidRPr="00C225D0">
          <w:rPr>
            <w:webHidden/>
          </w:rPr>
          <w:fldChar w:fldCharType="begin"/>
        </w:r>
        <w:r w:rsidRPr="00C225D0">
          <w:rPr>
            <w:webHidden/>
          </w:rPr>
          <w:instrText xml:space="preserve"> PAGEREF _Toc258322679 \h </w:instrText>
        </w:r>
        <w:r w:rsidRPr="00C225D0">
          <w:rPr>
            <w:webHidden/>
          </w:rPr>
        </w:r>
        <w:r w:rsidRPr="00C225D0">
          <w:rPr>
            <w:webHidden/>
          </w:rPr>
          <w:fldChar w:fldCharType="separate"/>
        </w:r>
        <w:r w:rsidR="006D4EC3" w:rsidRPr="00C225D0">
          <w:rPr>
            <w:webHidden/>
          </w:rPr>
          <w:t>7</w:t>
        </w:r>
        <w:r w:rsidRPr="00C225D0">
          <w:rPr>
            <w:webHidden/>
          </w:rPr>
          <w:fldChar w:fldCharType="end"/>
        </w:r>
      </w:hyperlink>
    </w:p>
    <w:p w14:paraId="0D534BCA" w14:textId="1827B10B" w:rsidR="009812A3" w:rsidRPr="00C225D0" w:rsidRDefault="009812A3">
      <w:pPr>
        <w:pStyle w:val="TM2"/>
        <w:rPr>
          <w:rFonts w:ascii="Calibri" w:eastAsia="Times New Roman" w:hAnsi="Calibri" w:cs="Times New Roman"/>
          <w:sz w:val="22"/>
          <w:szCs w:val="22"/>
        </w:rPr>
      </w:pPr>
      <w:hyperlink w:anchor="_Toc258322680" w:history="1">
        <w:r w:rsidR="00156901" w:rsidRPr="00C225D0">
          <w:rPr>
            <w:rStyle w:val="Lienhypertexte"/>
          </w:rPr>
          <w:t>6</w:t>
        </w:r>
        <w:r w:rsidRPr="00C225D0">
          <w:rPr>
            <w:rStyle w:val="Lienhypertexte"/>
          </w:rPr>
          <w:t>.1. Normative References</w:t>
        </w:r>
        <w:r w:rsidRPr="00C225D0">
          <w:rPr>
            <w:webHidden/>
          </w:rPr>
          <w:tab/>
        </w:r>
        <w:r w:rsidRPr="00C225D0">
          <w:rPr>
            <w:webHidden/>
          </w:rPr>
          <w:fldChar w:fldCharType="begin"/>
        </w:r>
        <w:r w:rsidRPr="00C225D0">
          <w:rPr>
            <w:webHidden/>
          </w:rPr>
          <w:instrText xml:space="preserve"> PAGEREF _Toc258322680 \h </w:instrText>
        </w:r>
        <w:r w:rsidRPr="00C225D0">
          <w:rPr>
            <w:webHidden/>
          </w:rPr>
        </w:r>
        <w:r w:rsidRPr="00C225D0">
          <w:rPr>
            <w:webHidden/>
          </w:rPr>
          <w:fldChar w:fldCharType="separate"/>
        </w:r>
        <w:r w:rsidR="006D4EC3" w:rsidRPr="00C225D0">
          <w:rPr>
            <w:webHidden/>
          </w:rPr>
          <w:t>8</w:t>
        </w:r>
        <w:r w:rsidRPr="00C225D0">
          <w:rPr>
            <w:webHidden/>
          </w:rPr>
          <w:fldChar w:fldCharType="end"/>
        </w:r>
      </w:hyperlink>
    </w:p>
    <w:p w14:paraId="4F8F4CC3" w14:textId="66CC45D2" w:rsidR="009812A3" w:rsidRPr="00C225D0" w:rsidRDefault="009812A3">
      <w:pPr>
        <w:pStyle w:val="TM2"/>
        <w:rPr>
          <w:rFonts w:ascii="Calibri" w:eastAsia="Times New Roman" w:hAnsi="Calibri" w:cs="Times New Roman"/>
          <w:sz w:val="22"/>
          <w:szCs w:val="22"/>
        </w:rPr>
      </w:pPr>
      <w:hyperlink w:anchor="_Toc258322681" w:history="1">
        <w:r w:rsidR="00156901" w:rsidRPr="00C225D0">
          <w:rPr>
            <w:rStyle w:val="Lienhypertexte"/>
          </w:rPr>
          <w:t>6</w:t>
        </w:r>
        <w:r w:rsidRPr="00C225D0">
          <w:rPr>
            <w:rStyle w:val="Lienhypertexte"/>
          </w:rPr>
          <w:t>.2. Informative References</w:t>
        </w:r>
        <w:r w:rsidRPr="00C225D0">
          <w:rPr>
            <w:webHidden/>
          </w:rPr>
          <w:tab/>
        </w:r>
        <w:r w:rsidRPr="00C225D0">
          <w:rPr>
            <w:webHidden/>
          </w:rPr>
          <w:fldChar w:fldCharType="begin"/>
        </w:r>
        <w:r w:rsidRPr="00C225D0">
          <w:rPr>
            <w:webHidden/>
          </w:rPr>
          <w:instrText xml:space="preserve"> PAGEREF _Toc258322681 \h </w:instrText>
        </w:r>
        <w:r w:rsidRPr="00C225D0">
          <w:rPr>
            <w:webHidden/>
          </w:rPr>
        </w:r>
        <w:r w:rsidRPr="00C225D0">
          <w:rPr>
            <w:webHidden/>
          </w:rPr>
          <w:fldChar w:fldCharType="separate"/>
        </w:r>
        <w:r w:rsidR="006D4EC3" w:rsidRPr="00C225D0">
          <w:rPr>
            <w:webHidden/>
          </w:rPr>
          <w:t>8</w:t>
        </w:r>
        <w:r w:rsidRPr="00C225D0">
          <w:rPr>
            <w:webHidden/>
          </w:rPr>
          <w:fldChar w:fldCharType="end"/>
        </w:r>
      </w:hyperlink>
    </w:p>
    <w:p w14:paraId="4780C083" w14:textId="13CC5F90" w:rsidR="009812A3" w:rsidRPr="00C225D0" w:rsidRDefault="009812A3">
      <w:pPr>
        <w:pStyle w:val="TM1"/>
        <w:rPr>
          <w:rFonts w:ascii="Calibri" w:eastAsia="Times New Roman" w:hAnsi="Calibri" w:cs="Times New Roman"/>
          <w:sz w:val="22"/>
          <w:szCs w:val="22"/>
        </w:rPr>
      </w:pPr>
      <w:hyperlink w:anchor="_Toc258322682" w:history="1">
        <w:r w:rsidR="00156901" w:rsidRPr="00C225D0">
          <w:rPr>
            <w:rStyle w:val="Lienhypertexte"/>
          </w:rPr>
          <w:t>7</w:t>
        </w:r>
        <w:r w:rsidRPr="00C225D0">
          <w:rPr>
            <w:rStyle w:val="Lienhypertexte"/>
          </w:rPr>
          <w:t>. Acknowledgments</w:t>
        </w:r>
        <w:r w:rsidRPr="00C225D0">
          <w:rPr>
            <w:webHidden/>
          </w:rPr>
          <w:tab/>
        </w:r>
        <w:r w:rsidRPr="00C225D0">
          <w:rPr>
            <w:webHidden/>
          </w:rPr>
          <w:fldChar w:fldCharType="begin"/>
        </w:r>
        <w:r w:rsidRPr="00C225D0">
          <w:rPr>
            <w:webHidden/>
          </w:rPr>
          <w:instrText xml:space="preserve"> PAGEREF _Toc258322682 \h </w:instrText>
        </w:r>
        <w:r w:rsidRPr="00C225D0">
          <w:rPr>
            <w:webHidden/>
          </w:rPr>
        </w:r>
        <w:r w:rsidRPr="00C225D0">
          <w:rPr>
            <w:webHidden/>
          </w:rPr>
          <w:fldChar w:fldCharType="separate"/>
        </w:r>
        <w:r w:rsidR="006D4EC3" w:rsidRPr="00C225D0">
          <w:rPr>
            <w:webHidden/>
          </w:rPr>
          <w:t>8</w:t>
        </w:r>
        <w:r w:rsidRPr="00C225D0">
          <w:rPr>
            <w:webHidden/>
          </w:rPr>
          <w:fldChar w:fldCharType="end"/>
        </w:r>
      </w:hyperlink>
    </w:p>
    <w:p w14:paraId="31663C1B" w14:textId="77777777" w:rsidR="009812A3" w:rsidRPr="00C225D0" w:rsidRDefault="009812A3">
      <w:pPr>
        <w:pStyle w:val="TM1"/>
        <w:rPr>
          <w:rFonts w:ascii="Calibri" w:eastAsia="Times New Roman" w:hAnsi="Calibri" w:cs="Times New Roman"/>
          <w:sz w:val="22"/>
          <w:szCs w:val="22"/>
        </w:rPr>
      </w:pPr>
      <w:hyperlink w:anchor="_Toc258322683" w:history="1">
        <w:r w:rsidRPr="00C225D0">
          <w:rPr>
            <w:rStyle w:val="Lienhypertexte"/>
          </w:rPr>
          <w:t>Appendix A. &lt;First Appendix&gt;</w:t>
        </w:r>
        <w:r w:rsidRPr="00C225D0">
          <w:rPr>
            <w:webHidden/>
          </w:rPr>
          <w:tab/>
        </w:r>
        <w:r w:rsidRPr="00C225D0">
          <w:rPr>
            <w:webHidden/>
          </w:rPr>
          <w:fldChar w:fldCharType="begin"/>
        </w:r>
        <w:r w:rsidRPr="00C225D0">
          <w:rPr>
            <w:webHidden/>
          </w:rPr>
          <w:instrText xml:space="preserve"> PAGEREF _Toc258322683 \h </w:instrText>
        </w:r>
        <w:r w:rsidRPr="00C225D0">
          <w:rPr>
            <w:webHidden/>
          </w:rPr>
        </w:r>
        <w:r w:rsidRPr="00C225D0">
          <w:rPr>
            <w:webHidden/>
          </w:rPr>
          <w:fldChar w:fldCharType="separate"/>
        </w:r>
        <w:r w:rsidR="006D4EC3" w:rsidRPr="00C225D0">
          <w:rPr>
            <w:webHidden/>
          </w:rPr>
          <w:t>9</w:t>
        </w:r>
        <w:r w:rsidRPr="00C225D0">
          <w:rPr>
            <w:webHidden/>
          </w:rPr>
          <w:fldChar w:fldCharType="end"/>
        </w:r>
      </w:hyperlink>
    </w:p>
    <w:p w14:paraId="76852541" w14:textId="26C8DF19" w:rsidR="009812A3" w:rsidRPr="00C225D0" w:rsidRDefault="009812A3">
      <w:pPr>
        <w:pStyle w:val="TM2"/>
        <w:rPr>
          <w:rFonts w:ascii="Calibri" w:eastAsia="Times New Roman" w:hAnsi="Calibri" w:cs="Times New Roman"/>
          <w:sz w:val="22"/>
          <w:szCs w:val="22"/>
        </w:rPr>
      </w:pPr>
      <w:hyperlink w:anchor="_Toc258322685" w:history="1">
        <w:r w:rsidR="00FC0F75" w:rsidRPr="00C225D0">
          <w:rPr>
            <w:rStyle w:val="Lienhypertexte"/>
          </w:rPr>
          <w:t>A.1</w:t>
        </w:r>
        <w:r w:rsidRPr="00C225D0">
          <w:rPr>
            <w:rStyle w:val="Lienhypertexte"/>
          </w:rPr>
          <w:t>. &lt;Second Header level 1&gt;</w:t>
        </w:r>
        <w:r w:rsidRPr="00C225D0">
          <w:rPr>
            <w:webHidden/>
          </w:rPr>
          <w:tab/>
        </w:r>
        <w:r w:rsidRPr="00C225D0">
          <w:rPr>
            <w:webHidden/>
          </w:rPr>
          <w:fldChar w:fldCharType="begin"/>
        </w:r>
        <w:r w:rsidRPr="00C225D0">
          <w:rPr>
            <w:webHidden/>
          </w:rPr>
          <w:instrText xml:space="preserve"> PAGEREF _Toc258322685 \h </w:instrText>
        </w:r>
        <w:r w:rsidRPr="00C225D0">
          <w:rPr>
            <w:webHidden/>
          </w:rPr>
        </w:r>
        <w:r w:rsidRPr="00C225D0">
          <w:rPr>
            <w:webHidden/>
          </w:rPr>
          <w:fldChar w:fldCharType="separate"/>
        </w:r>
        <w:r w:rsidR="006D4EC3" w:rsidRPr="00C225D0">
          <w:rPr>
            <w:webHidden/>
          </w:rPr>
          <w:t>9</w:t>
        </w:r>
        <w:r w:rsidRPr="00C225D0">
          <w:rPr>
            <w:webHidden/>
          </w:rPr>
          <w:fldChar w:fldCharType="end"/>
        </w:r>
      </w:hyperlink>
    </w:p>
    <w:p w14:paraId="59424123" w14:textId="13A12753" w:rsidR="009812A3" w:rsidRPr="00C225D0" w:rsidRDefault="009812A3" w:rsidP="00FC0F75">
      <w:pPr>
        <w:pStyle w:val="TM3"/>
        <w:rPr>
          <w:rFonts w:ascii="Calibri" w:eastAsia="Times New Roman" w:hAnsi="Calibri" w:cs="Times New Roman"/>
          <w:sz w:val="22"/>
          <w:szCs w:val="22"/>
        </w:rPr>
      </w:pPr>
      <w:hyperlink w:anchor="_Toc258322686" w:history="1">
        <w:r w:rsidR="00FC0F75" w:rsidRPr="00C225D0">
          <w:rPr>
            <w:rStyle w:val="Lienhypertexte"/>
          </w:rPr>
          <w:t>A.1.1. &lt;H1</w:t>
        </w:r>
        <w:r w:rsidRPr="00C225D0">
          <w:rPr>
            <w:rStyle w:val="Lienhypertexte"/>
          </w:rPr>
          <w:t>&gt;</w:t>
        </w:r>
        <w:r w:rsidRPr="00C225D0">
          <w:rPr>
            <w:webHidden/>
          </w:rPr>
          <w:tab/>
        </w:r>
        <w:r w:rsidRPr="00C225D0">
          <w:rPr>
            <w:webHidden/>
          </w:rPr>
          <w:fldChar w:fldCharType="begin"/>
        </w:r>
        <w:r w:rsidRPr="00C225D0">
          <w:rPr>
            <w:webHidden/>
          </w:rPr>
          <w:instrText xml:space="preserve"> PAGEREF _Toc258322686 \h </w:instrText>
        </w:r>
        <w:r w:rsidRPr="00C225D0">
          <w:rPr>
            <w:webHidden/>
          </w:rPr>
        </w:r>
        <w:r w:rsidRPr="00C225D0">
          <w:rPr>
            <w:webHidden/>
          </w:rPr>
          <w:fldChar w:fldCharType="separate"/>
        </w:r>
        <w:r w:rsidR="006D4EC3" w:rsidRPr="00C225D0">
          <w:rPr>
            <w:webHidden/>
          </w:rPr>
          <w:t>10</w:t>
        </w:r>
        <w:r w:rsidRPr="00C225D0">
          <w:rPr>
            <w:webHidden/>
          </w:rPr>
          <w:fldChar w:fldCharType="end"/>
        </w:r>
      </w:hyperlink>
    </w:p>
    <w:p w14:paraId="5DC9CDD4" w14:textId="77777777" w:rsidR="00696527" w:rsidRPr="00C225D0" w:rsidRDefault="00581409" w:rsidP="002E5DA5">
      <w:pPr>
        <w:pStyle w:val="TM1"/>
      </w:pPr>
      <w:r w:rsidRPr="00C225D0">
        <w:fldChar w:fldCharType="end"/>
      </w:r>
    </w:p>
    <w:p w14:paraId="7A7A1BCE" w14:textId="77777777" w:rsidR="00AD0424" w:rsidRPr="00C225D0" w:rsidRDefault="00AD0424" w:rsidP="00AD0424"/>
    <w:p w14:paraId="72062607" w14:textId="77777777" w:rsidR="00AD0424" w:rsidRPr="00C225D0" w:rsidRDefault="00AD0424" w:rsidP="00AD0424"/>
    <w:p w14:paraId="21EA305C" w14:textId="77777777" w:rsidR="006F6F19" w:rsidRPr="00C225D0" w:rsidRDefault="008E670E" w:rsidP="00237595">
      <w:pPr>
        <w:pStyle w:val="Titre1"/>
      </w:pPr>
      <w:bookmarkStart w:id="1" w:name="_Toc258322660"/>
      <w:r w:rsidRPr="00C225D0">
        <w:t>Introduction</w:t>
      </w:r>
      <w:bookmarkEnd w:id="1"/>
    </w:p>
    <w:p w14:paraId="304DF3F1" w14:textId="27F94617" w:rsidR="006F6F19" w:rsidRPr="00C225D0" w:rsidRDefault="005B41D1" w:rsidP="00713412">
      <w:r w:rsidRPr="00C225D0">
        <w:t>The R-Type protocol has been designed over one week for use with based conferencing. This document describes the current R-Type protocol.</w:t>
      </w:r>
    </w:p>
    <w:p w14:paraId="0DC48B33" w14:textId="67A4748D" w:rsidR="00B04C80" w:rsidRPr="00C225D0" w:rsidRDefault="00B04C80" w:rsidP="00B04C80">
      <w:r w:rsidRPr="00C225D0">
        <w:t>The R-Type protocol has been developed on systems using the TCP/IP network protocol between the client room and the server room. But it has been also developed on systems using the UDP network protocol between the client game and th</w:t>
      </w:r>
      <w:bookmarkStart w:id="2" w:name="_GoBack"/>
      <w:bookmarkEnd w:id="2"/>
      <w:r w:rsidRPr="00C225D0">
        <w:t>e server game.</w:t>
      </w:r>
    </w:p>
    <w:p w14:paraId="30256D66" w14:textId="5C756615" w:rsidR="00B04C80" w:rsidRPr="00C225D0" w:rsidRDefault="00B04C80" w:rsidP="00B04C80">
      <w:r w:rsidRPr="00C225D0">
        <w:t>R-Type itself is a video game, which (through the use of the client-server model) is well-suited to running on many machines in a distributed fashion. A typical setup involves four processes (two clients and two servers)</w:t>
      </w:r>
      <w:r w:rsidR="00945902" w:rsidRPr="00C225D0">
        <w:t>. The client room will be connected to the server room with TCP protocol and the client game will be connected to the server game with UDP protocol.</w:t>
      </w:r>
    </w:p>
    <w:p w14:paraId="7D3C42DC" w14:textId="77777777" w:rsidR="001915FB" w:rsidRPr="00C225D0" w:rsidRDefault="001915FB" w:rsidP="001915FB">
      <w:pPr>
        <w:pStyle w:val="RFCFigure"/>
      </w:pPr>
      <w:r w:rsidRPr="00C225D0">
        <w:lastRenderedPageBreak/>
        <w:t>+------------------------------------------------+</w:t>
      </w:r>
    </w:p>
    <w:p w14:paraId="0BDDDF78" w14:textId="77777777" w:rsidR="001915FB" w:rsidRPr="00C225D0" w:rsidRDefault="001915FB" w:rsidP="001915FB">
      <w:pPr>
        <w:pStyle w:val="RFCFigure"/>
      </w:pPr>
      <w:r w:rsidRPr="00C225D0">
        <w:t>|                                                |</w:t>
      </w:r>
    </w:p>
    <w:p w14:paraId="59D2C7A6" w14:textId="77777777" w:rsidR="001915FB" w:rsidRPr="00C225D0" w:rsidRDefault="001915FB" w:rsidP="001915FB">
      <w:pPr>
        <w:pStyle w:val="RFCFigure"/>
      </w:pPr>
      <w:r w:rsidRPr="00C225D0">
        <w:t>|                                                |</w:t>
      </w:r>
    </w:p>
    <w:p w14:paraId="064208F8" w14:textId="77777777" w:rsidR="001915FB" w:rsidRPr="00C225D0" w:rsidRDefault="001915FB" w:rsidP="001915FB">
      <w:pPr>
        <w:pStyle w:val="RFCFigure"/>
      </w:pPr>
      <w:r w:rsidRPr="00C225D0">
        <w:t>|                                                |</w:t>
      </w:r>
    </w:p>
    <w:p w14:paraId="2E5EC785" w14:textId="47B65B5F" w:rsidR="001915FB" w:rsidRPr="00C225D0" w:rsidRDefault="000463F5" w:rsidP="001915FB">
      <w:pPr>
        <w:pStyle w:val="RFCFigure"/>
      </w:pPr>
      <w:r w:rsidRPr="00C225D0">
        <w:t xml:space="preserve">| </w:t>
      </w:r>
      <w:proofErr w:type="gramStart"/>
      <w:r w:rsidRPr="00C225D0">
        <w:t xml:space="preserve">  </w:t>
      </w:r>
      <w:r w:rsidR="001915FB" w:rsidRPr="00C225D0">
        <w:t xml:space="preserve"> [</w:t>
      </w:r>
      <w:proofErr w:type="gramEnd"/>
      <w:r w:rsidR="001915FB" w:rsidRPr="00C225D0">
        <w:t xml:space="preserve"> Server game ] --------- [ Client game ] </w:t>
      </w:r>
      <w:r w:rsidRPr="00C225D0">
        <w:t xml:space="preserve"> </w:t>
      </w:r>
      <w:r w:rsidR="001915FB" w:rsidRPr="00C225D0">
        <w:t xml:space="preserve"> |</w:t>
      </w:r>
    </w:p>
    <w:p w14:paraId="0519005A" w14:textId="3846B2AD" w:rsidR="001915FB" w:rsidRPr="00C225D0" w:rsidRDefault="001915FB" w:rsidP="001915FB">
      <w:pPr>
        <w:pStyle w:val="RFCFigure"/>
      </w:pPr>
      <w:r w:rsidRPr="00C225D0">
        <w:t xml:space="preserve">|                 </w:t>
      </w:r>
      <w:r w:rsidR="000463F5" w:rsidRPr="00C225D0">
        <w:t xml:space="preserve">\   </w:t>
      </w:r>
      <w:r w:rsidRPr="00C225D0">
        <w:t xml:space="preserve">         </w:t>
      </w:r>
      <w:r w:rsidR="000463F5" w:rsidRPr="00C225D0">
        <w:t xml:space="preserve">/ </w:t>
      </w:r>
      <w:r w:rsidRPr="00C225D0">
        <w:t xml:space="preserve">                |</w:t>
      </w:r>
    </w:p>
    <w:p w14:paraId="2B2F37AA" w14:textId="2D9E0C99" w:rsidR="001915FB" w:rsidRPr="00C225D0" w:rsidRDefault="001915FB" w:rsidP="001915FB">
      <w:pPr>
        <w:pStyle w:val="RFCFigure"/>
      </w:pPr>
      <w:r w:rsidRPr="00C225D0">
        <w:t xml:space="preserve">|                  </w:t>
      </w:r>
      <w:r w:rsidR="000463F5" w:rsidRPr="00C225D0">
        <w:t xml:space="preserve">\  </w:t>
      </w:r>
      <w:r w:rsidRPr="00C225D0">
        <w:t xml:space="preserve">        </w:t>
      </w:r>
      <w:r w:rsidR="000463F5" w:rsidRPr="00C225D0">
        <w:t xml:space="preserve">/  </w:t>
      </w:r>
      <w:r w:rsidRPr="00C225D0">
        <w:t xml:space="preserve">                |</w:t>
      </w:r>
    </w:p>
    <w:p w14:paraId="4D774CB9" w14:textId="2EEBD9A7" w:rsidR="001915FB" w:rsidRPr="00C225D0" w:rsidRDefault="001915FB" w:rsidP="001915FB">
      <w:pPr>
        <w:pStyle w:val="RFCFigure"/>
      </w:pPr>
      <w:r w:rsidRPr="00C225D0">
        <w:t xml:space="preserve">|                   </w:t>
      </w:r>
      <w:r w:rsidR="000463F5" w:rsidRPr="00C225D0">
        <w:t>\</w:t>
      </w:r>
      <w:r w:rsidRPr="00C225D0">
        <w:t xml:space="preserve"> </w:t>
      </w:r>
      <w:r w:rsidR="000463F5" w:rsidRPr="00C225D0">
        <w:t xml:space="preserve"> </w:t>
      </w:r>
      <w:r w:rsidRPr="00C225D0">
        <w:t xml:space="preserve">      </w:t>
      </w:r>
      <w:r w:rsidR="000463F5" w:rsidRPr="00C225D0">
        <w:t xml:space="preserve">/ </w:t>
      </w:r>
      <w:r w:rsidRPr="00C225D0">
        <w:t xml:space="preserve">                  |</w:t>
      </w:r>
    </w:p>
    <w:p w14:paraId="74C7387C" w14:textId="7484F792" w:rsidR="001915FB" w:rsidRPr="00C225D0" w:rsidRDefault="001915FB" w:rsidP="001915FB">
      <w:pPr>
        <w:pStyle w:val="RFCFigure"/>
      </w:pPr>
      <w:r w:rsidRPr="00C225D0">
        <w:t xml:space="preserve">|    </w:t>
      </w:r>
      <w:r w:rsidR="00C8374C" w:rsidRPr="00C225D0">
        <w:t xml:space="preserve">            </w:t>
      </w:r>
      <w:proofErr w:type="gramStart"/>
      <w:r w:rsidR="000463F5" w:rsidRPr="00C225D0">
        <w:t xml:space="preserve">  </w:t>
      </w:r>
      <w:r w:rsidRPr="00C225D0">
        <w:t xml:space="preserve"> [</w:t>
      </w:r>
      <w:proofErr w:type="gramEnd"/>
      <w:r w:rsidR="000463F5" w:rsidRPr="00C225D0">
        <w:t xml:space="preserve"> create </w:t>
      </w:r>
      <w:r w:rsidRPr="00C225D0">
        <w:t>]</w:t>
      </w:r>
      <w:r w:rsidR="000463F5" w:rsidRPr="00C225D0">
        <w:t xml:space="preserve">      </w:t>
      </w:r>
      <w:r w:rsidR="00C8374C" w:rsidRPr="00C225D0">
        <w:t xml:space="preserve">             </w:t>
      </w:r>
      <w:r w:rsidRPr="00C225D0">
        <w:t>|</w:t>
      </w:r>
    </w:p>
    <w:p w14:paraId="19CEE0BD" w14:textId="5E91E5C2" w:rsidR="001915FB" w:rsidRPr="00C225D0" w:rsidRDefault="001915FB" w:rsidP="001915FB">
      <w:pPr>
        <w:pStyle w:val="RFCFigure"/>
      </w:pPr>
      <w:r w:rsidRPr="00C225D0">
        <w:t xml:space="preserve">|                    </w:t>
      </w:r>
      <w:r w:rsidR="000463F5" w:rsidRPr="00C225D0">
        <w:t>/</w:t>
      </w:r>
      <w:r w:rsidRPr="00C225D0">
        <w:t xml:space="preserve">      </w:t>
      </w:r>
      <w:r w:rsidR="00C8374C" w:rsidRPr="00C225D0">
        <w:t xml:space="preserve">\   </w:t>
      </w:r>
      <w:r w:rsidRPr="00C225D0">
        <w:t xml:space="preserve">                 |</w:t>
      </w:r>
    </w:p>
    <w:p w14:paraId="30907785" w14:textId="0214446E" w:rsidR="001915FB" w:rsidRPr="00C225D0" w:rsidRDefault="001915FB" w:rsidP="001915FB">
      <w:pPr>
        <w:pStyle w:val="RFCFigure"/>
      </w:pPr>
      <w:r w:rsidRPr="00C225D0">
        <w:t xml:space="preserve">|                   </w:t>
      </w:r>
      <w:r w:rsidR="000463F5" w:rsidRPr="00C225D0">
        <w:t>/</w:t>
      </w:r>
      <w:r w:rsidRPr="00C225D0">
        <w:t xml:space="preserve">        </w:t>
      </w:r>
      <w:r w:rsidR="00C8374C" w:rsidRPr="00C225D0">
        <w:t xml:space="preserve">\   </w:t>
      </w:r>
      <w:r w:rsidRPr="00C225D0">
        <w:t xml:space="preserve">                |</w:t>
      </w:r>
    </w:p>
    <w:p w14:paraId="31460062" w14:textId="0BE24240" w:rsidR="001915FB" w:rsidRPr="00C225D0" w:rsidRDefault="001915FB" w:rsidP="001915FB">
      <w:pPr>
        <w:pStyle w:val="RFCFigure"/>
      </w:pPr>
      <w:r w:rsidRPr="00C225D0">
        <w:t xml:space="preserve">|                  </w:t>
      </w:r>
      <w:r w:rsidR="000463F5" w:rsidRPr="00C225D0">
        <w:t>/</w:t>
      </w:r>
      <w:r w:rsidRPr="00C225D0">
        <w:t xml:space="preserve">          </w:t>
      </w:r>
      <w:r w:rsidR="00C8374C" w:rsidRPr="00C225D0">
        <w:t xml:space="preserve">\  </w:t>
      </w:r>
      <w:r w:rsidRPr="00C225D0">
        <w:t xml:space="preserve">                |</w:t>
      </w:r>
    </w:p>
    <w:p w14:paraId="65898BFC" w14:textId="1EFA858D" w:rsidR="001915FB" w:rsidRPr="00C225D0" w:rsidRDefault="001915FB" w:rsidP="001915FB">
      <w:pPr>
        <w:pStyle w:val="RFCFigure"/>
      </w:pPr>
      <w:r w:rsidRPr="00C225D0">
        <w:t xml:space="preserve">|                 </w:t>
      </w:r>
      <w:r w:rsidR="000463F5" w:rsidRPr="00C225D0">
        <w:t>/</w:t>
      </w:r>
      <w:r w:rsidRPr="00C225D0">
        <w:t xml:space="preserve">            </w:t>
      </w:r>
      <w:r w:rsidR="00C8374C" w:rsidRPr="00C225D0">
        <w:t xml:space="preserve">\  </w:t>
      </w:r>
      <w:r w:rsidRPr="00C225D0">
        <w:t xml:space="preserve">               |</w:t>
      </w:r>
    </w:p>
    <w:p w14:paraId="68CC4153" w14:textId="570CBEA4" w:rsidR="001915FB" w:rsidRPr="00C225D0" w:rsidRDefault="001915FB" w:rsidP="001915FB">
      <w:pPr>
        <w:pStyle w:val="RFCFigure"/>
      </w:pPr>
      <w:r w:rsidRPr="00C225D0">
        <w:t xml:space="preserve">|                </w:t>
      </w:r>
      <w:r w:rsidR="000463F5" w:rsidRPr="00C225D0">
        <w:t>/</w:t>
      </w:r>
      <w:r w:rsidRPr="00C225D0">
        <w:t xml:space="preserve">              </w:t>
      </w:r>
      <w:r w:rsidR="00C8374C" w:rsidRPr="00C225D0">
        <w:t>\</w:t>
      </w:r>
      <w:r w:rsidRPr="00C225D0">
        <w:t xml:space="preserve"> </w:t>
      </w:r>
      <w:r w:rsidR="00C8374C" w:rsidRPr="00C225D0">
        <w:t xml:space="preserve"> </w:t>
      </w:r>
      <w:r w:rsidRPr="00C225D0">
        <w:t xml:space="preserve">              |</w:t>
      </w:r>
    </w:p>
    <w:p w14:paraId="7EF2F3E0" w14:textId="76EF57EB" w:rsidR="001915FB" w:rsidRPr="00C225D0" w:rsidRDefault="00C8374C" w:rsidP="001915FB">
      <w:pPr>
        <w:pStyle w:val="RFCFigure"/>
      </w:pPr>
      <w:r w:rsidRPr="00C225D0">
        <w:t xml:space="preserve">|           </w:t>
      </w:r>
      <w:r w:rsidR="001915FB" w:rsidRPr="00C225D0">
        <w:t xml:space="preserve"> </w:t>
      </w:r>
      <w:r w:rsidRPr="00C225D0">
        <w:t xml:space="preserve">   </w:t>
      </w:r>
      <w:r w:rsidR="000463F5" w:rsidRPr="00C225D0">
        <w:t>/</w:t>
      </w:r>
      <w:r w:rsidRPr="00C225D0">
        <w:t xml:space="preserve">                \</w:t>
      </w:r>
      <w:r w:rsidR="001915FB" w:rsidRPr="00C225D0">
        <w:t xml:space="preserve">               |</w:t>
      </w:r>
    </w:p>
    <w:p w14:paraId="4982D9B3" w14:textId="41627063" w:rsidR="001915FB" w:rsidRPr="00C225D0" w:rsidRDefault="001915FB" w:rsidP="001915FB">
      <w:pPr>
        <w:pStyle w:val="RFCFigure"/>
      </w:pPr>
      <w:r w:rsidRPr="00C225D0">
        <w:t xml:space="preserve">|  </w:t>
      </w:r>
      <w:proofErr w:type="gramStart"/>
      <w:r w:rsidRPr="00C225D0">
        <w:t xml:space="preserve">   [</w:t>
      </w:r>
      <w:proofErr w:type="gramEnd"/>
      <w:r w:rsidRPr="00C225D0">
        <w:t xml:space="preserve"> Server room ] -------- [ Client room ]   |</w:t>
      </w:r>
    </w:p>
    <w:p w14:paraId="3BE695A6" w14:textId="77777777" w:rsidR="001915FB" w:rsidRPr="00C225D0" w:rsidRDefault="001915FB" w:rsidP="001915FB">
      <w:pPr>
        <w:pStyle w:val="RFCFigure"/>
      </w:pPr>
      <w:r w:rsidRPr="00C225D0">
        <w:t>|                                                |</w:t>
      </w:r>
    </w:p>
    <w:p w14:paraId="1C991F93" w14:textId="567158D9" w:rsidR="001915FB" w:rsidRPr="00C225D0" w:rsidRDefault="001915FB" w:rsidP="000463F5">
      <w:pPr>
        <w:pStyle w:val="RFCFigure"/>
      </w:pPr>
      <w:r w:rsidRPr="00C225D0">
        <w:t>|                                                |</w:t>
      </w:r>
    </w:p>
    <w:p w14:paraId="395D1435" w14:textId="77777777" w:rsidR="001915FB" w:rsidRPr="00C225D0" w:rsidRDefault="001915FB" w:rsidP="001915FB">
      <w:pPr>
        <w:pStyle w:val="RFCFigure"/>
      </w:pPr>
      <w:r w:rsidRPr="00C225D0">
        <w:t>|                                                |</w:t>
      </w:r>
    </w:p>
    <w:p w14:paraId="351D42F4" w14:textId="69BC1881" w:rsidR="001915FB" w:rsidRPr="00C225D0" w:rsidRDefault="001915FB" w:rsidP="00AC2FE7">
      <w:pPr>
        <w:pStyle w:val="RFCFigure"/>
      </w:pPr>
      <w:r w:rsidRPr="00C225D0">
        <w:t>+------------------------------------------------+</w:t>
      </w:r>
    </w:p>
    <w:p w14:paraId="3E9E556B" w14:textId="77777777" w:rsidR="001915FB" w:rsidRPr="00C225D0" w:rsidRDefault="001915FB" w:rsidP="001915FB">
      <w:pPr>
        <w:pStyle w:val="RFCFigure"/>
      </w:pPr>
    </w:p>
    <w:p w14:paraId="60F19A7B" w14:textId="39DC1E02" w:rsidR="0081357B" w:rsidRPr="00C225D0" w:rsidRDefault="000463F5" w:rsidP="000463F5">
      <w:pPr>
        <w:pStyle w:val="Lgende"/>
        <w:numPr>
          <w:ilvl w:val="0"/>
          <w:numId w:val="30"/>
        </w:numPr>
      </w:pPr>
      <w:r w:rsidRPr="00C225D0">
        <w:t xml:space="preserve">Format of the R-Type architecture  </w:t>
      </w:r>
    </w:p>
    <w:p w14:paraId="7B7E84B9" w14:textId="75093E30" w:rsidR="00735A06" w:rsidRPr="00C225D0" w:rsidRDefault="00FC2174" w:rsidP="00735A06">
      <w:pPr>
        <w:pStyle w:val="Titre2"/>
      </w:pPr>
      <w:r w:rsidRPr="00C225D0">
        <w:t>Servers</w:t>
      </w:r>
    </w:p>
    <w:p w14:paraId="78CCD7D1" w14:textId="03B45CB0" w:rsidR="00FC2174" w:rsidRPr="00C225D0" w:rsidRDefault="003177CE" w:rsidP="00FC2174">
      <w:r w:rsidRPr="00C225D0">
        <w:t>T</w:t>
      </w:r>
      <w:r w:rsidR="00F83C9B" w:rsidRPr="00C225D0">
        <w:t>here are</w:t>
      </w:r>
      <w:r w:rsidRPr="00C225D0">
        <w:t xml:space="preserve"> two kind of server:</w:t>
      </w:r>
    </w:p>
    <w:p w14:paraId="7B9A86B7" w14:textId="21452A66" w:rsidR="001D01A8" w:rsidRPr="00C225D0" w:rsidRDefault="003177CE" w:rsidP="00324E7F">
      <w:pPr>
        <w:pStyle w:val="Pardeliste"/>
        <w:numPr>
          <w:ilvl w:val="0"/>
          <w:numId w:val="34"/>
        </w:numPr>
      </w:pPr>
      <w:r w:rsidRPr="00C225D0">
        <w:t>The server room is the main server of R-Type</w:t>
      </w:r>
      <w:r w:rsidR="00324E7F" w:rsidRPr="00C225D0">
        <w:t>. This server show</w:t>
      </w:r>
      <w:r w:rsidR="00295F89" w:rsidRPr="00C225D0">
        <w:t>s</w:t>
      </w:r>
      <w:r w:rsidR="00324E7F" w:rsidRPr="00C225D0">
        <w:t xml:space="preserve"> every rooms</w:t>
      </w:r>
      <w:r w:rsidR="008D5EEF" w:rsidRPr="00C225D0">
        <w:t>,</w:t>
      </w:r>
      <w:r w:rsidR="0031166C" w:rsidRPr="00C225D0">
        <w:t xml:space="preserve"> create server game</w:t>
      </w:r>
      <w:r w:rsidR="001D01A8" w:rsidRPr="00C225D0">
        <w:t xml:space="preserve"> and makes redirection.</w:t>
      </w:r>
    </w:p>
    <w:p w14:paraId="5A1AF8BC" w14:textId="77777777" w:rsidR="00735A06" w:rsidRPr="00C225D0" w:rsidRDefault="00324E7F" w:rsidP="001D01A8">
      <w:pPr>
        <w:pStyle w:val="Pardeliste"/>
        <w:ind w:left="792"/>
      </w:pPr>
      <w:r w:rsidRPr="00C225D0">
        <w:t>A room is an pre instance of a game, it contains the map of the game and player</w:t>
      </w:r>
      <w:r w:rsidR="001D01A8" w:rsidRPr="00C225D0">
        <w:t>s</w:t>
      </w:r>
      <w:r w:rsidRPr="00C225D0">
        <w:t xml:space="preserve"> which are waiting.</w:t>
      </w:r>
    </w:p>
    <w:p w14:paraId="76E3CFB8" w14:textId="654AA377" w:rsidR="00324E7F" w:rsidRPr="00C225D0" w:rsidRDefault="00A86BE4" w:rsidP="001D01A8">
      <w:pPr>
        <w:pStyle w:val="Pardeliste"/>
        <w:ind w:left="792"/>
      </w:pPr>
      <w:r w:rsidRPr="00C225D0">
        <w:t>The server</w:t>
      </w:r>
      <w:r w:rsidR="00735A06" w:rsidRPr="00C225D0">
        <w:t xml:space="preserve"> room uses</w:t>
      </w:r>
      <w:r w:rsidRPr="00C225D0">
        <w:t xml:space="preserve"> TCP protocol.</w:t>
      </w:r>
    </w:p>
    <w:p w14:paraId="6857737A" w14:textId="77777777" w:rsidR="001D01A8" w:rsidRPr="00C225D0" w:rsidRDefault="001D01A8" w:rsidP="001D01A8">
      <w:pPr>
        <w:pStyle w:val="Pardeliste"/>
        <w:ind w:left="792"/>
      </w:pPr>
    </w:p>
    <w:p w14:paraId="721BA01D" w14:textId="1342AF84" w:rsidR="001D01A8" w:rsidRPr="00C225D0" w:rsidRDefault="001D01A8" w:rsidP="001D01A8">
      <w:pPr>
        <w:pStyle w:val="Pardeliste"/>
        <w:numPr>
          <w:ilvl w:val="0"/>
          <w:numId w:val="34"/>
        </w:numPr>
      </w:pPr>
      <w:r w:rsidRPr="00C225D0">
        <w:t>The server game is the second server of R-Type. This</w:t>
      </w:r>
      <w:r w:rsidR="00A86BE4" w:rsidRPr="00C225D0">
        <w:t xml:space="preserve"> server manages the game (monster, AI, map, players). It is created by the server’s room with a port and a secret string.</w:t>
      </w:r>
    </w:p>
    <w:p w14:paraId="67397DCF" w14:textId="77777777" w:rsidR="00735A06" w:rsidRPr="00C225D0" w:rsidRDefault="00A86BE4" w:rsidP="00A86BE4">
      <w:pPr>
        <w:pStyle w:val="Pardeliste"/>
        <w:ind w:left="792"/>
      </w:pPr>
      <w:r w:rsidRPr="00C225D0">
        <w:t>The secret is using to identified the client’s connection. The client MUST give the secret for the connection.</w:t>
      </w:r>
    </w:p>
    <w:p w14:paraId="4155CD56" w14:textId="1E34AC59" w:rsidR="00735A06" w:rsidRPr="00C225D0" w:rsidRDefault="0064310A" w:rsidP="00A86BE4">
      <w:pPr>
        <w:pStyle w:val="Pardeliste"/>
        <w:ind w:left="792"/>
      </w:pPr>
      <w:r w:rsidRPr="00C225D0">
        <w:t>When the game is over the server stop and notify the server’s room.</w:t>
      </w:r>
    </w:p>
    <w:p w14:paraId="65C498D6" w14:textId="67950B6E" w:rsidR="0064310A" w:rsidRPr="00C225D0" w:rsidRDefault="00735A06" w:rsidP="0064310A">
      <w:pPr>
        <w:pStyle w:val="Pardeliste"/>
        <w:ind w:left="792"/>
      </w:pPr>
      <w:r w:rsidRPr="00C225D0">
        <w:t xml:space="preserve">The server game uses </w:t>
      </w:r>
      <w:r w:rsidR="0064310A" w:rsidRPr="00C225D0">
        <w:t>UDP protocol.</w:t>
      </w:r>
    </w:p>
    <w:p w14:paraId="019F7E29" w14:textId="3C20AE54" w:rsidR="006F6F19" w:rsidRPr="00C225D0" w:rsidRDefault="00FC2174" w:rsidP="00FC2174">
      <w:pPr>
        <w:pStyle w:val="Titre2"/>
      </w:pPr>
      <w:r w:rsidRPr="00C225D0">
        <w:t xml:space="preserve"> </w:t>
      </w:r>
      <w:r w:rsidR="0064310A" w:rsidRPr="00C225D0">
        <w:t>Clients</w:t>
      </w:r>
    </w:p>
    <w:p w14:paraId="1BAFD186" w14:textId="38BBEEB9" w:rsidR="000243E6" w:rsidRPr="00C225D0" w:rsidRDefault="000243E6" w:rsidP="000243E6">
      <w:r w:rsidRPr="00C225D0">
        <w:t xml:space="preserve">A client is anything connecting to a server that is not another </w:t>
      </w:r>
      <w:r w:rsidR="00780C10" w:rsidRPr="00C225D0">
        <w:t xml:space="preserve">server. Each client is distinguished from other clients by a unique </w:t>
      </w:r>
      <w:r w:rsidR="003A3CF2" w:rsidRPr="00C225D0">
        <w:lastRenderedPageBreak/>
        <w:t>pseudo having a maximum length of nine (9) characters. See the protocol grammar rules for what MAY and MAY NOT be used in a pseudo.</w:t>
      </w:r>
    </w:p>
    <w:p w14:paraId="2A37DCDC" w14:textId="4BD2EE52" w:rsidR="0064310A" w:rsidRPr="00C225D0" w:rsidRDefault="00F83C9B" w:rsidP="0064310A">
      <w:r w:rsidRPr="00C225D0">
        <w:t>There are</w:t>
      </w:r>
      <w:r w:rsidR="0064310A" w:rsidRPr="00C225D0">
        <w:t xml:space="preserve"> two kind of client:</w:t>
      </w:r>
    </w:p>
    <w:p w14:paraId="52783BE1" w14:textId="577FADBE" w:rsidR="00644F07" w:rsidRPr="00C225D0" w:rsidRDefault="0064310A" w:rsidP="00644F07">
      <w:pPr>
        <w:pStyle w:val="Pardeliste"/>
        <w:numPr>
          <w:ilvl w:val="0"/>
          <w:numId w:val="34"/>
        </w:numPr>
      </w:pPr>
      <w:r w:rsidRPr="00C225D0">
        <w:t xml:space="preserve">The client room </w:t>
      </w:r>
      <w:r w:rsidR="00864CC3" w:rsidRPr="00C225D0">
        <w:t>is the main client of R-Type.</w:t>
      </w:r>
    </w:p>
    <w:p w14:paraId="400A5E6E" w14:textId="3BAB82B4" w:rsidR="003557C1" w:rsidRPr="00C225D0" w:rsidRDefault="00F1716B" w:rsidP="00644F07">
      <w:pPr>
        <w:pStyle w:val="Pardeliste"/>
        <w:ind w:left="792"/>
      </w:pPr>
      <w:r w:rsidRPr="00C225D0">
        <w:t>It</w:t>
      </w:r>
      <w:r w:rsidR="00245719" w:rsidRPr="00C225D0">
        <w:t xml:space="preserve"> will display what the server</w:t>
      </w:r>
      <w:r w:rsidRPr="00C225D0">
        <w:t xml:space="preserve"> room is sending to him:</w:t>
      </w:r>
    </w:p>
    <w:p w14:paraId="0404A288" w14:textId="1A492283" w:rsidR="00F1716B" w:rsidRPr="00C225D0" w:rsidRDefault="00F1716B" w:rsidP="00F1716B">
      <w:pPr>
        <w:pStyle w:val="Pardeliste"/>
        <w:numPr>
          <w:ilvl w:val="1"/>
          <w:numId w:val="34"/>
        </w:numPr>
      </w:pPr>
      <w:r w:rsidRPr="00C225D0">
        <w:t>Authentication screen (the user can choose his pseudo)</w:t>
      </w:r>
    </w:p>
    <w:p w14:paraId="25814788" w14:textId="1E97C220" w:rsidR="00F1716B" w:rsidRPr="00C225D0" w:rsidRDefault="00F1716B" w:rsidP="00F1716B">
      <w:pPr>
        <w:pStyle w:val="Pardeliste"/>
        <w:numPr>
          <w:ilvl w:val="1"/>
          <w:numId w:val="34"/>
        </w:numPr>
      </w:pPr>
      <w:r w:rsidRPr="00C225D0">
        <w:t>Room screen (display every rooms that the user MAY join)</w:t>
      </w:r>
    </w:p>
    <w:p w14:paraId="02BDBA4F" w14:textId="59AF4933" w:rsidR="00F1716B" w:rsidRPr="00C225D0" w:rsidRDefault="00F1716B" w:rsidP="00F1716B">
      <w:pPr>
        <w:pStyle w:val="Pardeliste"/>
        <w:numPr>
          <w:ilvl w:val="1"/>
          <w:numId w:val="34"/>
        </w:numPr>
      </w:pPr>
      <w:r w:rsidRPr="00C225D0">
        <w:t>Room selected (display the room selected and display which player are inside)</w:t>
      </w:r>
    </w:p>
    <w:p w14:paraId="0E80A1A7" w14:textId="66758B3D" w:rsidR="00F83C9B" w:rsidRPr="00C225D0" w:rsidRDefault="00F1716B" w:rsidP="00F83C9B">
      <w:pPr>
        <w:pStyle w:val="Pardeliste"/>
        <w:numPr>
          <w:ilvl w:val="1"/>
          <w:numId w:val="34"/>
        </w:numPr>
      </w:pPr>
      <w:r w:rsidRPr="00C225D0">
        <w:t>Launch screen (waiting the swap to the server game and client game)</w:t>
      </w:r>
    </w:p>
    <w:p w14:paraId="7D3CD5AE" w14:textId="72DAE902" w:rsidR="009E4838" w:rsidRPr="00C225D0" w:rsidRDefault="009E4838" w:rsidP="009E4838">
      <w:pPr>
        <w:ind w:left="1152"/>
      </w:pPr>
      <w:r w:rsidRPr="00C225D0">
        <w:t>The client room uses TCP protocol.</w:t>
      </w:r>
    </w:p>
    <w:p w14:paraId="466B8FE2" w14:textId="77777777" w:rsidR="00F83C9B" w:rsidRPr="00C225D0" w:rsidRDefault="00F83C9B" w:rsidP="00F83C9B">
      <w:pPr>
        <w:pStyle w:val="Pardeliste"/>
        <w:ind w:left="1512"/>
      </w:pPr>
    </w:p>
    <w:p w14:paraId="77FACE78" w14:textId="281A6381" w:rsidR="00F1716B" w:rsidRPr="00C225D0" w:rsidRDefault="00F1716B" w:rsidP="00F1716B">
      <w:pPr>
        <w:pStyle w:val="Pardeliste"/>
        <w:numPr>
          <w:ilvl w:val="0"/>
          <w:numId w:val="34"/>
        </w:numPr>
      </w:pPr>
      <w:r w:rsidRPr="00C225D0">
        <w:t>The client game is the second client of R-Type.</w:t>
      </w:r>
    </w:p>
    <w:p w14:paraId="0ADC733C" w14:textId="02A5E770" w:rsidR="00F1716B" w:rsidRPr="00C225D0" w:rsidRDefault="00F1716B" w:rsidP="00F1716B">
      <w:pPr>
        <w:pStyle w:val="Pardeliste"/>
        <w:ind w:left="792"/>
      </w:pPr>
      <w:r w:rsidRPr="00C225D0">
        <w:t>It will display what the server game is sending to him:</w:t>
      </w:r>
    </w:p>
    <w:p w14:paraId="57A51BC3" w14:textId="62B10016" w:rsidR="00F1716B" w:rsidRPr="00C225D0" w:rsidRDefault="00F83C9B" w:rsidP="00F1716B">
      <w:pPr>
        <w:pStyle w:val="Pardeliste"/>
        <w:numPr>
          <w:ilvl w:val="1"/>
          <w:numId w:val="34"/>
        </w:numPr>
      </w:pPr>
      <w:r w:rsidRPr="00C225D0">
        <w:t>Monster</w:t>
      </w:r>
    </w:p>
    <w:p w14:paraId="3CC4BDC5" w14:textId="031904AC" w:rsidR="00F83C9B" w:rsidRPr="00C225D0" w:rsidRDefault="00F83C9B" w:rsidP="00F1716B">
      <w:pPr>
        <w:pStyle w:val="Pardeliste"/>
        <w:numPr>
          <w:ilvl w:val="1"/>
          <w:numId w:val="34"/>
        </w:numPr>
      </w:pPr>
      <w:r w:rsidRPr="00C225D0">
        <w:t>Players</w:t>
      </w:r>
    </w:p>
    <w:p w14:paraId="3B5D3DCF" w14:textId="71D4DF1F" w:rsidR="00F83C9B" w:rsidRPr="00C225D0" w:rsidRDefault="00F83C9B" w:rsidP="00F1716B">
      <w:pPr>
        <w:pStyle w:val="Pardeliste"/>
        <w:numPr>
          <w:ilvl w:val="1"/>
          <w:numId w:val="34"/>
        </w:numPr>
      </w:pPr>
      <w:r w:rsidRPr="00C225D0">
        <w:t>Map</w:t>
      </w:r>
    </w:p>
    <w:p w14:paraId="62624529" w14:textId="00609F59" w:rsidR="009E4838" w:rsidRPr="00C225D0" w:rsidRDefault="009E4838" w:rsidP="009E4838">
      <w:pPr>
        <w:pStyle w:val="Pardeliste"/>
        <w:numPr>
          <w:ilvl w:val="1"/>
          <w:numId w:val="34"/>
        </w:numPr>
      </w:pPr>
      <w:r w:rsidRPr="00C225D0">
        <w:t>Objects</w:t>
      </w:r>
    </w:p>
    <w:p w14:paraId="15CDD979" w14:textId="072A4F9C" w:rsidR="009E4838" w:rsidRPr="00C225D0" w:rsidRDefault="009E4838" w:rsidP="009E4838">
      <w:r w:rsidRPr="00C225D0">
        <w:tab/>
        <w:t>At the end of the game, the client game return to the client room and will be deleted.</w:t>
      </w:r>
    </w:p>
    <w:p w14:paraId="5329E6D7" w14:textId="09899C5A" w:rsidR="009E4838" w:rsidRPr="00C225D0" w:rsidRDefault="009E4838" w:rsidP="009E4838">
      <w:r w:rsidRPr="00C225D0">
        <w:t>The client game uses UDP protocol.</w:t>
      </w:r>
    </w:p>
    <w:p w14:paraId="5AC29464" w14:textId="77777777" w:rsidR="003F328E" w:rsidRPr="00C225D0" w:rsidRDefault="00C17E38" w:rsidP="003F328E">
      <w:pPr>
        <w:pStyle w:val="Titre1"/>
      </w:pPr>
      <w:bookmarkStart w:id="3" w:name="_Toc258322662"/>
      <w:r w:rsidRPr="00C225D0">
        <w:t>Conventions used in this document</w:t>
      </w:r>
      <w:bookmarkEnd w:id="3"/>
    </w:p>
    <w:p w14:paraId="3E4A9F9C" w14:textId="75C3ABA0" w:rsidR="00C17E38" w:rsidRPr="00C225D0" w:rsidRDefault="00C17E38" w:rsidP="003F328E">
      <w:pPr>
        <w:pStyle w:val="Titre1"/>
        <w:numPr>
          <w:ilvl w:val="0"/>
          <w:numId w:val="0"/>
        </w:numPr>
        <w:ind w:left="432"/>
      </w:pPr>
      <w:r w:rsidRPr="00C225D0">
        <w:t>In examples, "C:" and "S:" indicate lines sent by the client and server respectively.</w:t>
      </w:r>
    </w:p>
    <w:p w14:paraId="4FD9F32C" w14:textId="77777777" w:rsidR="00C17E38" w:rsidRPr="00C225D0" w:rsidRDefault="00C17E38" w:rsidP="00C17E38">
      <w:r w:rsidRPr="00C225D0">
        <w:t>The key words "MUST", "MUST NOT", "REQUIRED", "SHALL", "SHALL NOT", "SHOULD", "SHOULD NOT", "RECOMMENDED", "MAY", and "OPTIONAL" in this document are to be interpreted as described in RFC</w:t>
      </w:r>
      <w:r w:rsidR="009876A3" w:rsidRPr="00C225D0">
        <w:t xml:space="preserve"> </w:t>
      </w:r>
      <w:r w:rsidRPr="00C225D0">
        <w:t xml:space="preserve">2119 </w:t>
      </w:r>
      <w:r w:rsidR="009812A3" w:rsidRPr="00C225D0">
        <w:t>[RFC2119]</w:t>
      </w:r>
      <w:r w:rsidRPr="00C225D0">
        <w:t>.</w:t>
      </w:r>
      <w:r w:rsidR="00BB7353" w:rsidRPr="00C225D0">
        <w:t xml:space="preserve"> </w:t>
      </w:r>
    </w:p>
    <w:p w14:paraId="7752AE1B" w14:textId="77777777" w:rsidR="00BB7353" w:rsidRPr="00C225D0" w:rsidRDefault="00BB7353" w:rsidP="00BB7353">
      <w:r w:rsidRPr="00C225D0">
        <w:t xml:space="preserve">In this document, these words will appear with that interpretation   only when in ALL CAPS. Lower case uses of these words are not to be    interpreted as carrying </w:t>
      </w:r>
      <w:r w:rsidR="009876A3" w:rsidRPr="00C225D0">
        <w:t>significance described in RFC 2119</w:t>
      </w:r>
      <w:r w:rsidRPr="00C225D0">
        <w:t>.</w:t>
      </w:r>
    </w:p>
    <w:p w14:paraId="39EE3AD2" w14:textId="77777777" w:rsidR="00BB7353" w:rsidRPr="00C225D0" w:rsidRDefault="00BB7353" w:rsidP="00BB7353">
      <w:r w:rsidRPr="00C225D0">
        <w:t xml:space="preserve">In this document, the characters "&gt;&gt;" preceding an indented </w:t>
      </w:r>
      <w:proofErr w:type="spellStart"/>
      <w:r w:rsidRPr="00C225D0">
        <w:t>line(</w:t>
      </w:r>
      <w:proofErr w:type="gramStart"/>
      <w:r w:rsidRPr="00C225D0">
        <w:t>s</w:t>
      </w:r>
      <w:proofErr w:type="spellEnd"/>
      <w:r w:rsidRPr="00C225D0">
        <w:t xml:space="preserve">)   </w:t>
      </w:r>
      <w:proofErr w:type="gramEnd"/>
      <w:r w:rsidRPr="00C225D0">
        <w:t xml:space="preserve">indicates a statement using the key words listed above. This convention aids reviewers in quickly identifying or finding the </w:t>
      </w:r>
      <w:r w:rsidR="009876A3" w:rsidRPr="00C225D0">
        <w:t>portions</w:t>
      </w:r>
      <w:r w:rsidRPr="00C225D0">
        <w:t xml:space="preserve"> of this RFC</w:t>
      </w:r>
      <w:r w:rsidR="009876A3" w:rsidRPr="00C225D0">
        <w:t xml:space="preserve"> covered by these keywords</w:t>
      </w:r>
      <w:r w:rsidRPr="00C225D0">
        <w:t>.</w:t>
      </w:r>
    </w:p>
    <w:p w14:paraId="03534B42" w14:textId="7CE9AA3F" w:rsidR="006F6F19" w:rsidRPr="00C225D0" w:rsidRDefault="001D02CA" w:rsidP="00237595">
      <w:pPr>
        <w:pStyle w:val="Titre1"/>
      </w:pPr>
      <w:r w:rsidRPr="00C225D0">
        <w:lastRenderedPageBreak/>
        <w:t>COMMON-HEADER Format</w:t>
      </w:r>
    </w:p>
    <w:p w14:paraId="2D7AC299" w14:textId="24F60EA6" w:rsidR="006F6F19" w:rsidRPr="00C225D0" w:rsidRDefault="0079147F" w:rsidP="00713412">
      <w:r w:rsidRPr="00C225D0">
        <w:t>The R-Type project handle two protocols. The first protocol is used between client game and server game, the second is used between client room and server room. They are not the same.</w:t>
      </w:r>
    </w:p>
    <w:p w14:paraId="59883416" w14:textId="7ACAEBB3" w:rsidR="0079147F" w:rsidRPr="00C225D0" w:rsidRDefault="0090617D" w:rsidP="00713412">
      <w:r w:rsidRPr="00C225D0">
        <w:t>Each packet MUST have a header. The header contains information about the status of the packet, it MUST be verified every time.</w:t>
      </w:r>
    </w:p>
    <w:p w14:paraId="53718E89" w14:textId="6E9C0E29" w:rsidR="00B82254" w:rsidRPr="00C225D0" w:rsidRDefault="00F510D8" w:rsidP="003F328E">
      <w:r w:rsidRPr="00C225D0">
        <w:t>The following is the format of two protocols header.</w:t>
      </w:r>
    </w:p>
    <w:p w14:paraId="4942930C" w14:textId="2B4BFFA7" w:rsidR="00B82254" w:rsidRPr="00C225D0" w:rsidRDefault="00B82254" w:rsidP="00713412"/>
    <w:p w14:paraId="4942930C" w14:textId="2B4BFFA7" w:rsidR="008C5FA3" w:rsidRPr="00C225D0" w:rsidRDefault="0079147F" w:rsidP="008C5FA3">
      <w:pPr>
        <w:pStyle w:val="Titre2"/>
      </w:pPr>
      <w:r w:rsidRPr="00C225D0">
        <w:t>Header Game protocol</w:t>
      </w:r>
    </w:p>
    <w:p w14:paraId="6BEB4865" w14:textId="421F5FED" w:rsidR="008C5FA3" w:rsidRPr="00C225D0" w:rsidRDefault="00B907D8" w:rsidP="008C5FA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0                   1                   </w:t>
      </w:r>
      <w:r w:rsidR="008C5FA3" w:rsidRPr="00C225D0">
        <w:rPr>
          <w:rFonts w:eastAsia="Times New Roman"/>
          <w:color w:val="000000"/>
          <w:lang w:val="fr-FR" w:eastAsia="fr-FR"/>
        </w:rPr>
        <w:t>2                   3</w:t>
      </w:r>
    </w:p>
    <w:p w14:paraId="33429DE6" w14:textId="73EF7AD8" w:rsidR="00B82254" w:rsidRPr="00C225D0" w:rsidRDefault="00B907D8" w:rsidP="008C5FA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0</w:t>
      </w:r>
      <w:r w:rsidR="00B82254" w:rsidRPr="00C225D0">
        <w:rPr>
          <w:rFonts w:eastAsia="Times New Roman"/>
          <w:color w:val="000000"/>
          <w:lang w:val="fr-FR" w:eastAsia="fr-FR"/>
        </w:rPr>
        <w:t xml:space="preserve"> 1 2 3 4 5 6 7 8 9 0 1 2 3 4 5 6 7 8 9 0 1 2 3 4 5 6 7 8 9 0 1</w:t>
      </w:r>
    </w:p>
    <w:p w14:paraId="1DB04976" w14:textId="77777777" w:rsidR="00B82254" w:rsidRPr="00C225D0" w:rsidRDefault="00B82254" w:rsidP="00B8225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0EFF0398" w14:textId="6CD725DF" w:rsidR="00B82254" w:rsidRPr="00C225D0" w:rsidRDefault="00B34D40" w:rsidP="00B8225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|Ver</w:t>
      </w:r>
      <w:r w:rsidR="005932BA" w:rsidRPr="00C225D0">
        <w:rPr>
          <w:rFonts w:eastAsia="Times New Roman"/>
          <w:color w:val="000000"/>
          <w:lang w:val="fr-FR" w:eastAsia="fr-FR"/>
        </w:rPr>
        <w:t>|</w:t>
      </w:r>
      <w:r w:rsidRPr="00C225D0">
        <w:rPr>
          <w:rFonts w:eastAsia="Times New Roman"/>
          <w:color w:val="000000"/>
          <w:lang w:val="fr-FR" w:eastAsia="fr-FR"/>
        </w:rPr>
        <w:t xml:space="preserve"> </w:t>
      </w:r>
      <w:proofErr w:type="spellStart"/>
      <w:r w:rsidR="005932BA" w:rsidRPr="00C225D0">
        <w:rPr>
          <w:rFonts w:eastAsia="Times New Roman"/>
          <w:color w:val="000000"/>
          <w:lang w:val="fr-FR" w:eastAsia="fr-FR"/>
        </w:rPr>
        <w:t>R</w:t>
      </w:r>
      <w:r w:rsidRPr="00C225D0">
        <w:rPr>
          <w:rFonts w:eastAsia="Times New Roman"/>
          <w:color w:val="000000"/>
          <w:lang w:val="fr-FR" w:eastAsia="fr-FR"/>
        </w:rPr>
        <w:t>eserved</w:t>
      </w:r>
      <w:r w:rsidR="005932BA" w:rsidRPr="00C225D0">
        <w:rPr>
          <w:rFonts w:eastAsia="Times New Roman"/>
          <w:color w:val="000000"/>
          <w:lang w:val="fr-FR" w:eastAsia="fr-FR"/>
        </w:rPr>
        <w:t>|R</w:t>
      </w:r>
      <w:proofErr w:type="spellEnd"/>
      <w:r w:rsidR="00FF4039" w:rsidRPr="00C225D0">
        <w:rPr>
          <w:rFonts w:eastAsia="Times New Roman"/>
          <w:color w:val="000000"/>
          <w:lang w:val="fr-FR" w:eastAsia="fr-FR"/>
        </w:rPr>
        <w:t>|</w:t>
      </w:r>
      <w:r w:rsidR="00B82254" w:rsidRPr="00C225D0">
        <w:rPr>
          <w:rFonts w:eastAsia="Times New Roman"/>
          <w:color w:val="000000"/>
          <w:lang w:val="fr-FR" w:eastAsia="fr-FR"/>
        </w:rPr>
        <w:t xml:space="preserve">        </w:t>
      </w:r>
      <w:proofErr w:type="spellStart"/>
      <w:r w:rsidR="00B82254" w:rsidRPr="00C225D0">
        <w:rPr>
          <w:rFonts w:eastAsia="Times New Roman"/>
          <w:color w:val="000000"/>
          <w:lang w:val="fr-FR" w:eastAsia="fr-FR"/>
        </w:rPr>
        <w:t>Payload</w:t>
      </w:r>
      <w:proofErr w:type="spellEnd"/>
      <w:r w:rsidR="00B82254" w:rsidRPr="00C225D0">
        <w:rPr>
          <w:rFonts w:eastAsia="Times New Roman"/>
          <w:color w:val="000000"/>
          <w:lang w:val="fr-FR" w:eastAsia="fr-FR"/>
        </w:rPr>
        <w:t xml:space="preserve"> </w:t>
      </w:r>
      <w:proofErr w:type="spellStart"/>
      <w:r w:rsidR="00B82254" w:rsidRPr="00C225D0">
        <w:rPr>
          <w:rFonts w:eastAsia="Times New Roman"/>
          <w:color w:val="000000"/>
          <w:lang w:val="fr-FR" w:eastAsia="fr-FR"/>
        </w:rPr>
        <w:t>Length</w:t>
      </w:r>
      <w:proofErr w:type="spellEnd"/>
      <w:r w:rsidR="00B82254" w:rsidRPr="00C225D0">
        <w:rPr>
          <w:rFonts w:eastAsia="Times New Roman"/>
          <w:color w:val="000000"/>
          <w:lang w:val="fr-FR" w:eastAsia="fr-FR"/>
        </w:rPr>
        <w:t xml:space="preserve">         |</w:t>
      </w:r>
      <w:r w:rsidR="003D4554" w:rsidRPr="00C225D0">
        <w:rPr>
          <w:rFonts w:eastAsia="Times New Roman"/>
          <w:color w:val="000000"/>
          <w:lang w:val="fr-FR" w:eastAsia="fr-FR"/>
        </w:rPr>
        <w:t xml:space="preserve">   </w:t>
      </w:r>
      <w:proofErr w:type="spellStart"/>
      <w:r w:rsidR="003D4554" w:rsidRPr="00C225D0">
        <w:rPr>
          <w:rFonts w:eastAsia="Times New Roman"/>
          <w:color w:val="000000"/>
          <w:lang w:val="fr-FR" w:eastAsia="fr-FR"/>
        </w:rPr>
        <w:t>Sequence</w:t>
      </w:r>
      <w:proofErr w:type="spellEnd"/>
      <w:r w:rsidR="003D4554" w:rsidRPr="00C225D0">
        <w:rPr>
          <w:rFonts w:eastAsia="Times New Roman"/>
          <w:color w:val="000000"/>
          <w:lang w:val="fr-FR" w:eastAsia="fr-FR"/>
        </w:rPr>
        <w:t xml:space="preserve">  </w:t>
      </w:r>
      <w:r w:rsidRPr="00C225D0">
        <w:rPr>
          <w:rFonts w:eastAsia="Times New Roman"/>
          <w:color w:val="000000"/>
          <w:lang w:val="fr-FR" w:eastAsia="fr-FR"/>
        </w:rPr>
        <w:t xml:space="preserve">  </w:t>
      </w:r>
      <w:r w:rsidR="003D4554" w:rsidRPr="00C225D0">
        <w:rPr>
          <w:rFonts w:eastAsia="Times New Roman"/>
          <w:color w:val="000000"/>
          <w:lang w:val="fr-FR" w:eastAsia="fr-FR"/>
        </w:rPr>
        <w:t>|</w:t>
      </w:r>
    </w:p>
    <w:p w14:paraId="68399BE2" w14:textId="77777777" w:rsidR="00B82254" w:rsidRPr="00C225D0" w:rsidRDefault="00B82254" w:rsidP="00B8225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051E19C0" w14:textId="2FF3E4DB" w:rsidR="00B82254" w:rsidRPr="00C225D0" w:rsidRDefault="003D4554" w:rsidP="00B8225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     id    </w:t>
      </w:r>
      <w:r w:rsidR="00B34D40" w:rsidRPr="00C225D0">
        <w:rPr>
          <w:rFonts w:eastAsia="Times New Roman"/>
          <w:color w:val="000000"/>
          <w:lang w:val="fr-FR" w:eastAsia="fr-FR"/>
        </w:rPr>
        <w:t xml:space="preserve">   </w:t>
      </w:r>
      <w:r w:rsidRPr="00C225D0">
        <w:rPr>
          <w:rFonts w:eastAsia="Times New Roman"/>
          <w:color w:val="000000"/>
          <w:lang w:val="fr-FR" w:eastAsia="fr-FR"/>
        </w:rPr>
        <w:t xml:space="preserve"> |</w:t>
      </w:r>
      <w:r w:rsidR="00B82254" w:rsidRPr="00C225D0">
        <w:rPr>
          <w:rFonts w:eastAsia="Times New Roman"/>
          <w:color w:val="000000"/>
          <w:lang w:val="fr-FR" w:eastAsia="fr-FR"/>
        </w:rPr>
        <w:t xml:space="preserve"> </w:t>
      </w:r>
      <w:r w:rsidR="00B34D40" w:rsidRPr="00C225D0">
        <w:rPr>
          <w:rFonts w:eastAsia="Times New Roman"/>
          <w:color w:val="000000"/>
          <w:lang w:val="fr-FR" w:eastAsia="fr-FR"/>
        </w:rPr>
        <w:t xml:space="preserve">  </w:t>
      </w:r>
      <w:proofErr w:type="spellStart"/>
      <w:r w:rsidR="00B34D40" w:rsidRPr="00C225D0">
        <w:rPr>
          <w:rFonts w:eastAsia="Times New Roman"/>
          <w:color w:val="000000"/>
          <w:lang w:val="fr-FR" w:eastAsia="fr-FR"/>
        </w:rPr>
        <w:t>Purpose</w:t>
      </w:r>
      <w:proofErr w:type="spellEnd"/>
      <w:r w:rsidR="00B34D40" w:rsidRPr="00C225D0">
        <w:rPr>
          <w:rFonts w:eastAsia="Times New Roman"/>
          <w:color w:val="000000"/>
          <w:lang w:val="fr-FR" w:eastAsia="fr-FR"/>
        </w:rPr>
        <w:t xml:space="preserve">   </w:t>
      </w:r>
      <w:r w:rsidRPr="00C225D0">
        <w:rPr>
          <w:rFonts w:eastAsia="Times New Roman"/>
          <w:color w:val="000000"/>
          <w:lang w:val="fr-FR" w:eastAsia="fr-FR"/>
        </w:rPr>
        <w:t xml:space="preserve">  |</w:t>
      </w:r>
      <w:r w:rsidR="007C6AB1" w:rsidRPr="00C225D0">
        <w:rPr>
          <w:rFonts w:eastAsia="Times New Roman"/>
          <w:color w:val="000000"/>
          <w:lang w:val="fr-FR" w:eastAsia="fr-FR"/>
        </w:rPr>
        <w:t xml:space="preserve">          Transaction ID</w:t>
      </w:r>
      <w:r w:rsidRPr="00C225D0">
        <w:rPr>
          <w:rFonts w:eastAsia="Times New Roman"/>
          <w:color w:val="000000"/>
          <w:lang w:val="fr-FR" w:eastAsia="fr-FR"/>
        </w:rPr>
        <w:t xml:space="preserve">     </w:t>
      </w:r>
      <w:r w:rsidR="00B34D40" w:rsidRPr="00C225D0">
        <w:rPr>
          <w:rFonts w:eastAsia="Times New Roman"/>
          <w:color w:val="000000"/>
          <w:lang w:val="fr-FR" w:eastAsia="fr-FR"/>
        </w:rPr>
        <w:t xml:space="preserve">  </w:t>
      </w:r>
      <w:r w:rsidR="00B82254" w:rsidRPr="00C225D0">
        <w:rPr>
          <w:rFonts w:eastAsia="Times New Roman"/>
          <w:color w:val="000000"/>
          <w:lang w:val="fr-FR" w:eastAsia="fr-FR"/>
        </w:rPr>
        <w:t>|</w:t>
      </w:r>
    </w:p>
    <w:p w14:paraId="25A54934" w14:textId="3A9F82FF" w:rsidR="00B82254" w:rsidRPr="00C225D0" w:rsidRDefault="00B82254" w:rsidP="007C6AB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2097124F" w14:textId="77777777" w:rsidR="00B82254" w:rsidRPr="00C225D0" w:rsidRDefault="00B82254" w:rsidP="00B8225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20"/>
          <w:szCs w:val="20"/>
          <w:lang w:val="fr-FR" w:eastAsia="fr-FR"/>
        </w:rPr>
      </w:pPr>
    </w:p>
    <w:p w14:paraId="168A8221" w14:textId="1B1B59E0" w:rsidR="009B130C" w:rsidRPr="00C225D0" w:rsidRDefault="00B82254" w:rsidP="00B82254">
      <w:pPr>
        <w:pStyle w:val="Lgende"/>
        <w:numPr>
          <w:ilvl w:val="0"/>
          <w:numId w:val="30"/>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fr-FR" w:eastAsia="fr-FR"/>
        </w:rPr>
      </w:pPr>
      <w:r w:rsidRPr="00C225D0">
        <w:rPr>
          <w:rFonts w:eastAsia="Times New Roman"/>
          <w:color w:val="000000"/>
          <w:lang w:val="fr-FR" w:eastAsia="fr-FR"/>
        </w:rPr>
        <w:t>HEADER Game format</w:t>
      </w:r>
    </w:p>
    <w:p w14:paraId="0F029215" w14:textId="77777777" w:rsidR="00B82254" w:rsidRPr="00C225D0" w:rsidRDefault="00B82254" w:rsidP="00B8225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p>
    <w:p w14:paraId="70AAF396" w14:textId="1F0CB895" w:rsidR="00B82254" w:rsidRPr="00C225D0" w:rsidRDefault="00B34D40" w:rsidP="00B8225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r w:rsidRPr="00C225D0">
        <w:rPr>
          <w:rFonts w:eastAsia="Times New Roman"/>
          <w:color w:val="000000"/>
          <w:lang w:val="en-AU" w:eastAsia="fr-FR"/>
        </w:rPr>
        <w:t xml:space="preserve">   Ver: The 2</w:t>
      </w:r>
      <w:r w:rsidR="00B82254" w:rsidRPr="00C225D0">
        <w:rPr>
          <w:rFonts w:eastAsia="Times New Roman"/>
          <w:color w:val="000000"/>
          <w:lang w:val="en-AU" w:eastAsia="fr-FR"/>
        </w:rPr>
        <w:t>-bit version field MUST be set to 1 to indicate this</w:t>
      </w:r>
    </w:p>
    <w:p w14:paraId="694FB807" w14:textId="4000B00F" w:rsidR="00B82254" w:rsidRPr="00C225D0" w:rsidRDefault="00B82254" w:rsidP="00B8225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r w:rsidRPr="00C225D0">
        <w:rPr>
          <w:rFonts w:eastAsia="Times New Roman"/>
          <w:color w:val="000000"/>
          <w:lang w:val="en-AU" w:eastAsia="fr-FR"/>
        </w:rPr>
        <w:t xml:space="preserve">   version of</w:t>
      </w:r>
      <w:r w:rsidR="00B907D8" w:rsidRPr="00C225D0">
        <w:rPr>
          <w:rFonts w:eastAsia="Times New Roman"/>
          <w:color w:val="000000"/>
          <w:lang w:val="en-AU" w:eastAsia="fr-FR"/>
        </w:rPr>
        <w:t xml:space="preserve"> R-Type</w:t>
      </w:r>
      <w:r w:rsidRPr="00C225D0">
        <w:rPr>
          <w:rFonts w:eastAsia="Times New Roman"/>
          <w:color w:val="000000"/>
          <w:lang w:val="en-AU" w:eastAsia="fr-FR"/>
        </w:rPr>
        <w:t>.</w:t>
      </w:r>
    </w:p>
    <w:p w14:paraId="3253CC2C" w14:textId="77777777" w:rsidR="00B82254" w:rsidRPr="00C225D0" w:rsidRDefault="00B82254" w:rsidP="00B8225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p>
    <w:p w14:paraId="7996BCD5" w14:textId="77777777" w:rsidR="00B34D40" w:rsidRPr="00C225D0" w:rsidRDefault="00B82254" w:rsidP="00B8225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r w:rsidRPr="00C225D0">
        <w:rPr>
          <w:rFonts w:eastAsia="Times New Roman"/>
          <w:color w:val="000000"/>
          <w:lang w:val="en-AU" w:eastAsia="fr-FR"/>
        </w:rPr>
        <w:t xml:space="preserve">   </w:t>
      </w:r>
      <w:r w:rsidR="005932BA" w:rsidRPr="00C225D0">
        <w:rPr>
          <w:rFonts w:eastAsia="Times New Roman"/>
          <w:color w:val="000000"/>
          <w:lang w:val="en-AU" w:eastAsia="fr-FR"/>
        </w:rPr>
        <w:t>R</w:t>
      </w:r>
      <w:r w:rsidR="001832C9" w:rsidRPr="00C225D0">
        <w:rPr>
          <w:rFonts w:eastAsia="Times New Roman"/>
          <w:color w:val="000000"/>
          <w:lang w:val="en-AU" w:eastAsia="fr-FR"/>
        </w:rPr>
        <w:t>eserved</w:t>
      </w:r>
      <w:r w:rsidR="005932BA" w:rsidRPr="00C225D0">
        <w:rPr>
          <w:rFonts w:eastAsia="Times New Roman"/>
          <w:color w:val="000000"/>
          <w:lang w:val="en-AU" w:eastAsia="fr-FR"/>
        </w:rPr>
        <w:t>: At this point, the 5</w:t>
      </w:r>
      <w:r w:rsidRPr="00C225D0">
        <w:rPr>
          <w:rFonts w:eastAsia="Times New Roman"/>
          <w:color w:val="000000"/>
          <w:lang w:val="en-AU" w:eastAsia="fr-FR"/>
        </w:rPr>
        <w:t xml:space="preserve"> bits in the reserved field</w:t>
      </w:r>
      <w:r w:rsidR="00B34D40" w:rsidRPr="00C225D0">
        <w:rPr>
          <w:rFonts w:eastAsia="Times New Roman"/>
          <w:color w:val="000000"/>
          <w:lang w:val="en-AU" w:eastAsia="fr-FR"/>
        </w:rPr>
        <w:t>.</w:t>
      </w:r>
    </w:p>
    <w:p w14:paraId="202C28D3" w14:textId="7B023D7F" w:rsidR="00B82254" w:rsidRPr="00C225D0" w:rsidRDefault="00B34D40" w:rsidP="00B34D4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r w:rsidRPr="00C225D0">
        <w:rPr>
          <w:rFonts w:eastAsia="Times New Roman"/>
          <w:color w:val="000000"/>
          <w:lang w:val="en-AU" w:eastAsia="fr-FR"/>
        </w:rPr>
        <w:t>The 1, 3 and 5 bits</w:t>
      </w:r>
      <w:r w:rsidR="00B82254" w:rsidRPr="00C225D0">
        <w:rPr>
          <w:rFonts w:eastAsia="Times New Roman"/>
          <w:color w:val="000000"/>
          <w:lang w:val="en-AU" w:eastAsia="fr-FR"/>
        </w:rPr>
        <w:t xml:space="preserve"> </w:t>
      </w:r>
      <w:r w:rsidRPr="00C225D0">
        <w:rPr>
          <w:rFonts w:eastAsia="Times New Roman"/>
          <w:color w:val="000000"/>
          <w:lang w:val="en-AU" w:eastAsia="fr-FR"/>
        </w:rPr>
        <w:t xml:space="preserve">MUST </w:t>
      </w:r>
      <w:r w:rsidR="00B82254" w:rsidRPr="00C225D0">
        <w:rPr>
          <w:rFonts w:eastAsia="Times New Roman"/>
          <w:color w:val="000000"/>
          <w:lang w:val="en-AU" w:eastAsia="fr-FR"/>
        </w:rPr>
        <w:t>be</w:t>
      </w:r>
      <w:r w:rsidRPr="00C225D0">
        <w:rPr>
          <w:rFonts w:eastAsia="Times New Roman"/>
          <w:color w:val="000000"/>
          <w:lang w:val="en-AU" w:eastAsia="fr-FR"/>
        </w:rPr>
        <w:t xml:space="preserve"> </w:t>
      </w:r>
      <w:r w:rsidR="00B82254" w:rsidRPr="00C225D0">
        <w:rPr>
          <w:rFonts w:eastAsia="Times New Roman"/>
          <w:color w:val="000000"/>
          <w:lang w:val="en-AU" w:eastAsia="fr-FR"/>
        </w:rPr>
        <w:t xml:space="preserve">set to </w:t>
      </w:r>
      <w:r w:rsidR="00A6455B" w:rsidRPr="00C225D0">
        <w:rPr>
          <w:rFonts w:eastAsia="Times New Roman"/>
          <w:color w:val="000000"/>
          <w:lang w:val="en-AU" w:eastAsia="fr-FR"/>
        </w:rPr>
        <w:t>1</w:t>
      </w:r>
      <w:r w:rsidR="00B82254" w:rsidRPr="00C225D0">
        <w:rPr>
          <w:rFonts w:eastAsia="Times New Roman"/>
          <w:color w:val="000000"/>
          <w:lang w:val="en-AU" w:eastAsia="fr-FR"/>
        </w:rPr>
        <w:t xml:space="preserve"> by the sen</w:t>
      </w:r>
      <w:r w:rsidRPr="00C225D0">
        <w:rPr>
          <w:rFonts w:eastAsia="Times New Roman"/>
          <w:color w:val="000000"/>
          <w:lang w:val="en-AU" w:eastAsia="fr-FR"/>
        </w:rPr>
        <w:t>der of the message and MUST be verified</w:t>
      </w:r>
      <w:r w:rsidR="00B82254" w:rsidRPr="00C225D0">
        <w:rPr>
          <w:rFonts w:eastAsia="Times New Roman"/>
          <w:color w:val="000000"/>
          <w:lang w:val="en-AU" w:eastAsia="fr-FR"/>
        </w:rPr>
        <w:t xml:space="preserve"> by the</w:t>
      </w:r>
      <w:r w:rsidRPr="00C225D0">
        <w:rPr>
          <w:rFonts w:eastAsia="Times New Roman"/>
          <w:color w:val="000000"/>
          <w:lang w:val="en-AU" w:eastAsia="fr-FR"/>
        </w:rPr>
        <w:t xml:space="preserve"> </w:t>
      </w:r>
      <w:r w:rsidR="00B82254" w:rsidRPr="00C225D0">
        <w:rPr>
          <w:rFonts w:eastAsia="Times New Roman"/>
          <w:color w:val="000000"/>
          <w:lang w:val="en-AU" w:eastAsia="fr-FR"/>
        </w:rPr>
        <w:t>receiver.</w:t>
      </w:r>
      <w:r w:rsidRPr="00C225D0">
        <w:rPr>
          <w:rFonts w:eastAsia="Times New Roman"/>
          <w:color w:val="000000"/>
          <w:lang w:val="en-AU" w:eastAsia="fr-FR"/>
        </w:rPr>
        <w:t xml:space="preserve"> The other bits are randomly set.</w:t>
      </w:r>
    </w:p>
    <w:p w14:paraId="5926F69A" w14:textId="77777777" w:rsidR="00B82254" w:rsidRPr="00C225D0" w:rsidRDefault="00B82254" w:rsidP="00B8225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p>
    <w:p w14:paraId="601BFA72" w14:textId="164DB89F" w:rsidR="005932BA" w:rsidRPr="00C225D0" w:rsidRDefault="00B82254" w:rsidP="005932B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r w:rsidRPr="00C225D0">
        <w:rPr>
          <w:rFonts w:eastAsia="Times New Roman"/>
          <w:color w:val="000000"/>
          <w:lang w:val="en-AU" w:eastAsia="fr-FR"/>
        </w:rPr>
        <w:t xml:space="preserve">   </w:t>
      </w:r>
      <w:r w:rsidR="001832C9" w:rsidRPr="00C225D0">
        <w:rPr>
          <w:rFonts w:eastAsia="Times New Roman"/>
          <w:color w:val="000000"/>
          <w:lang w:val="en-AU" w:eastAsia="fr-FR"/>
        </w:rPr>
        <w:t>R</w:t>
      </w:r>
      <w:r w:rsidR="005932BA" w:rsidRPr="00C225D0">
        <w:rPr>
          <w:rFonts w:eastAsia="Times New Roman"/>
          <w:color w:val="000000"/>
          <w:lang w:val="en-AU" w:eastAsia="fr-FR"/>
        </w:rPr>
        <w:t>: This 1</w:t>
      </w:r>
      <w:r w:rsidR="006537CC" w:rsidRPr="00C225D0">
        <w:rPr>
          <w:rFonts w:eastAsia="Times New Roman"/>
          <w:color w:val="000000"/>
          <w:lang w:val="en-AU" w:eastAsia="fr-FR"/>
        </w:rPr>
        <w:t>-bit field identify</w:t>
      </w:r>
      <w:r w:rsidRPr="00C225D0">
        <w:rPr>
          <w:rFonts w:eastAsia="Times New Roman"/>
          <w:color w:val="000000"/>
          <w:lang w:val="en-AU" w:eastAsia="fr-FR"/>
        </w:rPr>
        <w:t xml:space="preserve"> the main purpose of the</w:t>
      </w:r>
      <w:r w:rsidR="00B34D40" w:rsidRPr="00C225D0">
        <w:rPr>
          <w:rFonts w:eastAsia="Times New Roman"/>
          <w:color w:val="000000"/>
          <w:lang w:val="en-AU" w:eastAsia="fr-FR"/>
        </w:rPr>
        <w:t xml:space="preserve"> </w:t>
      </w:r>
      <w:r w:rsidR="005932BA" w:rsidRPr="00C225D0">
        <w:rPr>
          <w:rFonts w:eastAsia="Times New Roman"/>
          <w:color w:val="000000"/>
          <w:lang w:val="en-AU" w:eastAsia="fr-FR"/>
        </w:rPr>
        <w:t>message.</w:t>
      </w:r>
    </w:p>
    <w:p w14:paraId="7F0CF8C9" w14:textId="0A9D84EB" w:rsidR="005932BA" w:rsidRPr="00C225D0" w:rsidRDefault="005932BA" w:rsidP="005932B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r w:rsidRPr="00C225D0">
        <w:rPr>
          <w:rFonts w:eastAsia="Times New Roman"/>
          <w:color w:val="000000"/>
          <w:lang w:val="en-AU" w:eastAsia="fr-FR"/>
        </w:rPr>
        <w:t xml:space="preserve">   If the field is set to 1 then the packet is reliable.</w:t>
      </w:r>
    </w:p>
    <w:p w14:paraId="73A19774" w14:textId="0C51B985" w:rsidR="005932BA" w:rsidRPr="00C225D0" w:rsidRDefault="005932BA" w:rsidP="005932B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r w:rsidRPr="00C225D0">
        <w:rPr>
          <w:rFonts w:eastAsia="Times New Roman"/>
          <w:color w:val="000000"/>
          <w:lang w:val="en-AU" w:eastAsia="fr-FR"/>
        </w:rPr>
        <w:t>That means it’s an important packet and you MUST verify if the              packet is correctly arrived. This is commonly send by the server.</w:t>
      </w:r>
    </w:p>
    <w:p w14:paraId="7A976408" w14:textId="1449463D" w:rsidR="005932BA" w:rsidRPr="00C225D0" w:rsidRDefault="005932BA" w:rsidP="005932B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r w:rsidRPr="00C225D0">
        <w:rPr>
          <w:rFonts w:eastAsia="Times New Roman"/>
          <w:color w:val="000000"/>
          <w:lang w:val="en-AU" w:eastAsia="fr-FR"/>
        </w:rPr>
        <w:t xml:space="preserve">If </w:t>
      </w:r>
      <w:r w:rsidR="009A5863" w:rsidRPr="00C225D0">
        <w:rPr>
          <w:rFonts w:eastAsia="Times New Roman"/>
          <w:color w:val="000000"/>
          <w:lang w:val="en-AU" w:eastAsia="fr-FR"/>
        </w:rPr>
        <w:t xml:space="preserve">you </w:t>
      </w:r>
      <w:r w:rsidRPr="00C225D0">
        <w:rPr>
          <w:rFonts w:eastAsia="Times New Roman"/>
          <w:color w:val="000000"/>
          <w:lang w:val="en-AU" w:eastAsia="fr-FR"/>
        </w:rPr>
        <w:t>receiv</w:t>
      </w:r>
      <w:r w:rsidR="009A5863" w:rsidRPr="00C225D0">
        <w:rPr>
          <w:rFonts w:eastAsia="Times New Roman"/>
          <w:color w:val="000000"/>
          <w:lang w:val="en-AU" w:eastAsia="fr-FR"/>
        </w:rPr>
        <w:t>ed a reliable packet, you</w:t>
      </w:r>
      <w:r w:rsidRPr="00C225D0">
        <w:rPr>
          <w:rFonts w:eastAsia="Times New Roman"/>
          <w:color w:val="000000"/>
          <w:lang w:val="en-AU" w:eastAsia="fr-FR"/>
        </w:rPr>
        <w:t xml:space="preserve"> MUST </w:t>
      </w:r>
      <w:r w:rsidR="009A5863" w:rsidRPr="00C225D0">
        <w:rPr>
          <w:rFonts w:eastAsia="Times New Roman"/>
          <w:color w:val="000000"/>
          <w:lang w:val="en-AU" w:eastAsia="fr-FR"/>
        </w:rPr>
        <w:t>send a</w:t>
      </w:r>
      <w:r w:rsidRPr="00C225D0">
        <w:rPr>
          <w:rFonts w:eastAsia="Times New Roman"/>
          <w:color w:val="000000"/>
          <w:lang w:val="en-AU" w:eastAsia="fr-FR"/>
        </w:rPr>
        <w:t xml:space="preserve"> confirmation</w:t>
      </w:r>
      <w:r w:rsidR="009A5863" w:rsidRPr="00C225D0">
        <w:rPr>
          <w:rFonts w:eastAsia="Times New Roman"/>
          <w:color w:val="000000"/>
          <w:lang w:val="en-AU" w:eastAsia="fr-FR"/>
        </w:rPr>
        <w:t xml:space="preserve"> to the </w:t>
      </w:r>
      <w:r w:rsidR="007B17E0" w:rsidRPr="00C225D0">
        <w:rPr>
          <w:rFonts w:eastAsia="Times New Roman"/>
          <w:color w:val="000000"/>
          <w:lang w:val="en-AU" w:eastAsia="fr-FR"/>
        </w:rPr>
        <w:t>sender</w:t>
      </w:r>
      <w:r w:rsidRPr="00C225D0">
        <w:rPr>
          <w:rFonts w:eastAsia="Times New Roman"/>
          <w:color w:val="000000"/>
          <w:lang w:val="en-AU" w:eastAsia="fr-FR"/>
        </w:rPr>
        <w:t>. You MAY</w:t>
      </w:r>
      <w:r w:rsidR="006537CC" w:rsidRPr="00C225D0">
        <w:rPr>
          <w:rFonts w:eastAsia="Times New Roman"/>
          <w:color w:val="000000"/>
          <w:lang w:val="en-AU" w:eastAsia="fr-FR"/>
        </w:rPr>
        <w:t xml:space="preserve"> ignore</w:t>
      </w:r>
      <w:r w:rsidRPr="00C225D0">
        <w:rPr>
          <w:rFonts w:eastAsia="Times New Roman"/>
          <w:color w:val="000000"/>
          <w:lang w:val="en-AU" w:eastAsia="fr-FR"/>
        </w:rPr>
        <w:t xml:space="preserve"> every identic packet after received</w:t>
      </w:r>
      <w:r w:rsidR="007B17E0" w:rsidRPr="00C225D0">
        <w:rPr>
          <w:rFonts w:eastAsia="Times New Roman"/>
          <w:color w:val="000000"/>
          <w:lang w:val="en-AU" w:eastAsia="fr-FR"/>
        </w:rPr>
        <w:t xml:space="preserve"> </w:t>
      </w:r>
      <w:r w:rsidR="001832C9" w:rsidRPr="00C225D0">
        <w:rPr>
          <w:rFonts w:eastAsia="Times New Roman"/>
          <w:color w:val="000000"/>
          <w:lang w:val="en-AU" w:eastAsia="fr-FR"/>
        </w:rPr>
        <w:t>this last</w:t>
      </w:r>
      <w:r w:rsidRPr="00C225D0">
        <w:rPr>
          <w:rFonts w:eastAsia="Times New Roman"/>
          <w:color w:val="000000"/>
          <w:lang w:val="en-AU" w:eastAsia="fr-FR"/>
        </w:rPr>
        <w:t>.</w:t>
      </w:r>
    </w:p>
    <w:p w14:paraId="5B22747C" w14:textId="2A009BBE" w:rsidR="005932BA" w:rsidRPr="00C225D0" w:rsidRDefault="005932BA" w:rsidP="005932B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r w:rsidRPr="00C225D0">
        <w:rPr>
          <w:rFonts w:eastAsia="Times New Roman"/>
          <w:color w:val="000000"/>
          <w:lang w:val="en-AU" w:eastAsia="fr-FR"/>
        </w:rPr>
        <w:t>If the field is set to 0 then the packet is unreliable.</w:t>
      </w:r>
    </w:p>
    <w:p w14:paraId="30525DCB" w14:textId="07E36860" w:rsidR="005932BA" w:rsidRPr="00C225D0" w:rsidRDefault="005932BA" w:rsidP="005932B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r w:rsidRPr="00C225D0">
        <w:rPr>
          <w:rFonts w:eastAsia="Times New Roman"/>
          <w:color w:val="000000"/>
          <w:lang w:val="en-AU" w:eastAsia="fr-FR"/>
        </w:rPr>
        <w:t>That means you MUST NOT send a response that confirm you got it.</w:t>
      </w:r>
    </w:p>
    <w:p w14:paraId="28D3534C" w14:textId="77777777" w:rsidR="00B82254" w:rsidRPr="00C225D0" w:rsidRDefault="00B82254" w:rsidP="00B8225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p>
    <w:p w14:paraId="37AC4999" w14:textId="617031E3" w:rsidR="001832C9" w:rsidRPr="00C225D0" w:rsidRDefault="001832C9" w:rsidP="001832C9">
      <w:pPr>
        <w:pStyle w:val="PrformatHTML"/>
        <w:rPr>
          <w:rFonts w:eastAsia="Times New Roman"/>
          <w:color w:val="000000"/>
          <w:sz w:val="24"/>
          <w:szCs w:val="24"/>
          <w:lang w:val="en-AU" w:eastAsia="fr-FR"/>
        </w:rPr>
      </w:pPr>
      <w:r w:rsidRPr="00C225D0">
        <w:rPr>
          <w:rFonts w:eastAsia="Times New Roman"/>
          <w:color w:val="000000"/>
          <w:sz w:val="24"/>
          <w:szCs w:val="24"/>
          <w:lang w:val="en-AU" w:eastAsia="fr-FR"/>
        </w:rPr>
        <w:lastRenderedPageBreak/>
        <w:t>Payload Length: This 16-bit field contains the length of the message, excluding the game header.</w:t>
      </w:r>
    </w:p>
    <w:p w14:paraId="38575468" w14:textId="703FCF5E" w:rsidR="003D4554" w:rsidRPr="00C225D0" w:rsidRDefault="003D4554" w:rsidP="001832C9">
      <w:pPr>
        <w:pStyle w:val="PrformatHTML"/>
        <w:rPr>
          <w:rFonts w:eastAsia="Times New Roman"/>
          <w:color w:val="000000"/>
          <w:sz w:val="24"/>
          <w:szCs w:val="24"/>
          <w:lang w:val="en-AU" w:eastAsia="fr-FR"/>
        </w:rPr>
      </w:pPr>
      <w:r w:rsidRPr="00C225D0">
        <w:rPr>
          <w:rFonts w:eastAsia="Times New Roman"/>
          <w:color w:val="000000"/>
          <w:sz w:val="24"/>
          <w:szCs w:val="24"/>
          <w:lang w:val="en-AU" w:eastAsia="fr-FR"/>
        </w:rPr>
        <w:t>Sequence id: Is a number that increases with each packet sen</w:t>
      </w:r>
      <w:r w:rsidR="006537CC" w:rsidRPr="00C225D0">
        <w:rPr>
          <w:rFonts w:eastAsia="Times New Roman"/>
          <w:color w:val="000000"/>
          <w:sz w:val="24"/>
          <w:szCs w:val="24"/>
          <w:lang w:val="en-AU" w:eastAsia="fr-FR"/>
        </w:rPr>
        <w:t>t (and wraps around after 65535).</w:t>
      </w:r>
    </w:p>
    <w:p w14:paraId="59430BEE" w14:textId="5001D64F" w:rsidR="006F6F19" w:rsidRPr="00C225D0" w:rsidRDefault="006537CC" w:rsidP="006537CC">
      <w:pPr>
        <w:rPr>
          <w:rFonts w:eastAsia="Times New Roman"/>
          <w:color w:val="000000"/>
          <w:lang w:val="en-AU" w:eastAsia="fr-FR"/>
        </w:rPr>
      </w:pPr>
      <w:r w:rsidRPr="00C225D0">
        <w:rPr>
          <w:rFonts w:eastAsia="Times New Roman"/>
          <w:color w:val="000000"/>
          <w:lang w:val="en-AU" w:eastAsia="fr-FR"/>
        </w:rPr>
        <w:t>Purpose: That contains the type of the packet, you SHOULD identify the kind of the packet (movement, attack, defence, object apparition</w:t>
      </w:r>
      <w:r w:rsidR="00763C98" w:rsidRPr="00C225D0">
        <w:rPr>
          <w:rFonts w:eastAsia="Times New Roman"/>
          <w:color w:val="000000"/>
          <w:lang w:val="en-AU" w:eastAsia="fr-FR"/>
        </w:rPr>
        <w:t xml:space="preserve"> </w:t>
      </w:r>
      <w:proofErr w:type="spellStart"/>
      <w:r w:rsidR="00763C98" w:rsidRPr="00C225D0">
        <w:rPr>
          <w:rFonts w:eastAsia="Times New Roman"/>
          <w:color w:val="000000"/>
          <w:lang w:val="en-AU" w:eastAsia="fr-FR"/>
        </w:rPr>
        <w:t>etc</w:t>
      </w:r>
      <w:proofErr w:type="spellEnd"/>
      <w:r w:rsidR="00763C98" w:rsidRPr="00C225D0">
        <w:rPr>
          <w:rFonts w:eastAsia="Times New Roman"/>
          <w:color w:val="000000"/>
          <w:lang w:val="en-AU" w:eastAsia="fr-FR"/>
        </w:rPr>
        <w:t>…</w:t>
      </w:r>
      <w:r w:rsidRPr="00C225D0">
        <w:rPr>
          <w:rFonts w:eastAsia="Times New Roman"/>
          <w:color w:val="000000"/>
          <w:lang w:val="en-AU" w:eastAsia="fr-FR"/>
        </w:rPr>
        <w:t xml:space="preserve">). It will be </w:t>
      </w:r>
      <w:proofErr w:type="gramStart"/>
      <w:r w:rsidR="00AE0781" w:rsidRPr="00C225D0">
        <w:rPr>
          <w:rFonts w:eastAsia="Times New Roman"/>
          <w:color w:val="000000"/>
          <w:lang w:val="en-AU" w:eastAsia="fr-FR"/>
        </w:rPr>
        <w:t>explain</w:t>
      </w:r>
      <w:proofErr w:type="gramEnd"/>
      <w:r w:rsidR="00E979D5" w:rsidRPr="00C225D0">
        <w:rPr>
          <w:rFonts w:eastAsia="Times New Roman"/>
          <w:color w:val="000000"/>
          <w:lang w:val="en-AU" w:eastAsia="fr-FR"/>
        </w:rPr>
        <w:t xml:space="preserve"> later</w:t>
      </w:r>
      <w:r w:rsidRPr="00C225D0">
        <w:rPr>
          <w:rFonts w:eastAsia="Times New Roman"/>
          <w:color w:val="000000"/>
          <w:lang w:val="en-AU" w:eastAsia="fr-FR"/>
        </w:rPr>
        <w:t>.</w:t>
      </w:r>
    </w:p>
    <w:p w14:paraId="5B03386A" w14:textId="19D49EDD" w:rsidR="006537CC" w:rsidRPr="00C225D0" w:rsidRDefault="007C6AB1" w:rsidP="006537CC">
      <w:pPr>
        <w:rPr>
          <w:lang w:val="en-AU"/>
        </w:rPr>
      </w:pPr>
      <w:r w:rsidRPr="00C225D0">
        <w:rPr>
          <w:lang w:val="en-AU"/>
        </w:rPr>
        <w:t>Transaction ID: This field contains a 16-bit value that allows users to match a given message with its response. The value of the Transaction ID in server-initiated transactions is 0.</w:t>
      </w:r>
    </w:p>
    <w:p w14:paraId="6757D8A8" w14:textId="2C732660" w:rsidR="009B130C" w:rsidRPr="00C225D0" w:rsidRDefault="009B130C" w:rsidP="009B130C">
      <w:pPr>
        <w:pStyle w:val="Titre2"/>
      </w:pPr>
      <w:r w:rsidRPr="00C225D0">
        <w:t>Header Room protocol</w:t>
      </w:r>
    </w:p>
    <w:p w14:paraId="301F90DB" w14:textId="77777777" w:rsidR="009B130C" w:rsidRPr="00C225D0" w:rsidRDefault="009B130C" w:rsidP="009B130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0                   1                   2                   3</w:t>
      </w:r>
    </w:p>
    <w:p w14:paraId="4604E3A5" w14:textId="77777777" w:rsidR="009B130C" w:rsidRPr="00C225D0" w:rsidRDefault="009B130C" w:rsidP="009B130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0 1 2 3 4 5 6 7 8 9 0 1 2 3 4 5 6 7 8 9 0 1 2 3 4 5 6 7 8 9 0 1</w:t>
      </w:r>
    </w:p>
    <w:p w14:paraId="449E12B9" w14:textId="77777777" w:rsidR="009B130C" w:rsidRPr="00C225D0" w:rsidRDefault="009B130C" w:rsidP="009B130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7F411E9E" w14:textId="37E8F70E" w:rsidR="009B130C" w:rsidRPr="00C225D0" w:rsidRDefault="009B130C" w:rsidP="009B130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r w:rsidR="002307F8" w:rsidRPr="00C225D0">
        <w:rPr>
          <w:rFonts w:eastAsia="Times New Roman"/>
          <w:color w:val="000000"/>
          <w:lang w:val="fr-FR" w:eastAsia="fr-FR"/>
        </w:rPr>
        <w:t xml:space="preserve"> </w:t>
      </w:r>
      <w:r w:rsidRPr="00C225D0">
        <w:rPr>
          <w:rFonts w:eastAsia="Times New Roman"/>
          <w:color w:val="000000"/>
          <w:lang w:val="fr-FR" w:eastAsia="fr-FR"/>
        </w:rPr>
        <w:t>Ver</w:t>
      </w:r>
      <w:r w:rsidR="002307F8" w:rsidRPr="00C225D0">
        <w:rPr>
          <w:rFonts w:eastAsia="Times New Roman"/>
          <w:color w:val="000000"/>
          <w:lang w:val="fr-FR" w:eastAsia="fr-FR"/>
        </w:rPr>
        <w:t xml:space="preserve"> </w:t>
      </w:r>
      <w:r w:rsidRPr="00C225D0">
        <w:rPr>
          <w:rFonts w:eastAsia="Times New Roman"/>
          <w:color w:val="000000"/>
          <w:lang w:val="fr-FR" w:eastAsia="fr-FR"/>
        </w:rPr>
        <w:t xml:space="preserve">| </w:t>
      </w:r>
      <w:proofErr w:type="spellStart"/>
      <w:r w:rsidRPr="00C225D0">
        <w:rPr>
          <w:rFonts w:eastAsia="Times New Roman"/>
          <w:color w:val="000000"/>
          <w:lang w:val="fr-FR" w:eastAsia="fr-FR"/>
        </w:rPr>
        <w:t>Reserved</w:t>
      </w:r>
      <w:proofErr w:type="spellEnd"/>
      <w:r w:rsidRPr="00C225D0">
        <w:rPr>
          <w:rFonts w:eastAsia="Times New Roman"/>
          <w:color w:val="000000"/>
          <w:lang w:val="fr-FR" w:eastAsia="fr-FR"/>
        </w:rPr>
        <w:t xml:space="preserve">|        </w:t>
      </w:r>
      <w:proofErr w:type="spellStart"/>
      <w:r w:rsidRPr="00C225D0">
        <w:rPr>
          <w:rFonts w:eastAsia="Times New Roman"/>
          <w:color w:val="000000"/>
          <w:lang w:val="fr-FR" w:eastAsia="fr-FR"/>
        </w:rPr>
        <w:t>Payload</w:t>
      </w:r>
      <w:proofErr w:type="spellEnd"/>
      <w:r w:rsidRPr="00C225D0">
        <w:rPr>
          <w:rFonts w:eastAsia="Times New Roman"/>
          <w:color w:val="000000"/>
          <w:lang w:val="fr-FR" w:eastAsia="fr-FR"/>
        </w:rPr>
        <w:t xml:space="preserve"> </w:t>
      </w:r>
      <w:proofErr w:type="spellStart"/>
      <w:r w:rsidRPr="00C225D0">
        <w:rPr>
          <w:rFonts w:eastAsia="Times New Roman"/>
          <w:color w:val="000000"/>
          <w:lang w:val="fr-FR" w:eastAsia="fr-FR"/>
        </w:rPr>
        <w:t>Length</w:t>
      </w:r>
      <w:proofErr w:type="spellEnd"/>
      <w:r w:rsidRPr="00C225D0">
        <w:rPr>
          <w:rFonts w:eastAsia="Times New Roman"/>
          <w:color w:val="000000"/>
          <w:lang w:val="fr-FR" w:eastAsia="fr-FR"/>
        </w:rPr>
        <w:t xml:space="preserve">         | </w:t>
      </w:r>
      <w:r w:rsidR="002307F8" w:rsidRPr="00C225D0">
        <w:rPr>
          <w:rFonts w:eastAsia="Times New Roman"/>
          <w:color w:val="000000"/>
          <w:lang w:val="fr-FR" w:eastAsia="fr-FR"/>
        </w:rPr>
        <w:t xml:space="preserve">   </w:t>
      </w:r>
      <w:proofErr w:type="spellStart"/>
      <w:r w:rsidR="002307F8" w:rsidRPr="00C225D0">
        <w:rPr>
          <w:rFonts w:eastAsia="Times New Roman"/>
          <w:color w:val="000000"/>
          <w:lang w:val="fr-FR" w:eastAsia="fr-FR"/>
        </w:rPr>
        <w:t>Purpose</w:t>
      </w:r>
      <w:proofErr w:type="spellEnd"/>
      <w:r w:rsidRPr="00C225D0">
        <w:rPr>
          <w:rFonts w:eastAsia="Times New Roman"/>
          <w:color w:val="000000"/>
          <w:lang w:val="fr-FR" w:eastAsia="fr-FR"/>
        </w:rPr>
        <w:t xml:space="preserve">    |</w:t>
      </w:r>
    </w:p>
    <w:p w14:paraId="774DA0F6" w14:textId="5522F35C" w:rsidR="009B130C" w:rsidRPr="00C225D0" w:rsidRDefault="009B130C" w:rsidP="002307F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7824FC84" w14:textId="77777777" w:rsidR="009B130C" w:rsidRPr="00C225D0" w:rsidRDefault="009B130C" w:rsidP="009B130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20"/>
          <w:szCs w:val="20"/>
          <w:lang w:val="fr-FR" w:eastAsia="fr-FR"/>
        </w:rPr>
      </w:pPr>
    </w:p>
    <w:p w14:paraId="1E35039E" w14:textId="67CB839E" w:rsidR="009B130C" w:rsidRPr="00C225D0" w:rsidRDefault="009B130C" w:rsidP="009B130C">
      <w:pPr>
        <w:pStyle w:val="Lgende"/>
        <w:numPr>
          <w:ilvl w:val="0"/>
          <w:numId w:val="30"/>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fr-FR" w:eastAsia="fr-FR"/>
        </w:rPr>
      </w:pPr>
      <w:r w:rsidRPr="00C225D0">
        <w:rPr>
          <w:rFonts w:eastAsia="Times New Roman"/>
          <w:color w:val="000000"/>
          <w:lang w:val="fr-FR" w:eastAsia="fr-FR"/>
        </w:rPr>
        <w:t>HEADER Room format</w:t>
      </w:r>
    </w:p>
    <w:p w14:paraId="6A9EC0D0" w14:textId="77777777" w:rsidR="009B130C" w:rsidRPr="00C225D0" w:rsidRDefault="009B130C" w:rsidP="006537CC">
      <w:pPr>
        <w:rPr>
          <w:lang w:val="en-AU"/>
        </w:rPr>
      </w:pPr>
    </w:p>
    <w:p w14:paraId="285F76F3" w14:textId="7C5DC951" w:rsidR="00A6455B" w:rsidRPr="00C225D0" w:rsidRDefault="00A6455B" w:rsidP="00A6455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r w:rsidRPr="00C225D0">
        <w:rPr>
          <w:rFonts w:eastAsia="Times New Roman"/>
          <w:color w:val="000000"/>
          <w:lang w:val="en-AU" w:eastAsia="fr-FR"/>
        </w:rPr>
        <w:t xml:space="preserve">   </w:t>
      </w:r>
      <w:proofErr w:type="spellStart"/>
      <w:r w:rsidRPr="00C225D0">
        <w:rPr>
          <w:rFonts w:eastAsia="Times New Roman"/>
          <w:color w:val="000000"/>
          <w:lang w:val="en-AU" w:eastAsia="fr-FR"/>
        </w:rPr>
        <w:t>Ver</w:t>
      </w:r>
      <w:proofErr w:type="spellEnd"/>
      <w:r w:rsidRPr="00C225D0">
        <w:rPr>
          <w:rFonts w:eastAsia="Times New Roman"/>
          <w:color w:val="000000"/>
          <w:lang w:val="en-AU" w:eastAsia="fr-FR"/>
        </w:rPr>
        <w:t>: The 3-bit version field MUST be set to 1 to indicate this</w:t>
      </w:r>
    </w:p>
    <w:p w14:paraId="299731D5" w14:textId="21146CCF" w:rsidR="00A6455B" w:rsidRPr="00C225D0" w:rsidRDefault="00A6455B" w:rsidP="00A6455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r w:rsidRPr="00C225D0">
        <w:rPr>
          <w:rFonts w:eastAsia="Times New Roman"/>
          <w:color w:val="000000"/>
          <w:lang w:val="en-AU" w:eastAsia="fr-FR"/>
        </w:rPr>
        <w:t xml:space="preserve">   version of R-Type.</w:t>
      </w:r>
    </w:p>
    <w:p w14:paraId="279EF80C" w14:textId="77777777" w:rsidR="00A6455B" w:rsidRPr="00C225D0" w:rsidRDefault="00A6455B" w:rsidP="00A6455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p>
    <w:p w14:paraId="0D11BD81" w14:textId="3670D126" w:rsidR="00A6455B" w:rsidRPr="00C225D0" w:rsidRDefault="00A6455B" w:rsidP="00A6455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r w:rsidRPr="00C225D0">
        <w:rPr>
          <w:rFonts w:eastAsia="Times New Roman"/>
          <w:color w:val="000000"/>
          <w:lang w:val="en-AU" w:eastAsia="fr-FR"/>
        </w:rPr>
        <w:t xml:space="preserve">   Reserved: At this point, the 5 bits in the reserved field.</w:t>
      </w:r>
    </w:p>
    <w:p w14:paraId="1A781D88" w14:textId="54D48212" w:rsidR="00A6455B" w:rsidRPr="00C225D0" w:rsidRDefault="00A6455B" w:rsidP="00A6455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r w:rsidRPr="00C225D0">
        <w:rPr>
          <w:rFonts w:eastAsia="Times New Roman"/>
          <w:color w:val="000000"/>
          <w:lang w:val="en-AU" w:eastAsia="fr-FR"/>
        </w:rPr>
        <w:t>The 1, 3 and 5 bits MUST be set to 1 by the sender of the message and MUST be verified by the receiver. The other bits are randomly set.</w:t>
      </w:r>
    </w:p>
    <w:p w14:paraId="4DAC4417" w14:textId="77777777" w:rsidR="00A6455B" w:rsidRPr="00C225D0" w:rsidRDefault="00A6455B" w:rsidP="00A6455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p>
    <w:p w14:paraId="1CB9FECA" w14:textId="258CBE96" w:rsidR="00A6455B" w:rsidRPr="00C225D0" w:rsidRDefault="00A6455B" w:rsidP="00A6455B">
      <w:pPr>
        <w:pStyle w:val="PrformatHTML"/>
        <w:rPr>
          <w:rFonts w:eastAsia="Times New Roman"/>
          <w:color w:val="000000"/>
          <w:sz w:val="24"/>
          <w:szCs w:val="24"/>
          <w:lang w:val="en-AU" w:eastAsia="fr-FR"/>
        </w:rPr>
      </w:pPr>
      <w:r w:rsidRPr="00C225D0">
        <w:rPr>
          <w:rFonts w:eastAsia="Times New Roman"/>
          <w:color w:val="000000"/>
          <w:sz w:val="24"/>
          <w:szCs w:val="24"/>
          <w:lang w:val="en-AU" w:eastAsia="fr-FR"/>
        </w:rPr>
        <w:t xml:space="preserve">Payload Length: This 16-bit field contains the length of the message, excluding the </w:t>
      </w:r>
      <w:r w:rsidR="00763C98" w:rsidRPr="00C225D0">
        <w:rPr>
          <w:rFonts w:eastAsia="Times New Roman"/>
          <w:color w:val="000000"/>
          <w:sz w:val="24"/>
          <w:szCs w:val="24"/>
          <w:lang w:val="en-AU" w:eastAsia="fr-FR"/>
        </w:rPr>
        <w:t xml:space="preserve">room </w:t>
      </w:r>
      <w:r w:rsidRPr="00C225D0">
        <w:rPr>
          <w:rFonts w:eastAsia="Times New Roman"/>
          <w:color w:val="000000"/>
          <w:sz w:val="24"/>
          <w:szCs w:val="24"/>
          <w:lang w:val="en-AU" w:eastAsia="fr-FR"/>
        </w:rPr>
        <w:t>header.</w:t>
      </w:r>
    </w:p>
    <w:p w14:paraId="11BEF1D4" w14:textId="1228F666" w:rsidR="00A6455B" w:rsidRPr="00C225D0" w:rsidRDefault="00A6455B" w:rsidP="00A6455B">
      <w:pPr>
        <w:rPr>
          <w:rFonts w:eastAsia="Times New Roman"/>
          <w:color w:val="000000"/>
          <w:lang w:val="en-AU" w:eastAsia="fr-FR"/>
        </w:rPr>
      </w:pPr>
      <w:r w:rsidRPr="00C225D0">
        <w:rPr>
          <w:rFonts w:eastAsia="Times New Roman"/>
          <w:color w:val="000000"/>
          <w:lang w:val="en-AU" w:eastAsia="fr-FR"/>
        </w:rPr>
        <w:t>Purpose: That contains the type of the packet, you SHOULD identify the kind of the packet (</w:t>
      </w:r>
      <w:r w:rsidR="002A6210" w:rsidRPr="00C225D0">
        <w:rPr>
          <w:rFonts w:eastAsia="Times New Roman"/>
          <w:color w:val="000000"/>
          <w:lang w:val="en-AU" w:eastAsia="fr-FR"/>
        </w:rPr>
        <w:t>create</w:t>
      </w:r>
      <w:r w:rsidR="00E979D5" w:rsidRPr="00C225D0">
        <w:rPr>
          <w:rFonts w:eastAsia="Times New Roman"/>
          <w:color w:val="000000"/>
          <w:lang w:val="en-AU" w:eastAsia="fr-FR"/>
        </w:rPr>
        <w:t>/join/leave</w:t>
      </w:r>
      <w:r w:rsidR="002A6210" w:rsidRPr="00C225D0">
        <w:rPr>
          <w:rFonts w:eastAsia="Times New Roman"/>
          <w:color w:val="000000"/>
          <w:lang w:val="en-AU" w:eastAsia="fr-FR"/>
        </w:rPr>
        <w:t xml:space="preserve"> rooms</w:t>
      </w:r>
      <w:r w:rsidR="00763C98" w:rsidRPr="00C225D0">
        <w:rPr>
          <w:rFonts w:eastAsia="Times New Roman"/>
          <w:color w:val="000000"/>
          <w:lang w:val="en-AU" w:eastAsia="fr-FR"/>
        </w:rPr>
        <w:t xml:space="preserve">, connection </w:t>
      </w:r>
      <w:proofErr w:type="spellStart"/>
      <w:r w:rsidR="00763C98" w:rsidRPr="00C225D0">
        <w:rPr>
          <w:rFonts w:eastAsia="Times New Roman"/>
          <w:color w:val="000000"/>
          <w:lang w:val="en-AU" w:eastAsia="fr-FR"/>
        </w:rPr>
        <w:t>etc</w:t>
      </w:r>
      <w:proofErr w:type="spellEnd"/>
      <w:r w:rsidR="00763C98" w:rsidRPr="00C225D0">
        <w:rPr>
          <w:rFonts w:eastAsia="Times New Roman"/>
          <w:color w:val="000000"/>
          <w:lang w:val="en-AU" w:eastAsia="fr-FR"/>
        </w:rPr>
        <w:t>…</w:t>
      </w:r>
      <w:r w:rsidRPr="00C225D0">
        <w:rPr>
          <w:rFonts w:eastAsia="Times New Roman"/>
          <w:color w:val="000000"/>
          <w:lang w:val="en-AU" w:eastAsia="fr-FR"/>
        </w:rPr>
        <w:t>). It will be explaining</w:t>
      </w:r>
      <w:r w:rsidR="00E979D5" w:rsidRPr="00C225D0">
        <w:rPr>
          <w:rFonts w:eastAsia="Times New Roman"/>
          <w:color w:val="000000"/>
          <w:lang w:val="en-AU" w:eastAsia="fr-FR"/>
        </w:rPr>
        <w:t xml:space="preserve"> later</w:t>
      </w:r>
      <w:r w:rsidRPr="00C225D0">
        <w:rPr>
          <w:rFonts w:eastAsia="Times New Roman"/>
          <w:color w:val="000000"/>
          <w:lang w:val="en-AU" w:eastAsia="fr-FR"/>
        </w:rPr>
        <w:t>.</w:t>
      </w:r>
    </w:p>
    <w:p w14:paraId="7361FE55" w14:textId="77777777" w:rsidR="00F414E7" w:rsidRPr="00C225D0" w:rsidRDefault="00F414E7" w:rsidP="00F414E7">
      <w:pPr>
        <w:ind w:left="0"/>
        <w:rPr>
          <w:lang w:val="en-AU"/>
        </w:rPr>
      </w:pPr>
    </w:p>
    <w:p w14:paraId="2D37E1B5" w14:textId="721D9174" w:rsidR="009B130C" w:rsidRPr="00C225D0" w:rsidRDefault="00F414E7" w:rsidP="00F414E7">
      <w:pPr>
        <w:ind w:left="0"/>
        <w:rPr>
          <w:lang w:val="en-AU"/>
        </w:rPr>
      </w:pPr>
      <w:r w:rsidRPr="00C225D0">
        <w:rPr>
          <w:lang w:val="en-AU"/>
        </w:rPr>
        <w:t>4. Commands Format</w:t>
      </w:r>
    </w:p>
    <w:p w14:paraId="53DAB398" w14:textId="2780088E" w:rsidR="009B130C" w:rsidRPr="00C225D0" w:rsidRDefault="00F414E7" w:rsidP="006537CC">
      <w:pPr>
        <w:rPr>
          <w:lang w:val="en-AU"/>
        </w:rPr>
      </w:pPr>
      <w:r w:rsidRPr="00C225D0">
        <w:rPr>
          <w:lang w:val="en-AU"/>
        </w:rPr>
        <w:t xml:space="preserve">4.1 </w:t>
      </w:r>
      <w:r w:rsidR="00844504" w:rsidRPr="00C225D0">
        <w:rPr>
          <w:lang w:val="en-AU"/>
        </w:rPr>
        <w:t>Commands Game p</w:t>
      </w:r>
      <w:r w:rsidR="00B2061C" w:rsidRPr="00C225D0">
        <w:rPr>
          <w:lang w:val="en-AU"/>
        </w:rPr>
        <w:t>rotocol</w:t>
      </w:r>
    </w:p>
    <w:p w14:paraId="41575BD1" w14:textId="77777777" w:rsidR="002D5524" w:rsidRPr="00C225D0" w:rsidRDefault="002D5524" w:rsidP="006537CC">
      <w:pPr>
        <w:rPr>
          <w:lang w:val="en-AU"/>
        </w:rPr>
      </w:pPr>
    </w:p>
    <w:p w14:paraId="0AB7DEF5" w14:textId="4AF10EC2" w:rsidR="007937A9" w:rsidRPr="00C225D0" w:rsidRDefault="00B2061C" w:rsidP="007937A9">
      <w:pPr>
        <w:rPr>
          <w:lang w:val="en-AU"/>
        </w:rPr>
      </w:pPr>
      <w:r w:rsidRPr="00C225D0">
        <w:rPr>
          <w:lang w:val="en-AU"/>
        </w:rPr>
        <w:tab/>
      </w:r>
      <w:r w:rsidR="00C41330" w:rsidRPr="00C225D0">
        <w:rPr>
          <w:lang w:val="en-AU"/>
        </w:rPr>
        <w:t>4.1.1. MOVE</w:t>
      </w:r>
    </w:p>
    <w:p w14:paraId="1DA64D31" w14:textId="55FCB9F1" w:rsidR="00285605" w:rsidRPr="00C225D0" w:rsidRDefault="00285605" w:rsidP="0028560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This packet MUST be unreliable.</w:t>
      </w:r>
    </w:p>
    <w:p w14:paraId="0FEC1B5C" w14:textId="77777777" w:rsidR="00285605" w:rsidRPr="00C225D0" w:rsidRDefault="00285605" w:rsidP="00F21BE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317464C4" w14:textId="1E578B4E" w:rsidR="00F21BE4" w:rsidRPr="00C225D0" w:rsidRDefault="00F21BE4" w:rsidP="00F21BE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 xml:space="preserve">Purpose: The purpose </w:t>
      </w:r>
      <w:r w:rsidR="00305941" w:rsidRPr="00C225D0">
        <w:rPr>
          <w:rFonts w:eastAsia="Times New Roman"/>
          <w:color w:val="000000"/>
          <w:lang w:val="en-AU" w:eastAsia="fr-FR"/>
        </w:rPr>
        <w:t>MUST be</w:t>
      </w:r>
      <w:r w:rsidRPr="00C225D0">
        <w:rPr>
          <w:rFonts w:eastAsia="Times New Roman"/>
          <w:color w:val="000000"/>
          <w:lang w:val="en-AU" w:eastAsia="fr-FR"/>
        </w:rPr>
        <w:t xml:space="preserve"> set to 1, it defines the movement packet.</w:t>
      </w:r>
    </w:p>
    <w:p w14:paraId="1CCFF355" w14:textId="77777777" w:rsidR="007937A9" w:rsidRPr="00C225D0" w:rsidRDefault="007937A9" w:rsidP="00F21BE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70B6C8F6" w14:textId="2F487157" w:rsidR="007937A9" w:rsidRPr="00C225D0" w:rsidRDefault="007937A9" w:rsidP="00F21BE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This packet moves the Object ID to x/y axis.</w:t>
      </w:r>
    </w:p>
    <w:p w14:paraId="7412D3F9" w14:textId="77777777" w:rsidR="00F21BE4" w:rsidRPr="00C225D0" w:rsidRDefault="00F21BE4" w:rsidP="00F21BE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4F51829A" w14:textId="77777777" w:rsidR="00A34CF2" w:rsidRPr="00C225D0" w:rsidRDefault="00A34CF2" w:rsidP="00A34CF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0                   1                   2                   3</w:t>
      </w:r>
    </w:p>
    <w:p w14:paraId="050C32BA" w14:textId="77777777" w:rsidR="00A34CF2" w:rsidRPr="00C225D0" w:rsidRDefault="00A34CF2" w:rsidP="00A34CF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0 1 2 3 4 5 6 7 8 9 0 1 2 3 4 5 6 7 8 9 0 1 2 3 4 5 6 7 8 9 0 1</w:t>
      </w:r>
    </w:p>
    <w:p w14:paraId="4002C8CF" w14:textId="77777777" w:rsidR="00A34CF2" w:rsidRPr="00C225D0" w:rsidRDefault="00A34CF2" w:rsidP="00A34CF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45DE92BA" w14:textId="66480C28" w:rsidR="00A34CF2" w:rsidRPr="00C225D0" w:rsidRDefault="00A34CF2" w:rsidP="00A34CF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 </w:t>
      </w:r>
      <w:r w:rsidR="00000591" w:rsidRPr="00C225D0">
        <w:rPr>
          <w:rFonts w:eastAsia="Times New Roman"/>
          <w:color w:val="000000"/>
          <w:lang w:val="fr-FR" w:eastAsia="fr-FR"/>
        </w:rPr>
        <w:t xml:space="preserve">                       Position X                         </w:t>
      </w:r>
      <w:r w:rsidRPr="00C225D0">
        <w:rPr>
          <w:rFonts w:eastAsia="Times New Roman"/>
          <w:color w:val="000000"/>
          <w:lang w:val="fr-FR" w:eastAsia="fr-FR"/>
        </w:rPr>
        <w:t xml:space="preserve">    |</w:t>
      </w:r>
    </w:p>
    <w:p w14:paraId="44D7164C" w14:textId="43263C04" w:rsidR="00000591" w:rsidRPr="00C225D0" w:rsidRDefault="00A34CF2" w:rsidP="0000059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0A7F353C" w14:textId="26D0C13D" w:rsidR="00000591" w:rsidRPr="00C225D0" w:rsidRDefault="00000591" w:rsidP="0000059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                        Position Y                             |</w:t>
      </w:r>
    </w:p>
    <w:p w14:paraId="7413199B" w14:textId="48621193" w:rsidR="00000591" w:rsidRPr="00C225D0" w:rsidRDefault="00000591" w:rsidP="0000059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1BCA57C1" w14:textId="548BAC87" w:rsidR="00000591" w:rsidRPr="00C225D0" w:rsidRDefault="00000591" w:rsidP="0000059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         Object ID             |          </w:t>
      </w:r>
      <w:r w:rsidR="00FF48A9" w:rsidRPr="00C225D0">
        <w:rPr>
          <w:rFonts w:eastAsia="Times New Roman"/>
          <w:color w:val="000000"/>
          <w:lang w:val="fr-FR" w:eastAsia="fr-FR"/>
        </w:rPr>
        <w:t xml:space="preserve"> </w:t>
      </w:r>
      <w:proofErr w:type="spellStart"/>
      <w:r w:rsidR="00FF48A9" w:rsidRPr="00C225D0">
        <w:rPr>
          <w:rFonts w:eastAsia="Times New Roman"/>
          <w:color w:val="000000"/>
          <w:lang w:val="fr-FR" w:eastAsia="fr-FR"/>
        </w:rPr>
        <w:t>Padding</w:t>
      </w:r>
      <w:proofErr w:type="spellEnd"/>
      <w:r w:rsidR="00FF48A9" w:rsidRPr="00C225D0">
        <w:rPr>
          <w:rFonts w:eastAsia="Times New Roman"/>
          <w:color w:val="000000"/>
          <w:lang w:val="fr-FR" w:eastAsia="fr-FR"/>
        </w:rPr>
        <w:t xml:space="preserve">    </w:t>
      </w:r>
      <w:r w:rsidRPr="00C225D0">
        <w:rPr>
          <w:rFonts w:eastAsia="Times New Roman"/>
          <w:color w:val="000000"/>
          <w:lang w:val="fr-FR" w:eastAsia="fr-FR"/>
        </w:rPr>
        <w:t xml:space="preserve">         |</w:t>
      </w:r>
    </w:p>
    <w:p w14:paraId="3C95581C" w14:textId="77777777" w:rsidR="00000591" w:rsidRPr="00C225D0" w:rsidRDefault="00000591" w:rsidP="0000059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3816DD6A" w14:textId="77777777" w:rsidR="001C1AB0" w:rsidRPr="00C225D0" w:rsidRDefault="001C1AB0" w:rsidP="0000059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p>
    <w:p w14:paraId="4B895BEE" w14:textId="2F845B42" w:rsidR="001C1AB0" w:rsidRPr="00C225D0" w:rsidRDefault="001C1AB0" w:rsidP="00000591">
      <w:pPr>
        <w:pStyle w:val="Lgende"/>
        <w:numPr>
          <w:ilvl w:val="0"/>
          <w:numId w:val="30"/>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fr-FR" w:eastAsia="fr-FR"/>
        </w:rPr>
      </w:pPr>
      <w:r w:rsidRPr="00C225D0">
        <w:rPr>
          <w:rFonts w:eastAsia="Times New Roman"/>
          <w:color w:val="000000"/>
          <w:lang w:val="fr-FR" w:eastAsia="fr-FR"/>
        </w:rPr>
        <w:t xml:space="preserve">Move </w:t>
      </w:r>
      <w:proofErr w:type="spellStart"/>
      <w:r w:rsidRPr="00C225D0">
        <w:rPr>
          <w:rFonts w:eastAsia="Times New Roman"/>
          <w:color w:val="000000"/>
          <w:lang w:val="fr-FR" w:eastAsia="fr-FR"/>
        </w:rPr>
        <w:t>packet</w:t>
      </w:r>
      <w:proofErr w:type="spellEnd"/>
    </w:p>
    <w:p w14:paraId="7D43A025" w14:textId="77777777" w:rsidR="00FF48A9" w:rsidRPr="00C225D0" w:rsidRDefault="00FF48A9" w:rsidP="00F21BE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p>
    <w:p w14:paraId="2663A640" w14:textId="2A07591E" w:rsidR="00FF48A9" w:rsidRPr="00C225D0" w:rsidRDefault="00FF48A9" w:rsidP="00FF48A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Position X: Determine the position in X axis of the Object ID.</w:t>
      </w:r>
    </w:p>
    <w:p w14:paraId="551F3A2B" w14:textId="77777777" w:rsidR="00FF48A9" w:rsidRPr="00C225D0" w:rsidRDefault="00FF48A9" w:rsidP="00FF48A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76F29109" w14:textId="3A4E1338" w:rsidR="00FF48A9" w:rsidRPr="00C225D0" w:rsidRDefault="00FF48A9" w:rsidP="00FF48A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Position Y: Determine the position in Y axis of the Object ID.</w:t>
      </w:r>
    </w:p>
    <w:p w14:paraId="52B30EDD" w14:textId="77777777" w:rsidR="00FF48A9" w:rsidRPr="00C225D0" w:rsidRDefault="00FF48A9" w:rsidP="00FF48A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10CBE395" w14:textId="0FA495D4" w:rsidR="00F21BE4" w:rsidRPr="00C225D0" w:rsidRDefault="00FF48A9" w:rsidP="00F21BE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Object ID: Determine the ID of the current object</w:t>
      </w:r>
      <w:r w:rsidR="00F6477B" w:rsidRPr="00C225D0">
        <w:rPr>
          <w:rFonts w:eastAsia="Times New Roman"/>
          <w:color w:val="000000"/>
          <w:lang w:val="en-AU" w:eastAsia="fr-FR"/>
        </w:rPr>
        <w:t xml:space="preserve"> that is moving</w:t>
      </w:r>
      <w:r w:rsidRPr="00C225D0">
        <w:rPr>
          <w:rFonts w:eastAsia="Times New Roman"/>
          <w:color w:val="000000"/>
          <w:lang w:val="en-AU" w:eastAsia="fr-FR"/>
        </w:rPr>
        <w:t>. It’s define</w:t>
      </w:r>
      <w:r w:rsidR="00F21BE4" w:rsidRPr="00C225D0">
        <w:rPr>
          <w:rFonts w:eastAsia="Times New Roman"/>
          <w:color w:val="000000"/>
          <w:lang w:val="en-AU" w:eastAsia="fr-FR"/>
        </w:rPr>
        <w:t>d at the create of the object. (and wraps around after 65535).</w:t>
      </w:r>
    </w:p>
    <w:p w14:paraId="757AC00C" w14:textId="77777777" w:rsidR="00CC0A0E" w:rsidRPr="00C225D0" w:rsidRDefault="00CC0A0E" w:rsidP="00F21BE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69782604" w14:textId="77777777" w:rsidR="002D5524" w:rsidRPr="00C225D0" w:rsidRDefault="002D5524" w:rsidP="00F21BE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42EAEFEE" w14:textId="3541C936" w:rsidR="00CC0A0E" w:rsidRPr="00C225D0" w:rsidRDefault="00CC0A0E" w:rsidP="00CC0A0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4.1.2. SHOT</w:t>
      </w:r>
    </w:p>
    <w:p w14:paraId="37D0EFCA" w14:textId="77777777" w:rsidR="00CC0A0E" w:rsidRPr="00C225D0" w:rsidRDefault="00CC0A0E" w:rsidP="00CC0A0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7B69C43E" w14:textId="239A7EA8" w:rsidR="00285605" w:rsidRPr="00C225D0" w:rsidRDefault="00285605" w:rsidP="00CC0A0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This packet MUST be reliable.</w:t>
      </w:r>
    </w:p>
    <w:p w14:paraId="2F4C342A" w14:textId="77777777" w:rsidR="00917FA2" w:rsidRPr="00C225D0" w:rsidRDefault="00917FA2" w:rsidP="00CC0A0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29698EBB" w14:textId="12949110" w:rsidR="00411357" w:rsidRPr="00C225D0" w:rsidRDefault="00411357" w:rsidP="0041135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In case Server game receive</w:t>
      </w:r>
      <w:r w:rsidR="001A2168" w:rsidRPr="00C225D0">
        <w:rPr>
          <w:rFonts w:eastAsia="Times New Roman"/>
          <w:color w:val="000000"/>
          <w:lang w:val="en-AU" w:eastAsia="fr-FR"/>
        </w:rPr>
        <w:t>s</w:t>
      </w:r>
      <w:r w:rsidRPr="00C225D0">
        <w:rPr>
          <w:rFonts w:eastAsia="Times New Roman"/>
          <w:color w:val="000000"/>
          <w:lang w:val="en-AU" w:eastAsia="fr-FR"/>
        </w:rPr>
        <w:t xml:space="preserve"> </w:t>
      </w:r>
      <w:r w:rsidR="008C0F71" w:rsidRPr="00C225D0">
        <w:rPr>
          <w:rFonts w:eastAsia="Times New Roman"/>
          <w:color w:val="000000"/>
          <w:lang w:val="en-AU" w:eastAsia="fr-FR"/>
        </w:rPr>
        <w:t xml:space="preserve">data </w:t>
      </w:r>
      <w:r w:rsidRPr="00C225D0">
        <w:rPr>
          <w:rFonts w:eastAsia="Times New Roman"/>
          <w:color w:val="000000"/>
          <w:lang w:val="en-AU" w:eastAsia="fr-FR"/>
        </w:rPr>
        <w:t>from Client Game: (</w:t>
      </w:r>
      <w:r w:rsidR="001A2168" w:rsidRPr="00C225D0">
        <w:rPr>
          <w:rFonts w:eastAsia="Times New Roman"/>
          <w:color w:val="000000"/>
          <w:lang w:val="en-AU" w:eastAsia="fr-FR"/>
        </w:rPr>
        <w:t>client -&gt; server)</w:t>
      </w:r>
    </w:p>
    <w:p w14:paraId="126A87B8" w14:textId="1BCA695E" w:rsidR="001A2168" w:rsidRPr="00C225D0" w:rsidRDefault="00C41570" w:rsidP="0041135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 xml:space="preserve">The server MUST send to all client games a CREATE packet </w:t>
      </w:r>
      <w:r w:rsidR="00B21315" w:rsidRPr="00C225D0">
        <w:rPr>
          <w:rFonts w:eastAsia="Times New Roman"/>
          <w:color w:val="000000"/>
          <w:lang w:val="en-AU" w:eastAsia="fr-FR"/>
        </w:rPr>
        <w:t xml:space="preserve">that include the type </w:t>
      </w:r>
      <w:r w:rsidR="000A7569" w:rsidRPr="00C225D0">
        <w:rPr>
          <w:rFonts w:eastAsia="Times New Roman"/>
          <w:color w:val="000000"/>
          <w:lang w:val="en-AU" w:eastAsia="fr-FR"/>
        </w:rPr>
        <w:t>of the</w:t>
      </w:r>
      <w:r w:rsidR="00B21315" w:rsidRPr="00C225D0">
        <w:rPr>
          <w:rFonts w:eastAsia="Times New Roman"/>
          <w:color w:val="000000"/>
          <w:lang w:val="en-AU" w:eastAsia="fr-FR"/>
        </w:rPr>
        <w:t xml:space="preserve"> shot.</w:t>
      </w:r>
    </w:p>
    <w:p w14:paraId="0261C25B" w14:textId="77777777" w:rsidR="00285605" w:rsidRPr="00C225D0" w:rsidRDefault="00285605" w:rsidP="00720AB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p>
    <w:p w14:paraId="24EEC582" w14:textId="7B53C3D1" w:rsidR="00285605" w:rsidRPr="00C225D0" w:rsidRDefault="00CC0A0E" w:rsidP="00285605">
      <w:pPr>
        <w:rPr>
          <w:lang w:val="en-AU"/>
        </w:rPr>
      </w:pPr>
      <w:r w:rsidRPr="00C225D0">
        <w:rPr>
          <w:lang w:val="en-AU"/>
        </w:rPr>
        <w:tab/>
        <w:t xml:space="preserve">Purpose: The purpose is set to 2, it defines the </w:t>
      </w:r>
      <w:r w:rsidR="00072EFF" w:rsidRPr="00C225D0">
        <w:rPr>
          <w:lang w:val="en-AU"/>
        </w:rPr>
        <w:t>“</w:t>
      </w:r>
      <w:r w:rsidR="008B0197" w:rsidRPr="00C225D0">
        <w:rPr>
          <w:lang w:val="en-AU"/>
        </w:rPr>
        <w:t xml:space="preserve">shot </w:t>
      </w:r>
      <w:r w:rsidRPr="00C225D0">
        <w:rPr>
          <w:lang w:val="en-AU"/>
        </w:rPr>
        <w:t>packet</w:t>
      </w:r>
      <w:r w:rsidR="00072EFF" w:rsidRPr="00C225D0">
        <w:rPr>
          <w:lang w:val="en-AU"/>
        </w:rPr>
        <w:t>”</w:t>
      </w:r>
      <w:r w:rsidRPr="00C225D0">
        <w:rPr>
          <w:lang w:val="en-AU"/>
        </w:rPr>
        <w:t>.</w:t>
      </w:r>
    </w:p>
    <w:p w14:paraId="7E4A8EED" w14:textId="77777777" w:rsidR="00CC0A0E" w:rsidRPr="00C225D0" w:rsidRDefault="00CC0A0E" w:rsidP="00CC0A0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lastRenderedPageBreak/>
        <w:t xml:space="preserve">      0                   1                   2                   3</w:t>
      </w:r>
    </w:p>
    <w:p w14:paraId="0D5A2132" w14:textId="77777777" w:rsidR="00CC0A0E" w:rsidRPr="00C225D0" w:rsidRDefault="00CC0A0E" w:rsidP="00CC0A0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0 1 2 3 4 5 6 7 8 9 0 1 2 3 4 5 6 7 8 9 0 1 2 3 4 5 6 7 8 9 0 1</w:t>
      </w:r>
    </w:p>
    <w:p w14:paraId="55B841D2" w14:textId="77777777" w:rsidR="00CC0A0E" w:rsidRPr="00C225D0" w:rsidRDefault="00CC0A0E" w:rsidP="00CC0A0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18C1FA25" w14:textId="69912578" w:rsidR="00CC0A0E" w:rsidRPr="00C225D0" w:rsidRDefault="00CC0A0E" w:rsidP="00CC0A0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 </w:t>
      </w:r>
      <w:r w:rsidR="001F0625" w:rsidRPr="00C225D0">
        <w:rPr>
          <w:rFonts w:eastAsia="Times New Roman"/>
          <w:color w:val="000000"/>
          <w:lang w:val="fr-FR" w:eastAsia="fr-FR"/>
        </w:rPr>
        <w:t xml:space="preserve">        Object ID</w:t>
      </w:r>
      <w:r w:rsidRPr="00C225D0">
        <w:rPr>
          <w:rFonts w:eastAsia="Times New Roman"/>
          <w:color w:val="000000"/>
          <w:lang w:val="fr-FR" w:eastAsia="fr-FR"/>
        </w:rPr>
        <w:t xml:space="preserve">             </w:t>
      </w:r>
      <w:r w:rsidR="001F0625" w:rsidRPr="00C225D0">
        <w:rPr>
          <w:rFonts w:eastAsia="Times New Roman"/>
          <w:color w:val="000000"/>
          <w:lang w:val="fr-FR" w:eastAsia="fr-FR"/>
        </w:rPr>
        <w:t xml:space="preserve">| </w:t>
      </w:r>
      <w:r w:rsidR="00B14457" w:rsidRPr="00C225D0">
        <w:rPr>
          <w:rFonts w:eastAsia="Times New Roman"/>
          <w:color w:val="000000"/>
          <w:lang w:val="fr-FR" w:eastAsia="fr-FR"/>
        </w:rPr>
        <w:t xml:space="preserve">       </w:t>
      </w:r>
      <w:r w:rsidR="00BC383C" w:rsidRPr="00C225D0">
        <w:rPr>
          <w:rFonts w:eastAsia="Times New Roman"/>
          <w:color w:val="000000"/>
          <w:lang w:val="fr-FR" w:eastAsia="fr-FR"/>
        </w:rPr>
        <w:t xml:space="preserve">   </w:t>
      </w:r>
      <w:proofErr w:type="spellStart"/>
      <w:r w:rsidR="00BC383C" w:rsidRPr="00C225D0">
        <w:rPr>
          <w:rFonts w:eastAsia="Times New Roman"/>
          <w:color w:val="000000"/>
          <w:lang w:val="fr-FR" w:eastAsia="fr-FR"/>
        </w:rPr>
        <w:t>Padding</w:t>
      </w:r>
      <w:proofErr w:type="spellEnd"/>
      <w:r w:rsidR="00B14457" w:rsidRPr="00C225D0">
        <w:rPr>
          <w:rFonts w:eastAsia="Times New Roman"/>
          <w:color w:val="000000"/>
          <w:lang w:val="fr-FR" w:eastAsia="fr-FR"/>
        </w:rPr>
        <w:t xml:space="preserve">             </w:t>
      </w:r>
      <w:r w:rsidRPr="00C225D0">
        <w:rPr>
          <w:rFonts w:eastAsia="Times New Roman"/>
          <w:color w:val="000000"/>
          <w:lang w:val="fr-FR" w:eastAsia="fr-FR"/>
        </w:rPr>
        <w:t>|</w:t>
      </w:r>
    </w:p>
    <w:p w14:paraId="2E3CA504" w14:textId="01CB0C52" w:rsidR="002D5524" w:rsidRPr="00C225D0" w:rsidRDefault="00CC0A0E" w:rsidP="001C1AB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45D45AEB" w14:textId="77777777" w:rsidR="002D5524" w:rsidRPr="00C225D0" w:rsidRDefault="002D5524" w:rsidP="001C1AB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p>
    <w:p w14:paraId="65A45824" w14:textId="649BBDFC" w:rsidR="002D5524" w:rsidRPr="00C225D0" w:rsidRDefault="001C1AB0" w:rsidP="002D5524">
      <w:pPr>
        <w:pStyle w:val="Lgende"/>
        <w:numPr>
          <w:ilvl w:val="0"/>
          <w:numId w:val="30"/>
        </w:numPr>
        <w:rPr>
          <w:lang w:val="en-AU"/>
        </w:rPr>
      </w:pPr>
      <w:r w:rsidRPr="00C225D0">
        <w:rPr>
          <w:lang w:val="en-AU"/>
        </w:rPr>
        <w:t>Shot packet</w:t>
      </w:r>
    </w:p>
    <w:p w14:paraId="2118D61B" w14:textId="77777777" w:rsidR="002D5524" w:rsidRPr="00C225D0" w:rsidRDefault="002D5524" w:rsidP="002D5524">
      <w:pPr>
        <w:rPr>
          <w:lang w:val="en-AU"/>
        </w:rPr>
      </w:pPr>
    </w:p>
    <w:p w14:paraId="0109B398" w14:textId="6C3B764E" w:rsidR="00B14457" w:rsidRPr="00C225D0" w:rsidRDefault="00FC4E5B" w:rsidP="00B1445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Object ID: Determine the ID of the current object</w:t>
      </w:r>
      <w:r w:rsidR="00F6477B" w:rsidRPr="00C225D0">
        <w:rPr>
          <w:rFonts w:eastAsia="Times New Roman"/>
          <w:color w:val="000000"/>
          <w:lang w:val="en-AU" w:eastAsia="fr-FR"/>
        </w:rPr>
        <w:t xml:space="preserve"> that is shooting</w:t>
      </w:r>
      <w:r w:rsidRPr="00C225D0">
        <w:rPr>
          <w:rFonts w:eastAsia="Times New Roman"/>
          <w:color w:val="000000"/>
          <w:lang w:val="en-AU" w:eastAsia="fr-FR"/>
        </w:rPr>
        <w:t>. It’s defined at the create of the object. (and wraps around after 65535).</w:t>
      </w:r>
    </w:p>
    <w:p w14:paraId="50DA8048" w14:textId="77777777" w:rsidR="002D5524" w:rsidRPr="00C225D0" w:rsidRDefault="002D5524" w:rsidP="00B1445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00576B01" w14:textId="77777777" w:rsidR="00BC383C" w:rsidRPr="00C225D0" w:rsidRDefault="00BC383C" w:rsidP="00B1445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42088B64" w14:textId="522E6C1D" w:rsidR="00BC383C" w:rsidRPr="00C225D0" w:rsidRDefault="001C1AB0" w:rsidP="00B1445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4.1.3. TAKE</w:t>
      </w:r>
    </w:p>
    <w:p w14:paraId="137387D3" w14:textId="77777777" w:rsidR="001C1AB0" w:rsidRPr="00C225D0" w:rsidRDefault="001C1AB0" w:rsidP="00B1445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59F672CB" w14:textId="70EA2DD1" w:rsidR="001C1AB0" w:rsidRPr="00C225D0" w:rsidRDefault="00AE0781" w:rsidP="00B1445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This packet MUST be reliable.</w:t>
      </w:r>
    </w:p>
    <w:p w14:paraId="776B7811" w14:textId="77777777" w:rsidR="00AE0781" w:rsidRPr="00C225D0" w:rsidRDefault="00AE0781" w:rsidP="00B1445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62EC9EB0" w14:textId="044F0B26" w:rsidR="00AE0781" w:rsidRPr="00C225D0" w:rsidRDefault="00AE0781" w:rsidP="00B1445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 xml:space="preserve">Purpose: The purpose </w:t>
      </w:r>
      <w:r w:rsidR="00305941" w:rsidRPr="00C225D0">
        <w:rPr>
          <w:rFonts w:eastAsia="Times New Roman"/>
          <w:color w:val="000000"/>
          <w:lang w:val="en-AU" w:eastAsia="fr-FR"/>
        </w:rPr>
        <w:t>MUST be</w:t>
      </w:r>
      <w:r w:rsidRPr="00C225D0">
        <w:rPr>
          <w:rFonts w:eastAsia="Times New Roman"/>
          <w:color w:val="000000"/>
          <w:lang w:val="en-AU" w:eastAsia="fr-FR"/>
        </w:rPr>
        <w:t xml:space="preserve"> set to 3, it defines the </w:t>
      </w:r>
      <w:r w:rsidR="00072EFF" w:rsidRPr="00C225D0">
        <w:rPr>
          <w:rFonts w:eastAsia="Times New Roman"/>
          <w:color w:val="000000"/>
          <w:lang w:val="en-AU" w:eastAsia="fr-FR"/>
        </w:rPr>
        <w:t>“</w:t>
      </w:r>
      <w:r w:rsidRPr="00C225D0">
        <w:rPr>
          <w:rFonts w:eastAsia="Times New Roman"/>
          <w:color w:val="000000"/>
          <w:lang w:val="en-AU" w:eastAsia="fr-FR"/>
        </w:rPr>
        <w:t>take packet</w:t>
      </w:r>
      <w:r w:rsidR="00072EFF" w:rsidRPr="00C225D0">
        <w:rPr>
          <w:rFonts w:eastAsia="Times New Roman"/>
          <w:color w:val="000000"/>
          <w:lang w:val="en-AU" w:eastAsia="fr-FR"/>
        </w:rPr>
        <w:t>”</w:t>
      </w:r>
      <w:r w:rsidRPr="00C225D0">
        <w:rPr>
          <w:rFonts w:eastAsia="Times New Roman"/>
          <w:color w:val="000000"/>
          <w:lang w:val="en-AU" w:eastAsia="fr-FR"/>
        </w:rPr>
        <w:t>.</w:t>
      </w:r>
    </w:p>
    <w:p w14:paraId="0930E6B5" w14:textId="77777777" w:rsidR="007937A9" w:rsidRPr="00C225D0" w:rsidRDefault="007937A9" w:rsidP="00B1445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340F67E6" w14:textId="4E11BA98" w:rsidR="007937A9" w:rsidRPr="00C225D0" w:rsidRDefault="007937A9" w:rsidP="00B1445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The user MAY take item object and uses it.</w:t>
      </w:r>
    </w:p>
    <w:p w14:paraId="2A90B834" w14:textId="77777777" w:rsidR="00AE0781" w:rsidRPr="00C225D0" w:rsidRDefault="00AE0781" w:rsidP="00B1445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654ACAAB" w14:textId="77777777" w:rsidR="00AE0781" w:rsidRPr="00C225D0" w:rsidRDefault="00AE0781" w:rsidP="00AE078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0                   1                   2                   3</w:t>
      </w:r>
    </w:p>
    <w:p w14:paraId="014DE3D5" w14:textId="77777777" w:rsidR="00AE0781" w:rsidRPr="00C225D0" w:rsidRDefault="00AE0781" w:rsidP="00AE078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0 1 2 3 4 5 6 7 8 9 0 1 2 3 4 5 6 7 8 9 0 1 2 3 4 5 6 7 8 9 0 1</w:t>
      </w:r>
    </w:p>
    <w:p w14:paraId="242A1076" w14:textId="77777777" w:rsidR="00AE0781" w:rsidRPr="00C225D0" w:rsidRDefault="00AE0781" w:rsidP="00AE078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7CC64D8A" w14:textId="3921E973" w:rsidR="00AE0781" w:rsidRPr="00C225D0" w:rsidRDefault="00AE0781" w:rsidP="00AE078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         Object ID             |       </w:t>
      </w:r>
      <w:r w:rsidRPr="00C225D0">
        <w:rPr>
          <w:rFonts w:eastAsia="Times New Roman"/>
          <w:color w:val="000000"/>
          <w:lang w:val="en-AU" w:eastAsia="fr-FR"/>
        </w:rPr>
        <w:t>Object taken ID</w:t>
      </w:r>
      <w:r w:rsidRPr="00C225D0">
        <w:rPr>
          <w:rFonts w:eastAsia="Times New Roman"/>
          <w:color w:val="000000"/>
          <w:lang w:val="fr-FR" w:eastAsia="fr-FR"/>
        </w:rPr>
        <w:t xml:space="preserve">         |</w:t>
      </w:r>
    </w:p>
    <w:p w14:paraId="5191E6A9" w14:textId="47D66E8A" w:rsidR="00AE0781" w:rsidRPr="00C225D0" w:rsidRDefault="00AE0781" w:rsidP="00AE078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14E1464F" w14:textId="77777777" w:rsidR="002D5524" w:rsidRPr="00C225D0" w:rsidRDefault="002D5524" w:rsidP="00AE078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p>
    <w:p w14:paraId="63042E90" w14:textId="438A0223" w:rsidR="002D5524" w:rsidRPr="00C225D0" w:rsidRDefault="002D5524" w:rsidP="002D5524">
      <w:pPr>
        <w:pStyle w:val="Lgende"/>
        <w:numPr>
          <w:ilvl w:val="0"/>
          <w:numId w:val="30"/>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fr-FR" w:eastAsia="fr-FR"/>
        </w:rPr>
      </w:pPr>
      <w:proofErr w:type="spellStart"/>
      <w:r w:rsidRPr="00C225D0">
        <w:rPr>
          <w:rFonts w:eastAsia="Times New Roman"/>
          <w:color w:val="000000"/>
          <w:lang w:val="fr-FR" w:eastAsia="fr-FR"/>
        </w:rPr>
        <w:t>Take</w:t>
      </w:r>
      <w:proofErr w:type="spellEnd"/>
      <w:r w:rsidRPr="00C225D0">
        <w:rPr>
          <w:rFonts w:eastAsia="Times New Roman"/>
          <w:color w:val="000000"/>
          <w:lang w:val="fr-FR" w:eastAsia="fr-FR"/>
        </w:rPr>
        <w:t xml:space="preserve"> </w:t>
      </w:r>
      <w:proofErr w:type="spellStart"/>
      <w:r w:rsidRPr="00C225D0">
        <w:rPr>
          <w:rFonts w:eastAsia="Times New Roman"/>
          <w:color w:val="000000"/>
          <w:lang w:val="fr-FR" w:eastAsia="fr-FR"/>
        </w:rPr>
        <w:t>packet</w:t>
      </w:r>
      <w:proofErr w:type="spellEnd"/>
    </w:p>
    <w:p w14:paraId="2080D57A" w14:textId="77777777" w:rsidR="002D5524" w:rsidRPr="00C225D0" w:rsidRDefault="002D5524" w:rsidP="002D5524">
      <w:pPr>
        <w:rPr>
          <w:lang w:val="fr-FR" w:eastAsia="fr-FR"/>
        </w:rPr>
      </w:pPr>
    </w:p>
    <w:p w14:paraId="6EEE75AA" w14:textId="538D260C" w:rsidR="002D5524" w:rsidRPr="00C225D0" w:rsidRDefault="002D5524" w:rsidP="002D552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Object ID: Determine the ID of the current object that is</w:t>
      </w:r>
      <w:r w:rsidR="00AB463D" w:rsidRPr="00C225D0">
        <w:rPr>
          <w:rFonts w:eastAsia="Times New Roman"/>
          <w:color w:val="000000"/>
          <w:lang w:val="en-AU" w:eastAsia="fr-FR"/>
        </w:rPr>
        <w:t xml:space="preserve"> taking</w:t>
      </w:r>
      <w:r w:rsidRPr="00C225D0">
        <w:rPr>
          <w:rFonts w:eastAsia="Times New Roman"/>
          <w:color w:val="000000"/>
          <w:lang w:val="en-AU" w:eastAsia="fr-FR"/>
        </w:rPr>
        <w:t>. It’s defined at the create of the object. (and wraps around after 65535).</w:t>
      </w:r>
    </w:p>
    <w:p w14:paraId="0EB060A3" w14:textId="5C20BC8E" w:rsidR="002D5524" w:rsidRPr="00C225D0" w:rsidRDefault="002D5524" w:rsidP="002D5524">
      <w:pPr>
        <w:rPr>
          <w:lang w:val="fr-FR" w:eastAsia="fr-FR"/>
        </w:rPr>
      </w:pPr>
    </w:p>
    <w:p w14:paraId="62A0E01A" w14:textId="0C21443B" w:rsidR="0048274B" w:rsidRPr="00C225D0" w:rsidRDefault="002D5524" w:rsidP="007B4DC7">
      <w:pPr>
        <w:rPr>
          <w:lang w:val="en-AU" w:eastAsia="fr-FR"/>
        </w:rPr>
      </w:pPr>
      <w:r w:rsidRPr="00C225D0">
        <w:rPr>
          <w:lang w:val="fr-FR" w:eastAsia="fr-FR"/>
        </w:rPr>
        <w:tab/>
      </w:r>
      <w:r w:rsidR="00AB463D" w:rsidRPr="00C225D0">
        <w:rPr>
          <w:lang w:val="en-AU" w:eastAsia="fr-FR"/>
        </w:rPr>
        <w:t>Object taken ID: Determine the Object ID that is ta</w:t>
      </w:r>
      <w:r w:rsidR="0001110A" w:rsidRPr="00C225D0">
        <w:rPr>
          <w:lang w:val="en-AU" w:eastAsia="fr-FR"/>
        </w:rPr>
        <w:t>ken.</w:t>
      </w:r>
    </w:p>
    <w:p w14:paraId="50C2334A" w14:textId="453682A9" w:rsidR="0048274B" w:rsidRPr="00C225D0" w:rsidRDefault="0048274B" w:rsidP="002D5524">
      <w:pPr>
        <w:rPr>
          <w:lang w:val="en-AU" w:eastAsia="fr-FR"/>
        </w:rPr>
      </w:pPr>
      <w:r w:rsidRPr="00C225D0">
        <w:rPr>
          <w:lang w:val="en-AU" w:eastAsia="fr-FR"/>
        </w:rPr>
        <w:tab/>
        <w:t>4.1.4. BEAM</w:t>
      </w:r>
    </w:p>
    <w:p w14:paraId="24B78318" w14:textId="59F20D29" w:rsidR="00635A07" w:rsidRPr="00C225D0" w:rsidRDefault="00635A07" w:rsidP="002D5524">
      <w:pPr>
        <w:rPr>
          <w:lang w:val="en-AU" w:eastAsia="fr-FR"/>
        </w:rPr>
      </w:pPr>
      <w:r w:rsidRPr="00C225D0">
        <w:rPr>
          <w:lang w:val="en-AU" w:eastAsia="fr-FR"/>
        </w:rPr>
        <w:tab/>
        <w:t>This packet MUST be reliable.</w:t>
      </w:r>
    </w:p>
    <w:p w14:paraId="5D4A0E31" w14:textId="7432485D" w:rsidR="005D0C23" w:rsidRPr="00C225D0" w:rsidRDefault="00635A07" w:rsidP="005D0C23">
      <w:pPr>
        <w:rPr>
          <w:rFonts w:eastAsia="Times New Roman"/>
          <w:color w:val="000000"/>
          <w:lang w:val="en-AU" w:eastAsia="fr-FR"/>
        </w:rPr>
      </w:pPr>
      <w:r w:rsidRPr="00C225D0">
        <w:rPr>
          <w:lang w:val="en-AU" w:eastAsia="fr-FR"/>
        </w:rPr>
        <w:lastRenderedPageBreak/>
        <w:tab/>
        <w:t xml:space="preserve">Purpose: </w:t>
      </w:r>
      <w:r w:rsidRPr="00C225D0">
        <w:rPr>
          <w:rFonts w:eastAsia="Times New Roman"/>
          <w:color w:val="000000"/>
          <w:lang w:val="en-AU" w:eastAsia="fr-FR"/>
        </w:rPr>
        <w:t xml:space="preserve">The purpose </w:t>
      </w:r>
      <w:r w:rsidR="00305941" w:rsidRPr="00C225D0">
        <w:rPr>
          <w:rFonts w:eastAsia="Times New Roman"/>
          <w:color w:val="000000"/>
          <w:lang w:val="en-AU" w:eastAsia="fr-FR"/>
        </w:rPr>
        <w:t>MUST be</w:t>
      </w:r>
      <w:r w:rsidRPr="00C225D0">
        <w:rPr>
          <w:rFonts w:eastAsia="Times New Roman"/>
          <w:color w:val="000000"/>
          <w:lang w:val="en-AU" w:eastAsia="fr-FR"/>
        </w:rPr>
        <w:t xml:space="preserve"> set to 4, it defines the </w:t>
      </w:r>
      <w:r w:rsidR="00072EFF" w:rsidRPr="00C225D0">
        <w:rPr>
          <w:rFonts w:eastAsia="Times New Roman"/>
          <w:color w:val="000000"/>
          <w:lang w:val="en-AU" w:eastAsia="fr-FR"/>
        </w:rPr>
        <w:t xml:space="preserve">“beam </w:t>
      </w:r>
      <w:r w:rsidRPr="00C225D0">
        <w:rPr>
          <w:rFonts w:eastAsia="Times New Roman"/>
          <w:color w:val="000000"/>
          <w:lang w:val="en-AU" w:eastAsia="fr-FR"/>
        </w:rPr>
        <w:t>packet</w:t>
      </w:r>
      <w:r w:rsidR="00072EFF" w:rsidRPr="00C225D0">
        <w:rPr>
          <w:rFonts w:eastAsia="Times New Roman"/>
          <w:color w:val="000000"/>
          <w:lang w:val="en-AU" w:eastAsia="fr-FR"/>
        </w:rPr>
        <w:t>”</w:t>
      </w:r>
      <w:r w:rsidRPr="00C225D0">
        <w:rPr>
          <w:rFonts w:eastAsia="Times New Roman"/>
          <w:color w:val="000000"/>
          <w:lang w:val="en-AU" w:eastAsia="fr-FR"/>
        </w:rPr>
        <w:t>.</w:t>
      </w:r>
    </w:p>
    <w:p w14:paraId="4DEBB3DF" w14:textId="17A78F4D" w:rsidR="005D0C23" w:rsidRPr="00C225D0" w:rsidRDefault="005D0C23" w:rsidP="00B47791">
      <w:pPr>
        <w:ind w:left="864"/>
        <w:rPr>
          <w:rFonts w:eastAsia="Times New Roman"/>
          <w:color w:val="000000"/>
          <w:lang w:val="en-AU" w:eastAsia="fr-FR"/>
        </w:rPr>
      </w:pPr>
      <w:r w:rsidRPr="00C225D0">
        <w:rPr>
          <w:rFonts w:eastAsia="Times New Roman"/>
          <w:color w:val="000000"/>
          <w:lang w:val="en-AU" w:eastAsia="fr-FR"/>
        </w:rPr>
        <w:t xml:space="preserve">This packet </w:t>
      </w:r>
      <w:r w:rsidR="00B47791" w:rsidRPr="00C225D0">
        <w:rPr>
          <w:rFonts w:eastAsia="Times New Roman"/>
          <w:color w:val="000000"/>
          <w:lang w:val="en-AU" w:eastAsia="fr-FR"/>
        </w:rPr>
        <w:t xml:space="preserve">initialise the BEAM shot, you </w:t>
      </w:r>
      <w:r w:rsidR="007937A9" w:rsidRPr="00C225D0">
        <w:rPr>
          <w:rFonts w:eastAsia="Times New Roman"/>
          <w:color w:val="000000"/>
          <w:lang w:val="en-AU" w:eastAsia="fr-FR"/>
        </w:rPr>
        <w:t xml:space="preserve">SHOULD </w:t>
      </w:r>
      <w:r w:rsidR="00B47791" w:rsidRPr="00C225D0">
        <w:rPr>
          <w:rFonts w:eastAsia="Times New Roman"/>
          <w:color w:val="000000"/>
          <w:lang w:val="en-AU" w:eastAsia="fr-FR"/>
        </w:rPr>
        <w:t>send Beam packet before the Shot packet. The server confirms and calculates the delay between the packet beam and packet shot.</w:t>
      </w:r>
    </w:p>
    <w:p w14:paraId="0EB53F1A" w14:textId="77777777" w:rsidR="006B42FF" w:rsidRPr="00C225D0" w:rsidRDefault="006B42FF" w:rsidP="006B42F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0                   1                   2                   3</w:t>
      </w:r>
    </w:p>
    <w:p w14:paraId="5A428942" w14:textId="77777777" w:rsidR="006B42FF" w:rsidRPr="00C225D0" w:rsidRDefault="006B42FF" w:rsidP="006B42F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0 1 2 3 4 5 6 7 8 9 0 1 2 3 4 5 6 7 8 9 0 1 2 3 4 5 6 7 8 9 0 1</w:t>
      </w:r>
    </w:p>
    <w:p w14:paraId="45988763" w14:textId="77777777" w:rsidR="006B42FF" w:rsidRPr="00C225D0" w:rsidRDefault="006B42FF" w:rsidP="006B42F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078EB5B6" w14:textId="77777777" w:rsidR="006B42FF" w:rsidRPr="00C225D0" w:rsidRDefault="006B42FF" w:rsidP="006B42F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         Object ID             |           </w:t>
      </w:r>
      <w:proofErr w:type="spellStart"/>
      <w:r w:rsidRPr="00C225D0">
        <w:rPr>
          <w:rFonts w:eastAsia="Times New Roman"/>
          <w:color w:val="000000"/>
          <w:lang w:val="fr-FR" w:eastAsia="fr-FR"/>
        </w:rPr>
        <w:t>Padding</w:t>
      </w:r>
      <w:proofErr w:type="spellEnd"/>
      <w:r w:rsidRPr="00C225D0">
        <w:rPr>
          <w:rFonts w:eastAsia="Times New Roman"/>
          <w:color w:val="000000"/>
          <w:lang w:val="fr-FR" w:eastAsia="fr-FR"/>
        </w:rPr>
        <w:t xml:space="preserve">             |</w:t>
      </w:r>
    </w:p>
    <w:p w14:paraId="08DDCB4E" w14:textId="77777777" w:rsidR="006B42FF" w:rsidRPr="00C225D0" w:rsidRDefault="006B42FF" w:rsidP="006B42F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3FCD2E0D" w14:textId="77777777" w:rsidR="006B42FF" w:rsidRPr="00C225D0" w:rsidRDefault="006B42FF" w:rsidP="006B42F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p>
    <w:p w14:paraId="070A7DCA" w14:textId="40EE4B77" w:rsidR="006B42FF" w:rsidRPr="00C225D0" w:rsidRDefault="006B42FF" w:rsidP="006B42FF">
      <w:pPr>
        <w:pStyle w:val="Lgende"/>
        <w:numPr>
          <w:ilvl w:val="0"/>
          <w:numId w:val="30"/>
        </w:numPr>
        <w:rPr>
          <w:lang w:val="en-AU"/>
        </w:rPr>
      </w:pPr>
      <w:r w:rsidRPr="00C225D0">
        <w:rPr>
          <w:lang w:val="en-AU"/>
        </w:rPr>
        <w:t>Beam packet</w:t>
      </w:r>
    </w:p>
    <w:p w14:paraId="38886814" w14:textId="77777777" w:rsidR="006B42FF" w:rsidRPr="00C225D0" w:rsidRDefault="006B42FF" w:rsidP="006B42F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Object ID: Determine the ID of the current object that is shooting. It’s defined at the create of the object. (and wraps around after 65535).</w:t>
      </w:r>
    </w:p>
    <w:p w14:paraId="6099FE14" w14:textId="77777777" w:rsidR="006B42FF" w:rsidRPr="00C225D0" w:rsidRDefault="006B42FF" w:rsidP="002D5524">
      <w:pPr>
        <w:rPr>
          <w:lang w:val="en-AU" w:eastAsia="fr-FR"/>
        </w:rPr>
      </w:pPr>
    </w:p>
    <w:p w14:paraId="218C5CA4" w14:textId="20CABC46" w:rsidR="00B47791" w:rsidRPr="00C225D0" w:rsidRDefault="00B47791" w:rsidP="002D5524">
      <w:pPr>
        <w:rPr>
          <w:lang w:val="en-AU" w:eastAsia="fr-FR"/>
        </w:rPr>
      </w:pPr>
      <w:r w:rsidRPr="00C225D0">
        <w:rPr>
          <w:lang w:val="en-AU" w:eastAsia="fr-FR"/>
        </w:rPr>
        <w:tab/>
        <w:t>4.1.5. DROP</w:t>
      </w:r>
    </w:p>
    <w:p w14:paraId="283A33D1" w14:textId="5BE29983" w:rsidR="00B47791" w:rsidRPr="00C225D0" w:rsidRDefault="00B47791" w:rsidP="00B47791">
      <w:pPr>
        <w:rPr>
          <w:lang w:val="en-AU" w:eastAsia="fr-FR"/>
        </w:rPr>
      </w:pPr>
      <w:r w:rsidRPr="00C225D0">
        <w:rPr>
          <w:lang w:val="en-AU" w:eastAsia="fr-FR"/>
        </w:rPr>
        <w:tab/>
        <w:t>This packet MUST be reliable.</w:t>
      </w:r>
    </w:p>
    <w:p w14:paraId="1473596C" w14:textId="5E6390B4" w:rsidR="00B47791" w:rsidRPr="00C225D0" w:rsidRDefault="00B201EC" w:rsidP="00B201EC">
      <w:pPr>
        <w:rPr>
          <w:rFonts w:eastAsia="Times New Roman"/>
          <w:color w:val="000000"/>
          <w:lang w:val="en-AU" w:eastAsia="fr-FR"/>
        </w:rPr>
      </w:pPr>
      <w:r w:rsidRPr="00C225D0">
        <w:rPr>
          <w:lang w:val="en-AU" w:eastAsia="fr-FR"/>
        </w:rPr>
        <w:tab/>
        <w:t xml:space="preserve">Purpose: </w:t>
      </w:r>
      <w:r w:rsidRPr="00C225D0">
        <w:rPr>
          <w:rFonts w:eastAsia="Times New Roman"/>
          <w:color w:val="000000"/>
          <w:lang w:val="en-AU" w:eastAsia="fr-FR"/>
        </w:rPr>
        <w:t xml:space="preserve">The purpose </w:t>
      </w:r>
      <w:r w:rsidR="00305941" w:rsidRPr="00C225D0">
        <w:rPr>
          <w:rFonts w:eastAsia="Times New Roman"/>
          <w:color w:val="000000"/>
          <w:lang w:val="en-AU" w:eastAsia="fr-FR"/>
        </w:rPr>
        <w:t>MUST be</w:t>
      </w:r>
      <w:r w:rsidRPr="00C225D0">
        <w:rPr>
          <w:rFonts w:eastAsia="Times New Roman"/>
          <w:color w:val="000000"/>
          <w:lang w:val="en-AU" w:eastAsia="fr-FR"/>
        </w:rPr>
        <w:t xml:space="preserve"> set to 5, it defines the </w:t>
      </w:r>
      <w:r w:rsidR="00072EFF" w:rsidRPr="00C225D0">
        <w:rPr>
          <w:rFonts w:eastAsia="Times New Roman"/>
          <w:color w:val="000000"/>
          <w:lang w:val="en-AU" w:eastAsia="fr-FR"/>
        </w:rPr>
        <w:t xml:space="preserve">“drop </w:t>
      </w:r>
      <w:r w:rsidRPr="00C225D0">
        <w:rPr>
          <w:rFonts w:eastAsia="Times New Roman"/>
          <w:color w:val="000000"/>
          <w:lang w:val="en-AU" w:eastAsia="fr-FR"/>
        </w:rPr>
        <w:t>packet</w:t>
      </w:r>
      <w:r w:rsidR="00072EFF" w:rsidRPr="00C225D0">
        <w:rPr>
          <w:rFonts w:eastAsia="Times New Roman"/>
          <w:color w:val="000000"/>
          <w:lang w:val="en-AU" w:eastAsia="fr-FR"/>
        </w:rPr>
        <w:t>”</w:t>
      </w:r>
      <w:r w:rsidRPr="00C225D0">
        <w:rPr>
          <w:rFonts w:eastAsia="Times New Roman"/>
          <w:color w:val="000000"/>
          <w:lang w:val="en-AU" w:eastAsia="fr-FR"/>
        </w:rPr>
        <w:t>.</w:t>
      </w:r>
    </w:p>
    <w:p w14:paraId="52B881CC" w14:textId="77777777" w:rsidR="009516CA" w:rsidRPr="00C225D0" w:rsidRDefault="009516CA" w:rsidP="009516C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0                   1                   2                   3</w:t>
      </w:r>
    </w:p>
    <w:p w14:paraId="0B58443B" w14:textId="77777777" w:rsidR="009516CA" w:rsidRPr="00C225D0" w:rsidRDefault="009516CA" w:rsidP="009516C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0 1 2 3 4 5 6 7 8 9 0 1 2 3 4 5 6 7 8 9 0 1 2 3 4 5 6 7 8 9 0 1</w:t>
      </w:r>
    </w:p>
    <w:p w14:paraId="543E4C19" w14:textId="77777777" w:rsidR="009516CA" w:rsidRPr="00C225D0" w:rsidRDefault="009516CA" w:rsidP="009516C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74FA2B8D" w14:textId="09C651B8" w:rsidR="009516CA" w:rsidRPr="00C225D0" w:rsidRDefault="009516CA" w:rsidP="009516C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         Object ID             | </w:t>
      </w:r>
      <w:r w:rsidR="00C270BD" w:rsidRPr="00C225D0">
        <w:rPr>
          <w:rFonts w:eastAsia="Times New Roman"/>
          <w:color w:val="000000"/>
          <w:lang w:val="fr-FR" w:eastAsia="fr-FR"/>
        </w:rPr>
        <w:t xml:space="preserve">      </w:t>
      </w:r>
      <w:r w:rsidR="00C127AA" w:rsidRPr="00C225D0">
        <w:rPr>
          <w:rFonts w:eastAsia="Times New Roman"/>
          <w:color w:val="000000"/>
          <w:lang w:val="fr-FR" w:eastAsia="fr-FR"/>
        </w:rPr>
        <w:t xml:space="preserve"> </w:t>
      </w:r>
      <w:r w:rsidR="00C270BD" w:rsidRPr="00C225D0">
        <w:rPr>
          <w:rFonts w:eastAsia="Times New Roman"/>
          <w:color w:val="000000"/>
          <w:lang w:val="fr-FR" w:eastAsia="fr-FR"/>
        </w:rPr>
        <w:t xml:space="preserve">  </w:t>
      </w:r>
      <w:r w:rsidR="00C127AA" w:rsidRPr="00C225D0">
        <w:rPr>
          <w:rFonts w:eastAsia="Times New Roman"/>
          <w:color w:val="000000"/>
          <w:lang w:val="fr-FR" w:eastAsia="fr-FR"/>
        </w:rPr>
        <w:t xml:space="preserve"> </w:t>
      </w:r>
      <w:proofErr w:type="spellStart"/>
      <w:r w:rsidR="00C127AA" w:rsidRPr="00C225D0">
        <w:rPr>
          <w:rFonts w:eastAsia="Times New Roman"/>
          <w:color w:val="000000"/>
          <w:lang w:val="fr-FR" w:eastAsia="fr-FR"/>
        </w:rPr>
        <w:t>Padding</w:t>
      </w:r>
      <w:proofErr w:type="spellEnd"/>
      <w:r w:rsidR="00C127AA" w:rsidRPr="00C225D0">
        <w:rPr>
          <w:rFonts w:eastAsia="Times New Roman"/>
          <w:color w:val="000000"/>
          <w:lang w:val="fr-FR" w:eastAsia="fr-FR"/>
        </w:rPr>
        <w:t xml:space="preserve">            </w:t>
      </w:r>
      <w:r w:rsidR="00C270BD" w:rsidRPr="00C225D0">
        <w:rPr>
          <w:rFonts w:eastAsia="Times New Roman"/>
          <w:color w:val="000000"/>
          <w:lang w:val="fr-FR" w:eastAsia="fr-FR"/>
        </w:rPr>
        <w:t xml:space="preserve"> </w:t>
      </w:r>
      <w:r w:rsidRPr="00C225D0">
        <w:rPr>
          <w:rFonts w:eastAsia="Times New Roman"/>
          <w:color w:val="000000"/>
          <w:lang w:val="fr-FR" w:eastAsia="fr-FR"/>
        </w:rPr>
        <w:t>|</w:t>
      </w:r>
    </w:p>
    <w:p w14:paraId="0C12A31F" w14:textId="270CA1EA" w:rsidR="00BC383C" w:rsidRPr="00C225D0" w:rsidRDefault="009516CA" w:rsidP="009516C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30212842" w14:textId="77777777" w:rsidR="004B7F5D" w:rsidRPr="00C225D0" w:rsidRDefault="004B7F5D" w:rsidP="009516C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p>
    <w:p w14:paraId="5684ADD4" w14:textId="06399EBE" w:rsidR="004B7F5D" w:rsidRPr="00C225D0" w:rsidRDefault="004B7F5D" w:rsidP="009516CA">
      <w:pPr>
        <w:pStyle w:val="Lgende"/>
        <w:numPr>
          <w:ilvl w:val="0"/>
          <w:numId w:val="30"/>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fr-FR" w:eastAsia="fr-FR"/>
        </w:rPr>
      </w:pPr>
      <w:r w:rsidRPr="00C225D0">
        <w:rPr>
          <w:rFonts w:eastAsia="Times New Roman"/>
          <w:color w:val="000000"/>
          <w:lang w:val="fr-FR" w:eastAsia="fr-FR"/>
        </w:rPr>
        <w:t xml:space="preserve">Drop </w:t>
      </w:r>
      <w:proofErr w:type="spellStart"/>
      <w:r w:rsidRPr="00C225D0">
        <w:rPr>
          <w:rFonts w:eastAsia="Times New Roman"/>
          <w:color w:val="000000"/>
          <w:lang w:val="fr-FR" w:eastAsia="fr-FR"/>
        </w:rPr>
        <w:t>packet</w:t>
      </w:r>
      <w:proofErr w:type="spellEnd"/>
    </w:p>
    <w:p w14:paraId="15079945" w14:textId="77777777" w:rsidR="00175639" w:rsidRPr="00C225D0" w:rsidRDefault="00175639" w:rsidP="009516C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p>
    <w:p w14:paraId="07CDF641" w14:textId="56BCF0A3" w:rsidR="00175639" w:rsidRPr="00C225D0" w:rsidRDefault="004B7F5D" w:rsidP="004B7F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Object ID: Determine the ID of the current object that is shooting. It’s defined at the create of the object. (and wraps around after 65535).</w:t>
      </w:r>
    </w:p>
    <w:p w14:paraId="29688C43" w14:textId="77777777" w:rsidR="004B7F5D" w:rsidRPr="00C225D0" w:rsidRDefault="004B7F5D" w:rsidP="004B7F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2AD9A129" w14:textId="75080B5E" w:rsidR="004B7F5D" w:rsidRPr="00C225D0" w:rsidRDefault="007B4DC7" w:rsidP="004B7F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4.1.6. DIE</w:t>
      </w:r>
    </w:p>
    <w:p w14:paraId="734339A9" w14:textId="77777777" w:rsidR="007B4DC7" w:rsidRPr="00C225D0" w:rsidRDefault="007B4DC7" w:rsidP="004B7F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50A90278" w14:textId="223265F7" w:rsidR="007B4DC7" w:rsidRPr="00C225D0" w:rsidRDefault="007B4DC7" w:rsidP="004B7F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This packet MUST be reliable.</w:t>
      </w:r>
    </w:p>
    <w:p w14:paraId="7ED09007" w14:textId="77777777" w:rsidR="007B4DC7" w:rsidRPr="00C225D0" w:rsidRDefault="007B4DC7" w:rsidP="004B7F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027E6D4E" w14:textId="668A0FDA" w:rsidR="007B4DC7" w:rsidRPr="00C225D0" w:rsidRDefault="007B4DC7" w:rsidP="004B7F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lastRenderedPageBreak/>
        <w:t xml:space="preserve">Purpose: The purpose </w:t>
      </w:r>
      <w:r w:rsidR="00305941" w:rsidRPr="00C225D0">
        <w:rPr>
          <w:rFonts w:eastAsia="Times New Roman"/>
          <w:color w:val="000000"/>
          <w:lang w:val="en-AU" w:eastAsia="fr-FR"/>
        </w:rPr>
        <w:t>MUST be</w:t>
      </w:r>
      <w:r w:rsidRPr="00C225D0">
        <w:rPr>
          <w:rFonts w:eastAsia="Times New Roman"/>
          <w:color w:val="000000"/>
          <w:lang w:val="en-AU" w:eastAsia="fr-FR"/>
        </w:rPr>
        <w:t xml:space="preserve"> set to 6, it defines the “die packet”</w:t>
      </w:r>
    </w:p>
    <w:p w14:paraId="56A7D978" w14:textId="77777777" w:rsidR="009B1C50" w:rsidRPr="00C225D0" w:rsidRDefault="009B1C50" w:rsidP="004B7F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004EC0C4" w14:textId="2DE2B773" w:rsidR="009B1C50" w:rsidRPr="00C225D0" w:rsidRDefault="009B1C50" w:rsidP="004B7F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The die packet deletes the object ID.</w:t>
      </w:r>
    </w:p>
    <w:p w14:paraId="7A086BEC" w14:textId="77777777" w:rsidR="004B7F5D" w:rsidRPr="00C225D0" w:rsidRDefault="004B7F5D" w:rsidP="004B7F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4259315B" w14:textId="77777777" w:rsidR="009B1C50" w:rsidRPr="00C225D0" w:rsidRDefault="009B1C50" w:rsidP="009B1C5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0                   1                   2                   3</w:t>
      </w:r>
    </w:p>
    <w:p w14:paraId="72C74DCB" w14:textId="77777777" w:rsidR="009B1C50" w:rsidRPr="00C225D0" w:rsidRDefault="009B1C50" w:rsidP="009B1C5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0 1 2 3 4 5 6 7 8 9 0 1 2 3 4 5 6 7 8 9 0 1 2 3 4 5 6 7 8 9 0 1</w:t>
      </w:r>
    </w:p>
    <w:p w14:paraId="63004780" w14:textId="77777777" w:rsidR="009B1C50" w:rsidRPr="00C225D0" w:rsidRDefault="009B1C50" w:rsidP="009B1C5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1CC3E2ED" w14:textId="68E8DC2B" w:rsidR="009B1C50" w:rsidRPr="00C225D0" w:rsidRDefault="009B1C50" w:rsidP="009B1C5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         Object ID             |          </w:t>
      </w:r>
      <w:r w:rsidR="00C127AA" w:rsidRPr="00C225D0">
        <w:rPr>
          <w:rFonts w:eastAsia="Times New Roman"/>
          <w:color w:val="000000"/>
          <w:lang w:val="fr-FR" w:eastAsia="fr-FR"/>
        </w:rPr>
        <w:t xml:space="preserve"> </w:t>
      </w:r>
      <w:proofErr w:type="spellStart"/>
      <w:r w:rsidR="00C127AA" w:rsidRPr="00C225D0">
        <w:rPr>
          <w:rFonts w:eastAsia="Times New Roman"/>
          <w:color w:val="000000"/>
          <w:lang w:val="fr-FR" w:eastAsia="fr-FR"/>
        </w:rPr>
        <w:t>Padding</w:t>
      </w:r>
      <w:proofErr w:type="spellEnd"/>
      <w:r w:rsidR="00C127AA" w:rsidRPr="00C225D0">
        <w:rPr>
          <w:rFonts w:eastAsia="Times New Roman"/>
          <w:color w:val="000000"/>
          <w:lang w:val="fr-FR" w:eastAsia="fr-FR"/>
        </w:rPr>
        <w:t xml:space="preserve"> </w:t>
      </w:r>
      <w:r w:rsidRPr="00C225D0">
        <w:rPr>
          <w:rFonts w:eastAsia="Times New Roman"/>
          <w:color w:val="000000"/>
          <w:lang w:val="fr-FR" w:eastAsia="fr-FR"/>
        </w:rPr>
        <w:t xml:space="preserve">            |</w:t>
      </w:r>
    </w:p>
    <w:p w14:paraId="21E56761" w14:textId="77777777" w:rsidR="009B1C50" w:rsidRPr="00C225D0" w:rsidRDefault="009B1C50" w:rsidP="009B1C5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626C887F" w14:textId="77777777" w:rsidR="009B1C50" w:rsidRPr="00C225D0" w:rsidRDefault="009B1C50" w:rsidP="009B1C5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p>
    <w:p w14:paraId="58013B9F" w14:textId="074AD67B" w:rsidR="009B1C50" w:rsidRPr="00C225D0" w:rsidRDefault="009B1C50" w:rsidP="009B1C50">
      <w:pPr>
        <w:pStyle w:val="Lgende"/>
        <w:numPr>
          <w:ilvl w:val="0"/>
          <w:numId w:val="30"/>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r w:rsidRPr="00C225D0">
        <w:rPr>
          <w:rFonts w:eastAsia="Times New Roman"/>
          <w:color w:val="000000"/>
          <w:lang w:val="en-AU" w:eastAsia="fr-FR"/>
        </w:rPr>
        <w:t>Die packet</w:t>
      </w:r>
    </w:p>
    <w:p w14:paraId="7E5D3B84" w14:textId="77777777" w:rsidR="009B1C50" w:rsidRPr="00C225D0" w:rsidRDefault="009B1C50" w:rsidP="009B1C50">
      <w:pPr>
        <w:rPr>
          <w:lang w:val="en-AU" w:eastAsia="fr-FR"/>
        </w:rPr>
      </w:pPr>
    </w:p>
    <w:p w14:paraId="5D0AB20B" w14:textId="59C129E4" w:rsidR="009B1C50" w:rsidRPr="00C225D0" w:rsidRDefault="009B1C50" w:rsidP="009B1C5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Object ID: Determine the ID of the current object that is shooting. It’s defined at the create of the object. (and wraps around after 65535).</w:t>
      </w:r>
    </w:p>
    <w:p w14:paraId="0127771B" w14:textId="77777777" w:rsidR="00D7034B" w:rsidRPr="00C225D0" w:rsidRDefault="00D7034B" w:rsidP="009B1C5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6210E90D" w14:textId="3DC988EF" w:rsidR="00D7034B" w:rsidRPr="00C225D0" w:rsidRDefault="00D7034B" w:rsidP="009B1C5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4.1.7 CREATE</w:t>
      </w:r>
    </w:p>
    <w:p w14:paraId="77971129" w14:textId="77777777" w:rsidR="00D7034B" w:rsidRPr="00C225D0" w:rsidRDefault="00D7034B" w:rsidP="009B1C5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797A5803" w14:textId="658F70AF" w:rsidR="00D7034B" w:rsidRPr="00C225D0" w:rsidRDefault="00D7034B" w:rsidP="009B1C5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This packet MUST be reliable.</w:t>
      </w:r>
    </w:p>
    <w:p w14:paraId="4AE2E4AE" w14:textId="77777777" w:rsidR="00D7034B" w:rsidRPr="00C225D0" w:rsidRDefault="00D7034B" w:rsidP="009B1C5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7D6BD1C1" w14:textId="681F3A35" w:rsidR="00D7034B" w:rsidRPr="00C225D0" w:rsidRDefault="00D7034B" w:rsidP="009B1C5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 xml:space="preserve">Purpose: The purpose </w:t>
      </w:r>
      <w:r w:rsidR="00305941" w:rsidRPr="00C225D0">
        <w:rPr>
          <w:rFonts w:eastAsia="Times New Roman"/>
          <w:color w:val="000000"/>
          <w:lang w:val="en-AU" w:eastAsia="fr-FR"/>
        </w:rPr>
        <w:t xml:space="preserve">MUST be set </w:t>
      </w:r>
      <w:r w:rsidRPr="00C225D0">
        <w:rPr>
          <w:rFonts w:eastAsia="Times New Roman"/>
          <w:color w:val="000000"/>
          <w:lang w:val="en-AU" w:eastAsia="fr-FR"/>
        </w:rPr>
        <w:t>to 7, it defines the “create packet”</w:t>
      </w:r>
    </w:p>
    <w:p w14:paraId="5DA8AC7A" w14:textId="77777777" w:rsidR="00D7034B" w:rsidRPr="00C225D0" w:rsidRDefault="00D7034B" w:rsidP="009B1C5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2AEDAAF9" w14:textId="2D3C5510" w:rsidR="00D7034B" w:rsidRPr="00C225D0" w:rsidRDefault="00D7034B" w:rsidP="009B1C5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The create packet creates a new instance of an object. Every object has an ID which IS NOT the Object ID. It creates an object at x and y position and set an Object ID.</w:t>
      </w:r>
    </w:p>
    <w:p w14:paraId="2A49697D" w14:textId="77777777" w:rsidR="00D7034B" w:rsidRPr="00C225D0" w:rsidRDefault="00D7034B" w:rsidP="00D703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p>
    <w:p w14:paraId="138A1B8B" w14:textId="5F3584B1" w:rsidR="00D7034B" w:rsidRPr="00C225D0" w:rsidRDefault="00D7034B" w:rsidP="00D703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en-AU" w:eastAsia="fr-FR"/>
        </w:rPr>
        <w:t xml:space="preserve">      </w:t>
      </w:r>
      <w:r w:rsidRPr="00C225D0">
        <w:rPr>
          <w:rFonts w:eastAsia="Times New Roman"/>
          <w:color w:val="000000"/>
          <w:lang w:val="fr-FR" w:eastAsia="fr-FR"/>
        </w:rPr>
        <w:t>0                   1                   2                   3</w:t>
      </w:r>
    </w:p>
    <w:p w14:paraId="344F6236" w14:textId="77777777" w:rsidR="00D7034B" w:rsidRPr="00C225D0" w:rsidRDefault="00D7034B" w:rsidP="00D703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0 1 2 3 4 5 6 7 8 9 0 1 2 3 4 5 6 7 8 9 0 1 2 3 4 5 6 7 8 9 0 1</w:t>
      </w:r>
    </w:p>
    <w:p w14:paraId="64778CBA" w14:textId="77777777" w:rsidR="00D7034B" w:rsidRPr="00C225D0" w:rsidRDefault="00D7034B" w:rsidP="00D703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595EB6FA" w14:textId="77777777" w:rsidR="00D7034B" w:rsidRPr="00C225D0" w:rsidRDefault="00D7034B" w:rsidP="00D703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                        Position X                             |</w:t>
      </w:r>
    </w:p>
    <w:p w14:paraId="219E74E1" w14:textId="77777777" w:rsidR="00D7034B" w:rsidRPr="00C225D0" w:rsidRDefault="00D7034B" w:rsidP="00D703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56F6B055" w14:textId="77777777" w:rsidR="00D7034B" w:rsidRPr="00C225D0" w:rsidRDefault="00D7034B" w:rsidP="00D703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                        Position Y                             |</w:t>
      </w:r>
    </w:p>
    <w:p w14:paraId="50D7897D" w14:textId="77777777" w:rsidR="00D7034B" w:rsidRPr="00C225D0" w:rsidRDefault="00D7034B" w:rsidP="00D703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77C26DBA" w14:textId="5728F779" w:rsidR="00D7034B" w:rsidRPr="00C225D0" w:rsidRDefault="00D7034B" w:rsidP="00D703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         Object ID             |             </w:t>
      </w:r>
      <w:proofErr w:type="spellStart"/>
      <w:r w:rsidRPr="00C225D0">
        <w:rPr>
          <w:rFonts w:eastAsia="Times New Roman"/>
          <w:color w:val="000000"/>
          <w:lang w:val="fr-FR" w:eastAsia="fr-FR"/>
        </w:rPr>
        <w:t>ID</w:t>
      </w:r>
      <w:proofErr w:type="spellEnd"/>
      <w:r w:rsidRPr="00C225D0">
        <w:rPr>
          <w:rFonts w:eastAsia="Times New Roman"/>
          <w:color w:val="000000"/>
          <w:lang w:val="fr-FR" w:eastAsia="fr-FR"/>
        </w:rPr>
        <w:t xml:space="preserve">                |</w:t>
      </w:r>
    </w:p>
    <w:p w14:paraId="78F8794B" w14:textId="77777777" w:rsidR="00D7034B" w:rsidRPr="00C225D0" w:rsidRDefault="00D7034B" w:rsidP="00D703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3476F455" w14:textId="77777777" w:rsidR="00F6753E" w:rsidRPr="00C225D0" w:rsidRDefault="00F6753E" w:rsidP="00D703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p>
    <w:p w14:paraId="528827FC" w14:textId="72C1F204" w:rsidR="00F6753E" w:rsidRPr="00C225D0" w:rsidRDefault="00F6753E" w:rsidP="00AF5D17">
      <w:pPr>
        <w:pStyle w:val="Lgende"/>
        <w:numPr>
          <w:ilvl w:val="0"/>
          <w:numId w:val="30"/>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r w:rsidRPr="00C225D0">
        <w:rPr>
          <w:rFonts w:eastAsia="Times New Roman"/>
          <w:color w:val="000000"/>
          <w:lang w:val="en-AU" w:eastAsia="fr-FR"/>
        </w:rPr>
        <w:t>Create packet</w:t>
      </w:r>
    </w:p>
    <w:p w14:paraId="13DF2603" w14:textId="77777777" w:rsidR="00AF5D17" w:rsidRPr="00C225D0" w:rsidRDefault="00AF5D17" w:rsidP="00D703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p>
    <w:p w14:paraId="095A4C26" w14:textId="77777777" w:rsidR="0045636B" w:rsidRPr="00C225D0" w:rsidRDefault="0045636B" w:rsidP="0045636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lastRenderedPageBreak/>
        <w:t>Position X: Determine the position in X axis of the Object ID.</w:t>
      </w:r>
    </w:p>
    <w:p w14:paraId="6827FA03" w14:textId="77777777" w:rsidR="0045636B" w:rsidRPr="00C225D0" w:rsidRDefault="0045636B" w:rsidP="0045636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60AF255F" w14:textId="77777777" w:rsidR="0045636B" w:rsidRPr="00C225D0" w:rsidRDefault="0045636B" w:rsidP="0045636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Position Y: Determine the position in Y axis of the Object ID.</w:t>
      </w:r>
    </w:p>
    <w:p w14:paraId="3A399703" w14:textId="77777777" w:rsidR="0045636B" w:rsidRPr="00C225D0" w:rsidRDefault="0045636B" w:rsidP="0045636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4E631E56" w14:textId="1DE06AA9" w:rsidR="0045636B" w:rsidRPr="00C225D0" w:rsidRDefault="0045636B" w:rsidP="0045636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Object ID: Determine the ID of the current object that is moving. It’s defined at the create of the object. (and wraps around after 65535).</w:t>
      </w:r>
    </w:p>
    <w:p w14:paraId="4B8FB7B0" w14:textId="77777777" w:rsidR="0045636B" w:rsidRPr="00C225D0" w:rsidRDefault="0045636B" w:rsidP="0045636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6386AABC" w14:textId="5FA3D3AC" w:rsidR="0045636B" w:rsidRPr="00C225D0" w:rsidRDefault="0045636B" w:rsidP="0045636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 xml:space="preserve">ID: </w:t>
      </w:r>
      <w:r w:rsidR="00D942E4" w:rsidRPr="00C225D0">
        <w:rPr>
          <w:rFonts w:eastAsia="Times New Roman"/>
          <w:color w:val="000000"/>
          <w:lang w:val="en-AU" w:eastAsia="fr-FR"/>
        </w:rPr>
        <w:t>The ID which can identified which Object has been created.</w:t>
      </w:r>
    </w:p>
    <w:p w14:paraId="2AFC5736" w14:textId="77777777" w:rsidR="00D942E4" w:rsidRPr="00C225D0" w:rsidRDefault="00D942E4" w:rsidP="0045636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2DAA7169" w14:textId="2D6EE336" w:rsidR="00D942E4" w:rsidRPr="00C225D0" w:rsidRDefault="00D942E4" w:rsidP="0045636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4.1.8. LAUNCH</w:t>
      </w:r>
    </w:p>
    <w:p w14:paraId="7ECD84DC" w14:textId="77777777" w:rsidR="00D942E4" w:rsidRPr="00C225D0" w:rsidRDefault="00D942E4" w:rsidP="0045636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58ADD4B5" w14:textId="77777777" w:rsidR="00D942E4" w:rsidRPr="00C225D0" w:rsidRDefault="00D942E4" w:rsidP="00D942E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This packet MUST be reliable.</w:t>
      </w:r>
    </w:p>
    <w:p w14:paraId="1FC60EC1" w14:textId="77777777" w:rsidR="00D942E4" w:rsidRPr="00C225D0" w:rsidRDefault="00D942E4" w:rsidP="00D942E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0C30C447" w14:textId="1108F0E1" w:rsidR="00D942E4" w:rsidRPr="00C225D0" w:rsidRDefault="00D942E4" w:rsidP="00D942E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 xml:space="preserve">Purpose: The purpose </w:t>
      </w:r>
      <w:r w:rsidR="00305941" w:rsidRPr="00C225D0">
        <w:rPr>
          <w:rFonts w:eastAsia="Times New Roman"/>
          <w:color w:val="000000"/>
          <w:lang w:val="en-AU" w:eastAsia="fr-FR"/>
        </w:rPr>
        <w:t xml:space="preserve">MUST be set </w:t>
      </w:r>
      <w:r w:rsidRPr="00C225D0">
        <w:rPr>
          <w:rFonts w:eastAsia="Times New Roman"/>
          <w:color w:val="000000"/>
          <w:lang w:val="en-AU" w:eastAsia="fr-FR"/>
        </w:rPr>
        <w:t>to 8, it defines the “launch packet”</w:t>
      </w:r>
    </w:p>
    <w:p w14:paraId="64663D54" w14:textId="77777777" w:rsidR="00B12801" w:rsidRPr="00C225D0" w:rsidRDefault="00B12801" w:rsidP="00B1280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p>
    <w:p w14:paraId="1DBC2F76" w14:textId="69DF284C" w:rsidR="00D942E4" w:rsidRPr="00C225D0" w:rsidRDefault="00D942E4" w:rsidP="0045636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This package is used when the client has an item. He can launch it.</w:t>
      </w:r>
    </w:p>
    <w:p w14:paraId="414BA618" w14:textId="77777777" w:rsidR="00B12801" w:rsidRPr="00C225D0" w:rsidRDefault="00D942E4" w:rsidP="0045636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Create a move packet to the player’s focus.</w:t>
      </w:r>
    </w:p>
    <w:p w14:paraId="3119ED89" w14:textId="3B385F2C" w:rsidR="00D942E4" w:rsidRPr="00C225D0" w:rsidRDefault="00B12801" w:rsidP="0045636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If the user doesn’t have an item. Then you MUST NOT send</w:t>
      </w:r>
      <w:r w:rsidR="00990C52" w:rsidRPr="00C225D0">
        <w:rPr>
          <w:rFonts w:eastAsia="Times New Roman"/>
          <w:color w:val="000000"/>
          <w:lang w:val="en-AU" w:eastAsia="fr-FR"/>
        </w:rPr>
        <w:t xml:space="preserve"> launch packe</w:t>
      </w:r>
      <w:r w:rsidRPr="00C225D0">
        <w:rPr>
          <w:rFonts w:eastAsia="Times New Roman"/>
          <w:color w:val="000000"/>
          <w:lang w:val="en-AU" w:eastAsia="fr-FR"/>
        </w:rPr>
        <w:t>t.</w:t>
      </w:r>
      <w:r w:rsidR="00D942E4" w:rsidRPr="00C225D0">
        <w:rPr>
          <w:rFonts w:eastAsia="Times New Roman"/>
          <w:color w:val="000000"/>
          <w:lang w:val="en-AU" w:eastAsia="fr-FR"/>
        </w:rPr>
        <w:t xml:space="preserve"> </w:t>
      </w:r>
    </w:p>
    <w:p w14:paraId="67EB8286" w14:textId="77777777" w:rsidR="00D942E4" w:rsidRPr="00C225D0" w:rsidRDefault="00D942E4" w:rsidP="0045636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79933EF0" w14:textId="77777777" w:rsidR="00D942E4" w:rsidRPr="00C225D0" w:rsidRDefault="00D942E4" w:rsidP="00D942E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0                   1                   2                   3</w:t>
      </w:r>
    </w:p>
    <w:p w14:paraId="20E26D35" w14:textId="77777777" w:rsidR="00D942E4" w:rsidRPr="00C225D0" w:rsidRDefault="00D942E4" w:rsidP="00D942E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0 1 2 3 4 5 6 7 8 9 0 1 2 3 4 5 6 7 8 9 0 1 2 3 4 5 6 7 8 9 0 1</w:t>
      </w:r>
    </w:p>
    <w:p w14:paraId="29845303" w14:textId="77777777" w:rsidR="00D942E4" w:rsidRPr="00C225D0" w:rsidRDefault="00D942E4" w:rsidP="00D942E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54715BE0" w14:textId="77777777" w:rsidR="00D942E4" w:rsidRPr="00C225D0" w:rsidRDefault="00D942E4" w:rsidP="00D942E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         Object ID             |           </w:t>
      </w:r>
      <w:proofErr w:type="spellStart"/>
      <w:r w:rsidRPr="00C225D0">
        <w:rPr>
          <w:rFonts w:eastAsia="Times New Roman"/>
          <w:color w:val="000000"/>
          <w:lang w:val="fr-FR" w:eastAsia="fr-FR"/>
        </w:rPr>
        <w:t>Padding</w:t>
      </w:r>
      <w:proofErr w:type="spellEnd"/>
      <w:r w:rsidRPr="00C225D0">
        <w:rPr>
          <w:rFonts w:eastAsia="Times New Roman"/>
          <w:color w:val="000000"/>
          <w:lang w:val="fr-FR" w:eastAsia="fr-FR"/>
        </w:rPr>
        <w:t xml:space="preserve">             |</w:t>
      </w:r>
    </w:p>
    <w:p w14:paraId="1BDE8CA6" w14:textId="77777777" w:rsidR="00D942E4" w:rsidRPr="00C225D0" w:rsidRDefault="00D942E4" w:rsidP="00D942E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7C3E8604" w14:textId="77777777" w:rsidR="00DB2D1A" w:rsidRPr="00C225D0" w:rsidRDefault="00DB2D1A" w:rsidP="00D942E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p>
    <w:p w14:paraId="7C771AAD" w14:textId="025F2FED" w:rsidR="00F41A09" w:rsidRPr="00C225D0" w:rsidRDefault="00F41A09" w:rsidP="00D942E4">
      <w:pPr>
        <w:pStyle w:val="Lgende"/>
        <w:numPr>
          <w:ilvl w:val="0"/>
          <w:numId w:val="30"/>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fr-FR" w:eastAsia="fr-FR"/>
        </w:rPr>
      </w:pPr>
      <w:proofErr w:type="spellStart"/>
      <w:r w:rsidRPr="00C225D0">
        <w:rPr>
          <w:rFonts w:eastAsia="Times New Roman"/>
          <w:color w:val="000000"/>
          <w:lang w:val="fr-FR" w:eastAsia="fr-FR"/>
        </w:rPr>
        <w:t>Launch</w:t>
      </w:r>
      <w:proofErr w:type="spellEnd"/>
      <w:r w:rsidRPr="00C225D0">
        <w:rPr>
          <w:rFonts w:eastAsia="Times New Roman"/>
          <w:color w:val="000000"/>
          <w:lang w:val="fr-FR" w:eastAsia="fr-FR"/>
        </w:rPr>
        <w:t xml:space="preserve"> </w:t>
      </w:r>
      <w:proofErr w:type="spellStart"/>
      <w:r w:rsidRPr="00C225D0">
        <w:rPr>
          <w:rFonts w:eastAsia="Times New Roman"/>
          <w:color w:val="000000"/>
          <w:lang w:val="fr-FR" w:eastAsia="fr-FR"/>
        </w:rPr>
        <w:t>packet</w:t>
      </w:r>
      <w:proofErr w:type="spellEnd"/>
    </w:p>
    <w:p w14:paraId="50FB40B8" w14:textId="77777777" w:rsidR="00D942E4" w:rsidRPr="00C225D0" w:rsidRDefault="00D942E4" w:rsidP="0045636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03C675EC" w14:textId="2BAAA88E" w:rsidR="009B1C50" w:rsidRPr="00C225D0" w:rsidRDefault="00D942E4" w:rsidP="00D942E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Object ID: Determine the ID of the current object that is moving. It’s defined at the create of the object. (and wraps around after 65535).</w:t>
      </w:r>
    </w:p>
    <w:p w14:paraId="409C6C1B" w14:textId="77777777" w:rsidR="00B201EC" w:rsidRPr="00C225D0" w:rsidRDefault="00B201EC" w:rsidP="00B1445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76F4C1D9" w14:textId="77777777" w:rsidR="00735688" w:rsidRPr="00C225D0" w:rsidRDefault="00735688" w:rsidP="00B1445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26BD9107" w14:textId="2A7AAEF3" w:rsidR="00735688" w:rsidRPr="00C225D0" w:rsidRDefault="00C06449" w:rsidP="00B1445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4.1.9. STATUS</w:t>
      </w:r>
    </w:p>
    <w:p w14:paraId="1B4E6B64" w14:textId="77777777" w:rsidR="00C06449" w:rsidRPr="00C225D0" w:rsidRDefault="00C06449" w:rsidP="00B1445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3DE72727" w14:textId="7A545117" w:rsidR="00DF014D" w:rsidRPr="00C225D0" w:rsidRDefault="00DF014D" w:rsidP="00DF014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 xml:space="preserve">This packet </w:t>
      </w:r>
      <w:r w:rsidR="00897BFA" w:rsidRPr="00C225D0">
        <w:rPr>
          <w:rFonts w:eastAsia="Times New Roman"/>
          <w:color w:val="000000"/>
          <w:lang w:val="en-AU" w:eastAsia="fr-FR"/>
        </w:rPr>
        <w:t>MAY</w:t>
      </w:r>
      <w:r w:rsidRPr="00C225D0">
        <w:rPr>
          <w:rFonts w:eastAsia="Times New Roman"/>
          <w:color w:val="000000"/>
          <w:lang w:val="en-AU" w:eastAsia="fr-FR"/>
        </w:rPr>
        <w:t xml:space="preserve"> be </w:t>
      </w:r>
      <w:r w:rsidR="00CC3FDB" w:rsidRPr="00C225D0">
        <w:rPr>
          <w:rFonts w:eastAsia="Times New Roman"/>
          <w:color w:val="000000"/>
          <w:lang w:val="en-AU" w:eastAsia="fr-FR"/>
        </w:rPr>
        <w:t>un</w:t>
      </w:r>
      <w:r w:rsidRPr="00C225D0">
        <w:rPr>
          <w:rFonts w:eastAsia="Times New Roman"/>
          <w:color w:val="000000"/>
          <w:lang w:val="en-AU" w:eastAsia="fr-FR"/>
        </w:rPr>
        <w:t>reliable.</w:t>
      </w:r>
    </w:p>
    <w:p w14:paraId="67D5DA32" w14:textId="77777777" w:rsidR="00DF014D" w:rsidRPr="00C225D0" w:rsidRDefault="00DF014D" w:rsidP="00DF014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12209C37" w14:textId="76B120CF" w:rsidR="00DF014D" w:rsidRPr="00C225D0" w:rsidRDefault="00DF014D" w:rsidP="00DF014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lastRenderedPageBreak/>
        <w:t xml:space="preserve">Purpose: The </w:t>
      </w:r>
      <w:r w:rsidR="00897BFA" w:rsidRPr="00C225D0">
        <w:rPr>
          <w:rFonts w:eastAsia="Times New Roman"/>
          <w:color w:val="000000"/>
          <w:lang w:val="en-AU" w:eastAsia="fr-FR"/>
        </w:rPr>
        <w:t xml:space="preserve">purpose </w:t>
      </w:r>
      <w:r w:rsidR="00305941" w:rsidRPr="00C225D0">
        <w:rPr>
          <w:rFonts w:eastAsia="Times New Roman"/>
          <w:color w:val="000000"/>
          <w:lang w:val="en-AU" w:eastAsia="fr-FR"/>
        </w:rPr>
        <w:t>MUST be</w:t>
      </w:r>
      <w:r w:rsidR="00897BFA" w:rsidRPr="00C225D0">
        <w:rPr>
          <w:rFonts w:eastAsia="Times New Roman"/>
          <w:color w:val="000000"/>
          <w:lang w:val="en-AU" w:eastAsia="fr-FR"/>
        </w:rPr>
        <w:t xml:space="preserve"> set to 9</w:t>
      </w:r>
      <w:r w:rsidRPr="00C225D0">
        <w:rPr>
          <w:rFonts w:eastAsia="Times New Roman"/>
          <w:color w:val="000000"/>
          <w:lang w:val="en-AU" w:eastAsia="fr-FR"/>
        </w:rPr>
        <w:t>, it defines the “</w:t>
      </w:r>
      <w:r w:rsidR="00897BFA" w:rsidRPr="00C225D0">
        <w:rPr>
          <w:rFonts w:eastAsia="Times New Roman"/>
          <w:color w:val="000000"/>
          <w:lang w:val="en-AU" w:eastAsia="fr-FR"/>
        </w:rPr>
        <w:t xml:space="preserve">status </w:t>
      </w:r>
      <w:r w:rsidRPr="00C225D0">
        <w:rPr>
          <w:rFonts w:eastAsia="Times New Roman"/>
          <w:color w:val="000000"/>
          <w:lang w:val="en-AU" w:eastAsia="fr-FR"/>
        </w:rPr>
        <w:t>packet”</w:t>
      </w:r>
    </w:p>
    <w:p w14:paraId="3F966F07" w14:textId="77777777" w:rsidR="00C06449" w:rsidRPr="00C225D0" w:rsidRDefault="00C06449" w:rsidP="00B1445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39E52B81" w14:textId="40881452" w:rsidR="00897BFA" w:rsidRPr="00C225D0" w:rsidRDefault="00897BFA" w:rsidP="00B1445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 xml:space="preserve">The status informs </w:t>
      </w:r>
      <w:r w:rsidR="00CC3FDB" w:rsidRPr="00C225D0">
        <w:rPr>
          <w:rFonts w:eastAsia="Times New Roman"/>
          <w:color w:val="000000"/>
          <w:lang w:val="en-AU" w:eastAsia="fr-FR"/>
        </w:rPr>
        <w:t>the status of the game:</w:t>
      </w:r>
    </w:p>
    <w:p w14:paraId="67B4D7D9" w14:textId="49FC97B2" w:rsidR="00CC3FDB" w:rsidRPr="00C225D0" w:rsidRDefault="00CC3FDB" w:rsidP="00CC3FDB">
      <w:pPr>
        <w:pStyle w:val="Pardeliste"/>
        <w:numPr>
          <w:ilvl w:val="1"/>
          <w:numId w:val="34"/>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r w:rsidRPr="00C225D0">
        <w:rPr>
          <w:rFonts w:eastAsia="Times New Roman"/>
          <w:color w:val="000000"/>
          <w:lang w:val="en-AU" w:eastAsia="fr-FR"/>
        </w:rPr>
        <w:t>High score of a user id</w:t>
      </w:r>
    </w:p>
    <w:p w14:paraId="5171824C" w14:textId="69FC25C4" w:rsidR="00735688" w:rsidRPr="00C225D0" w:rsidRDefault="00CC3FDB" w:rsidP="00CC3FDB">
      <w:pPr>
        <w:pStyle w:val="Pardeliste"/>
        <w:numPr>
          <w:ilvl w:val="1"/>
          <w:numId w:val="34"/>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r w:rsidRPr="00C225D0">
        <w:rPr>
          <w:rFonts w:eastAsia="Times New Roman"/>
          <w:color w:val="000000"/>
          <w:lang w:val="en-AU" w:eastAsia="fr-FR"/>
        </w:rPr>
        <w:t>Game’s status</w:t>
      </w:r>
    </w:p>
    <w:p w14:paraId="4E5D7368" w14:textId="77777777" w:rsidR="00615B69" w:rsidRPr="00C225D0" w:rsidRDefault="00CC3FDB" w:rsidP="00615B6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r w:rsidRPr="00C225D0">
        <w:rPr>
          <w:rFonts w:eastAsia="Times New Roman"/>
          <w:color w:val="000000"/>
          <w:lang w:val="en-AU" w:eastAsia="fr-FR"/>
        </w:rPr>
        <w:tab/>
      </w:r>
    </w:p>
    <w:p w14:paraId="022B88D5" w14:textId="00B7923D" w:rsidR="00615B69" w:rsidRPr="00C225D0" w:rsidRDefault="00615B69" w:rsidP="00615B6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r w:rsidRPr="00C225D0">
        <w:rPr>
          <w:rFonts w:eastAsia="Times New Roman"/>
          <w:color w:val="000000"/>
          <w:lang w:val="en-AU" w:eastAsia="fr-FR"/>
        </w:rPr>
        <w:t xml:space="preserve">  </w:t>
      </w:r>
      <w:r w:rsidRPr="00C225D0">
        <w:rPr>
          <w:rFonts w:eastAsia="Times New Roman"/>
          <w:color w:val="000000"/>
          <w:lang w:val="fr-FR" w:eastAsia="fr-FR"/>
        </w:rPr>
        <w:t xml:space="preserve"> 0                   1                   2                   3</w:t>
      </w:r>
    </w:p>
    <w:p w14:paraId="5B2D0B46" w14:textId="77777777" w:rsidR="00615B69" w:rsidRPr="00C225D0" w:rsidRDefault="00615B69" w:rsidP="00615B6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0 1 2 3 4 5 6 7 8 9 0 1 2 3 4 5 6 7 8 9 0 1 2 3 4 5 6 7 8 9 0 1</w:t>
      </w:r>
    </w:p>
    <w:p w14:paraId="6A16699A" w14:textId="77777777" w:rsidR="00615B69" w:rsidRPr="00C225D0" w:rsidRDefault="00615B69" w:rsidP="00615B6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78DE1C5F" w14:textId="3ED1EA41" w:rsidR="00615B69" w:rsidRPr="00C225D0" w:rsidRDefault="00615B69" w:rsidP="00615B6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         Object ID             |             High              |</w:t>
      </w:r>
    </w:p>
    <w:p w14:paraId="7BF36A22" w14:textId="77777777" w:rsidR="00615B69" w:rsidRPr="00C225D0" w:rsidRDefault="00615B69" w:rsidP="00615B6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758E98F1" w14:textId="547E4254" w:rsidR="00615B69" w:rsidRPr="00C225D0" w:rsidRDefault="00615B69" w:rsidP="00615B6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           score               |R|         </w:t>
      </w:r>
      <w:r w:rsidR="00715063" w:rsidRPr="00C225D0">
        <w:rPr>
          <w:rFonts w:eastAsia="Times New Roman"/>
          <w:color w:val="000000"/>
          <w:lang w:val="fr-FR" w:eastAsia="fr-FR"/>
        </w:rPr>
        <w:t xml:space="preserve"> </w:t>
      </w:r>
      <w:proofErr w:type="spellStart"/>
      <w:r w:rsidR="00715063" w:rsidRPr="00C225D0">
        <w:rPr>
          <w:rFonts w:eastAsia="Times New Roman"/>
          <w:color w:val="000000"/>
          <w:lang w:val="fr-FR" w:eastAsia="fr-FR"/>
        </w:rPr>
        <w:t>Padding</w:t>
      </w:r>
      <w:proofErr w:type="spellEnd"/>
      <w:r w:rsidR="00715063" w:rsidRPr="00C225D0">
        <w:rPr>
          <w:rFonts w:eastAsia="Times New Roman"/>
          <w:color w:val="000000"/>
          <w:lang w:val="fr-FR" w:eastAsia="fr-FR"/>
        </w:rPr>
        <w:t xml:space="preserve"> </w:t>
      </w:r>
      <w:r w:rsidRPr="00C225D0">
        <w:rPr>
          <w:rFonts w:eastAsia="Times New Roman"/>
          <w:color w:val="000000"/>
          <w:lang w:val="fr-FR" w:eastAsia="fr-FR"/>
        </w:rPr>
        <w:t xml:space="preserve">           |</w:t>
      </w:r>
    </w:p>
    <w:p w14:paraId="7A8E5740" w14:textId="77777777" w:rsidR="00615B69" w:rsidRPr="00C225D0" w:rsidRDefault="00615B69" w:rsidP="00615B6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44A22F52" w14:textId="77777777" w:rsidR="00615B69" w:rsidRPr="00C225D0" w:rsidRDefault="00615B69" w:rsidP="00615B6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p>
    <w:p w14:paraId="05F39550" w14:textId="5DB80845" w:rsidR="00715063" w:rsidRPr="00C225D0" w:rsidRDefault="00715063" w:rsidP="00615B69">
      <w:pPr>
        <w:pStyle w:val="Lgende"/>
        <w:numPr>
          <w:ilvl w:val="0"/>
          <w:numId w:val="30"/>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fr-FR" w:eastAsia="fr-FR"/>
        </w:rPr>
      </w:pPr>
      <w:proofErr w:type="spellStart"/>
      <w:r w:rsidRPr="00C225D0">
        <w:rPr>
          <w:rFonts w:eastAsia="Times New Roman"/>
          <w:color w:val="000000"/>
          <w:lang w:val="fr-FR" w:eastAsia="fr-FR"/>
        </w:rPr>
        <w:t>Status</w:t>
      </w:r>
      <w:proofErr w:type="spellEnd"/>
      <w:r w:rsidRPr="00C225D0">
        <w:rPr>
          <w:rFonts w:eastAsia="Times New Roman"/>
          <w:color w:val="000000"/>
          <w:lang w:val="fr-FR" w:eastAsia="fr-FR"/>
        </w:rPr>
        <w:t xml:space="preserve"> </w:t>
      </w:r>
      <w:proofErr w:type="spellStart"/>
      <w:r w:rsidRPr="00C225D0">
        <w:rPr>
          <w:rFonts w:eastAsia="Times New Roman"/>
          <w:color w:val="000000"/>
          <w:lang w:val="fr-FR" w:eastAsia="fr-FR"/>
        </w:rPr>
        <w:t>packet</w:t>
      </w:r>
      <w:proofErr w:type="spellEnd"/>
    </w:p>
    <w:p w14:paraId="6D8A7F08" w14:textId="77777777" w:rsidR="00707700" w:rsidRPr="00C225D0" w:rsidRDefault="00707700" w:rsidP="0070770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lang w:val="fr-FR" w:eastAsia="fr-FR"/>
        </w:rPr>
      </w:pPr>
    </w:p>
    <w:p w14:paraId="78223932" w14:textId="3F006B3B" w:rsidR="00715063" w:rsidRPr="00C225D0" w:rsidRDefault="00707700" w:rsidP="002A613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Object ID: Determine the ID of the current object that is moving. It’s defined at the create of the object. (and wraps around after 65535).</w:t>
      </w:r>
    </w:p>
    <w:p w14:paraId="0E1E86D6" w14:textId="77777777" w:rsidR="002A6137" w:rsidRPr="00C225D0" w:rsidRDefault="002A6137" w:rsidP="002A613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75383E0E" w14:textId="3C3D0368" w:rsidR="00707700" w:rsidRPr="00C225D0" w:rsidRDefault="00707700" w:rsidP="002A6137">
      <w:pPr>
        <w:ind w:left="864"/>
        <w:rPr>
          <w:lang w:val="en-AU" w:eastAsia="fr-FR"/>
        </w:rPr>
      </w:pPr>
      <w:r w:rsidRPr="00C225D0">
        <w:rPr>
          <w:lang w:val="en-AU" w:eastAsia="fr-FR"/>
        </w:rPr>
        <w:t xml:space="preserve">High score: </w:t>
      </w:r>
      <w:r w:rsidR="002A6137" w:rsidRPr="00C225D0">
        <w:rPr>
          <w:lang w:val="en-AU" w:eastAsia="fr-FR"/>
        </w:rPr>
        <w:t xml:space="preserve">It’s the high score of the Object ID. (coded unsigned   </w:t>
      </w:r>
      <w:proofErr w:type="spellStart"/>
      <w:r w:rsidR="002A6137" w:rsidRPr="00C225D0">
        <w:rPr>
          <w:lang w:val="en-AU" w:eastAsia="fr-FR"/>
        </w:rPr>
        <w:t>int</w:t>
      </w:r>
      <w:proofErr w:type="spellEnd"/>
      <w:r w:rsidR="002A6137" w:rsidRPr="00C225D0">
        <w:rPr>
          <w:lang w:val="en-AU" w:eastAsia="fr-FR"/>
        </w:rPr>
        <w:t>).</w:t>
      </w:r>
    </w:p>
    <w:p w14:paraId="04A60B0A" w14:textId="691D7EF7" w:rsidR="002A6137" w:rsidRPr="00C225D0" w:rsidRDefault="002A6137" w:rsidP="002A6137">
      <w:pPr>
        <w:ind w:left="864"/>
        <w:rPr>
          <w:lang w:val="en-AU" w:eastAsia="fr-FR"/>
        </w:rPr>
      </w:pPr>
      <w:r w:rsidRPr="00C225D0">
        <w:rPr>
          <w:lang w:val="en-AU" w:eastAsia="fr-FR"/>
        </w:rPr>
        <w:t>R: Determine if the game is running or not, if set to 0 then the game has stopped, it’s the end of the game. The packet MUST be reliable. If set to 1 then the game is running. The packet MUST be unreliable.</w:t>
      </w:r>
    </w:p>
    <w:p w14:paraId="6607AF0E" w14:textId="0315CC22" w:rsidR="00701A5B" w:rsidRPr="00C225D0" w:rsidRDefault="00701A5B" w:rsidP="002A6137">
      <w:pPr>
        <w:ind w:left="864"/>
        <w:rPr>
          <w:lang w:val="en-AU" w:eastAsia="fr-FR"/>
        </w:rPr>
      </w:pPr>
      <w:r w:rsidRPr="00C225D0">
        <w:rPr>
          <w:lang w:val="en-AU" w:eastAsia="fr-FR"/>
        </w:rPr>
        <w:t>4.1.10. AUTHENTICATE</w:t>
      </w:r>
    </w:p>
    <w:p w14:paraId="145E2C50" w14:textId="4F15B29C" w:rsidR="00701A5B" w:rsidRPr="00C225D0" w:rsidRDefault="00701A5B" w:rsidP="00701A5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This packet MUST be reliable.</w:t>
      </w:r>
    </w:p>
    <w:p w14:paraId="7BD6B287" w14:textId="77777777" w:rsidR="00701A5B" w:rsidRPr="00C225D0" w:rsidRDefault="00701A5B" w:rsidP="00701A5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361AC700" w14:textId="3C51169A" w:rsidR="00701A5B" w:rsidRPr="00C225D0" w:rsidRDefault="00701A5B" w:rsidP="00701A5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Purpose: The purpose MUST be set to 10, it defines the “authenticate packet”</w:t>
      </w:r>
    </w:p>
    <w:p w14:paraId="3F6C4B44" w14:textId="77777777" w:rsidR="0055242A" w:rsidRPr="00C225D0" w:rsidRDefault="0055242A" w:rsidP="00701A5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0DDCF65A" w14:textId="451B1759" w:rsidR="00701A5B" w:rsidRPr="00C225D0" w:rsidRDefault="00701A5B" w:rsidP="00701A5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 xml:space="preserve">This packet MUST be sent to </w:t>
      </w:r>
      <w:r w:rsidR="004E5428" w:rsidRPr="00C225D0">
        <w:rPr>
          <w:rFonts w:eastAsia="Times New Roman"/>
          <w:color w:val="000000"/>
          <w:lang w:val="en-AU" w:eastAsia="fr-FR"/>
        </w:rPr>
        <w:t xml:space="preserve">the </w:t>
      </w:r>
      <w:r w:rsidRPr="00C225D0">
        <w:rPr>
          <w:rFonts w:eastAsia="Times New Roman"/>
          <w:color w:val="000000"/>
          <w:lang w:val="en-AU" w:eastAsia="fr-FR"/>
        </w:rPr>
        <w:t>server to inform him that the client is allowed to join this server.</w:t>
      </w:r>
      <w:r w:rsidR="009B77EB" w:rsidRPr="00C225D0">
        <w:rPr>
          <w:rFonts w:eastAsia="Times New Roman"/>
          <w:color w:val="000000"/>
          <w:lang w:val="en-AU" w:eastAsia="fr-FR"/>
        </w:rPr>
        <w:t xml:space="preserve"> If the secret is </w:t>
      </w:r>
      <w:r w:rsidR="0055242A" w:rsidRPr="00C225D0">
        <w:rPr>
          <w:rFonts w:eastAsia="Times New Roman"/>
          <w:color w:val="000000"/>
          <w:lang w:val="en-AU" w:eastAsia="fr-FR"/>
        </w:rPr>
        <w:t>false,</w:t>
      </w:r>
      <w:r w:rsidR="009B77EB" w:rsidRPr="00C225D0">
        <w:rPr>
          <w:rFonts w:eastAsia="Times New Roman"/>
          <w:color w:val="000000"/>
          <w:lang w:val="en-AU" w:eastAsia="fr-FR"/>
        </w:rPr>
        <w:t xml:space="preserve"> then the server game </w:t>
      </w:r>
      <w:r w:rsidR="0055242A" w:rsidRPr="00C225D0">
        <w:rPr>
          <w:rFonts w:eastAsia="Times New Roman"/>
          <w:color w:val="000000"/>
          <w:lang w:val="en-AU" w:eastAsia="fr-FR"/>
        </w:rPr>
        <w:t>deletes the client.</w:t>
      </w:r>
    </w:p>
    <w:p w14:paraId="57D6986D" w14:textId="77777777" w:rsidR="00701A5B" w:rsidRPr="00C225D0" w:rsidRDefault="00701A5B" w:rsidP="00701A5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218439A7" w14:textId="77777777" w:rsidR="00701A5B" w:rsidRPr="00C225D0" w:rsidRDefault="00701A5B" w:rsidP="00701A5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r w:rsidRPr="00C225D0">
        <w:rPr>
          <w:rFonts w:eastAsia="Times New Roman"/>
          <w:color w:val="000000"/>
          <w:lang w:val="fr-FR" w:eastAsia="fr-FR"/>
        </w:rPr>
        <w:t>0                   1                   2                   3</w:t>
      </w:r>
    </w:p>
    <w:p w14:paraId="68A48E89" w14:textId="77777777" w:rsidR="00701A5B" w:rsidRPr="00C225D0" w:rsidRDefault="00701A5B" w:rsidP="00701A5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0 1 2 3 4 5 6 7 8 9 0 1 2 3 4 5 6 7 8 9 0 1 2 3 4 5 6 7 8 9 0 1</w:t>
      </w:r>
    </w:p>
    <w:p w14:paraId="159E9449" w14:textId="6A0FF708" w:rsidR="00701A5B" w:rsidRPr="00C225D0" w:rsidRDefault="00701A5B" w:rsidP="00701A5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lastRenderedPageBreak/>
        <w:t xml:space="preserve">     +-+-+-+-+-+-+-+-+-+-+-+-+-+-+-+-+-+-+-+-+-+-+-+-+-+-+-+-+-+-+-+-+</w:t>
      </w:r>
    </w:p>
    <w:p w14:paraId="7FAB6E83" w14:textId="07E49D2C" w:rsidR="00701A5B" w:rsidRPr="00C225D0" w:rsidRDefault="00701A5B" w:rsidP="00701A5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                            secret                             |</w:t>
      </w:r>
    </w:p>
    <w:p w14:paraId="6EBB880E" w14:textId="77777777" w:rsidR="00701A5B" w:rsidRPr="00C225D0" w:rsidRDefault="00701A5B" w:rsidP="00701A5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006C2190" w14:textId="77777777" w:rsidR="005A5C31" w:rsidRPr="00C225D0" w:rsidRDefault="005A5C31" w:rsidP="00701A5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p>
    <w:p w14:paraId="575B931A" w14:textId="31C4AD77" w:rsidR="005A5C31" w:rsidRPr="00C225D0" w:rsidRDefault="005A5C31" w:rsidP="00701A5B">
      <w:pPr>
        <w:pStyle w:val="Lgende"/>
        <w:numPr>
          <w:ilvl w:val="0"/>
          <w:numId w:val="30"/>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fr-FR" w:eastAsia="fr-FR"/>
        </w:rPr>
      </w:pPr>
      <w:r w:rsidRPr="00C225D0">
        <w:rPr>
          <w:rFonts w:eastAsia="Times New Roman"/>
          <w:color w:val="000000"/>
          <w:lang w:val="fr-FR" w:eastAsia="fr-FR"/>
        </w:rPr>
        <w:t xml:space="preserve">AUTHENTICATE </w:t>
      </w:r>
      <w:proofErr w:type="spellStart"/>
      <w:r w:rsidRPr="00C225D0">
        <w:rPr>
          <w:rFonts w:eastAsia="Times New Roman"/>
          <w:color w:val="000000"/>
          <w:lang w:val="fr-FR" w:eastAsia="fr-FR"/>
        </w:rPr>
        <w:t>Packet</w:t>
      </w:r>
      <w:proofErr w:type="spellEnd"/>
    </w:p>
    <w:p w14:paraId="16645100" w14:textId="77777777" w:rsidR="00701A5B" w:rsidRPr="00C225D0" w:rsidRDefault="00701A5B" w:rsidP="00701A5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3728A02B" w14:textId="0E8E92DA" w:rsidR="006508EB" w:rsidRPr="00C225D0" w:rsidRDefault="006508EB" w:rsidP="006508E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Secret: is the secret code that the user MUST use for the game server authenticate. The server room gives the secret.</w:t>
      </w:r>
    </w:p>
    <w:p w14:paraId="70E39D74" w14:textId="77777777" w:rsidR="00701A5B" w:rsidRPr="00C225D0" w:rsidRDefault="00701A5B" w:rsidP="00701A5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7F2C2C8F" w14:textId="612C3E31" w:rsidR="00CC3FDB" w:rsidRPr="00C225D0" w:rsidRDefault="000110AD" w:rsidP="00CC3FD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r w:rsidRPr="00C225D0">
        <w:rPr>
          <w:rFonts w:eastAsia="Times New Roman"/>
          <w:color w:val="000000"/>
          <w:lang w:val="en-AU" w:eastAsia="fr-FR"/>
        </w:rPr>
        <w:t>4.2</w:t>
      </w:r>
      <w:r w:rsidR="00F8153C" w:rsidRPr="00C225D0">
        <w:rPr>
          <w:rFonts w:eastAsia="Times New Roman"/>
          <w:color w:val="000000"/>
          <w:lang w:val="en-AU" w:eastAsia="fr-FR"/>
        </w:rPr>
        <w:t>.</w:t>
      </w:r>
      <w:r w:rsidRPr="00C225D0">
        <w:rPr>
          <w:rFonts w:eastAsia="Times New Roman"/>
          <w:color w:val="000000"/>
          <w:lang w:val="en-AU" w:eastAsia="fr-FR"/>
        </w:rPr>
        <w:t xml:space="preserve"> Commands Room protocol</w:t>
      </w:r>
    </w:p>
    <w:p w14:paraId="5C177A3C" w14:textId="77777777" w:rsidR="003D7F74" w:rsidRPr="00C225D0" w:rsidRDefault="003D7F74" w:rsidP="00CC3FD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p>
    <w:p w14:paraId="0BB925AB" w14:textId="28FCA8A7" w:rsidR="003D7F74" w:rsidRPr="00C225D0" w:rsidRDefault="003D7F74" w:rsidP="00CC3FD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r w:rsidRPr="00C225D0">
        <w:rPr>
          <w:rFonts w:eastAsia="Times New Roman"/>
          <w:color w:val="000000"/>
          <w:lang w:val="en-AU" w:eastAsia="fr-FR"/>
        </w:rPr>
        <w:tab/>
        <w:t>4.2.1. CREATE</w:t>
      </w:r>
    </w:p>
    <w:p w14:paraId="7FDEC909" w14:textId="77777777" w:rsidR="003D7F74" w:rsidRPr="00C225D0" w:rsidRDefault="003D7F74" w:rsidP="00CC3FD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p>
    <w:p w14:paraId="20D34B38" w14:textId="0E5028B5" w:rsidR="003D7F74" w:rsidRPr="00C225D0" w:rsidRDefault="003D7F74" w:rsidP="00CC3FD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r w:rsidRPr="00C225D0">
        <w:rPr>
          <w:rFonts w:eastAsia="Times New Roman"/>
          <w:color w:val="000000"/>
          <w:lang w:val="en-AU" w:eastAsia="fr-FR"/>
        </w:rPr>
        <w:tab/>
        <w:t xml:space="preserve">CREATE packet </w:t>
      </w:r>
      <w:r w:rsidR="00AA7430" w:rsidRPr="00C225D0">
        <w:rPr>
          <w:rFonts w:eastAsia="Times New Roman"/>
          <w:color w:val="000000"/>
          <w:lang w:val="en-AU" w:eastAsia="fr-FR"/>
        </w:rPr>
        <w:t>performs the operation to create a room.</w:t>
      </w:r>
    </w:p>
    <w:p w14:paraId="2352DA6D" w14:textId="77777777" w:rsidR="0055242A" w:rsidRPr="00C225D0" w:rsidRDefault="0055242A" w:rsidP="00CC3FD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p>
    <w:p w14:paraId="04AF7C29" w14:textId="48D28F37" w:rsidR="0055242A" w:rsidRPr="00C225D0" w:rsidRDefault="0055242A" w:rsidP="00CC3FD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r w:rsidRPr="00C225D0">
        <w:rPr>
          <w:rFonts w:eastAsia="Times New Roman"/>
          <w:color w:val="000000"/>
          <w:lang w:val="en-AU" w:eastAsia="fr-FR"/>
        </w:rPr>
        <w:tab/>
        <w:t>If the operation succeeds:</w:t>
      </w:r>
    </w:p>
    <w:p w14:paraId="6EFCD011" w14:textId="07A54CD4" w:rsidR="0055242A" w:rsidRPr="00C225D0" w:rsidRDefault="0055242A" w:rsidP="0055242A">
      <w:pPr>
        <w:pStyle w:val="Pardeliste"/>
        <w:numPr>
          <w:ilvl w:val="1"/>
          <w:numId w:val="34"/>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r w:rsidRPr="00C225D0">
        <w:rPr>
          <w:rFonts w:eastAsia="Times New Roman"/>
          <w:color w:val="000000"/>
          <w:lang w:val="en-AU" w:eastAsia="fr-FR"/>
        </w:rPr>
        <w:t>The client receives CREATE packet.</w:t>
      </w:r>
    </w:p>
    <w:p w14:paraId="3B5B79A3" w14:textId="5EE5F77E" w:rsidR="0055242A" w:rsidRPr="00C225D0" w:rsidRDefault="0055242A" w:rsidP="0055242A">
      <w:pPr>
        <w:pStyle w:val="Pardeliste"/>
        <w:numPr>
          <w:ilvl w:val="1"/>
          <w:numId w:val="34"/>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r w:rsidRPr="00C225D0">
        <w:rPr>
          <w:rFonts w:eastAsia="Times New Roman"/>
          <w:color w:val="000000"/>
          <w:lang w:val="en-AU" w:eastAsia="fr-FR"/>
        </w:rPr>
        <w:t>The client sends JOIN packet</w:t>
      </w:r>
    </w:p>
    <w:p w14:paraId="50CD1469" w14:textId="77B207C2" w:rsidR="0055242A" w:rsidRPr="00C225D0" w:rsidRDefault="0055242A" w:rsidP="0055242A">
      <w:pPr>
        <w:pStyle w:val="Pardeliste"/>
        <w:numPr>
          <w:ilvl w:val="1"/>
          <w:numId w:val="34"/>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r w:rsidRPr="00C225D0">
        <w:rPr>
          <w:rFonts w:eastAsia="Times New Roman"/>
          <w:color w:val="000000"/>
          <w:lang w:val="en-AU" w:eastAsia="fr-FR"/>
        </w:rPr>
        <w:t>The server sends GET packet.</w:t>
      </w:r>
    </w:p>
    <w:p w14:paraId="6694DB68" w14:textId="6F3611CC" w:rsidR="0055242A" w:rsidRPr="00C225D0" w:rsidRDefault="0055242A" w:rsidP="0055242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r w:rsidRPr="00C225D0">
        <w:rPr>
          <w:rFonts w:eastAsia="Times New Roman"/>
          <w:color w:val="000000"/>
          <w:lang w:val="en-AU" w:eastAsia="fr-FR"/>
        </w:rPr>
        <w:tab/>
        <w:t>If the operation fails:</w:t>
      </w:r>
    </w:p>
    <w:p w14:paraId="0855BE0B" w14:textId="0848825C" w:rsidR="0055242A" w:rsidRPr="00C225D0" w:rsidRDefault="0055242A" w:rsidP="0055242A">
      <w:pPr>
        <w:pStyle w:val="Pardeliste"/>
        <w:numPr>
          <w:ilvl w:val="1"/>
          <w:numId w:val="34"/>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r w:rsidRPr="00C225D0">
        <w:rPr>
          <w:rFonts w:eastAsia="Times New Roman"/>
          <w:color w:val="000000"/>
          <w:lang w:val="en-AU" w:eastAsia="fr-FR"/>
        </w:rPr>
        <w:t>The server sends FAILURE packet.</w:t>
      </w:r>
    </w:p>
    <w:p w14:paraId="2D4343B1" w14:textId="77777777" w:rsidR="00305941" w:rsidRPr="00C225D0" w:rsidRDefault="00305941" w:rsidP="00CC3FD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p>
    <w:p w14:paraId="52A144A1" w14:textId="0209544B" w:rsidR="00305941" w:rsidRPr="00C225D0" w:rsidRDefault="00305941" w:rsidP="009600C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Purpose: The purpose MUST be set to 1, it defines the “create packet”</w:t>
      </w:r>
    </w:p>
    <w:p w14:paraId="69F59B35" w14:textId="0482D0F6" w:rsidR="00AA7430" w:rsidRPr="00C225D0" w:rsidRDefault="00AA7430" w:rsidP="00CC3FD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r w:rsidRPr="00C225D0">
        <w:rPr>
          <w:rFonts w:eastAsia="Times New Roman"/>
          <w:color w:val="000000"/>
          <w:lang w:val="en-AU" w:eastAsia="fr-FR"/>
        </w:rPr>
        <w:tab/>
        <w:t xml:space="preserve"> </w:t>
      </w:r>
    </w:p>
    <w:p w14:paraId="7FD9B3BF" w14:textId="55674E40" w:rsidR="00DF1790" w:rsidRPr="00C225D0" w:rsidRDefault="00DF1790" w:rsidP="00DF179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r w:rsidRPr="00C225D0">
        <w:rPr>
          <w:rFonts w:eastAsia="Times New Roman"/>
          <w:color w:val="000000"/>
          <w:lang w:val="fr-FR" w:eastAsia="fr-FR"/>
        </w:rPr>
        <w:t xml:space="preserve">      0                   1                   2                   3</w:t>
      </w:r>
    </w:p>
    <w:p w14:paraId="5DD19774" w14:textId="77777777" w:rsidR="00DF1790" w:rsidRPr="00C225D0" w:rsidRDefault="00DF1790" w:rsidP="00DF179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0 1 2 3 4 5 6 7 8 9 0 1 2 3 4 5 6 7 8 9 0 1 2 3 4 5 6 7 8 9 0 1</w:t>
      </w:r>
    </w:p>
    <w:p w14:paraId="4CAC1ABA" w14:textId="77777777" w:rsidR="00DF1790" w:rsidRPr="00C225D0" w:rsidRDefault="00DF1790" w:rsidP="00DF179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018A2665" w14:textId="7A5D54E2" w:rsidR="00DF1790" w:rsidRPr="00C225D0" w:rsidRDefault="00DF1790" w:rsidP="00DF179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         room </w:t>
      </w:r>
      <w:proofErr w:type="spellStart"/>
      <w:r w:rsidRPr="00C225D0">
        <w:rPr>
          <w:rFonts w:eastAsia="Times New Roman"/>
          <w:color w:val="000000"/>
          <w:lang w:val="fr-FR" w:eastAsia="fr-FR"/>
        </w:rPr>
        <w:t>player</w:t>
      </w:r>
      <w:proofErr w:type="spellEnd"/>
      <w:r w:rsidRPr="00C225D0">
        <w:rPr>
          <w:rFonts w:eastAsia="Times New Roman"/>
          <w:color w:val="000000"/>
          <w:lang w:val="fr-FR" w:eastAsia="fr-FR"/>
        </w:rPr>
        <w:t xml:space="preserve">           </w:t>
      </w:r>
      <w:r w:rsidRPr="00C225D0">
        <w:rPr>
          <w:rFonts w:eastAsia="Times New Roman"/>
          <w:color w:val="000000"/>
          <w:lang w:val="en-AU" w:eastAsia="fr-FR"/>
        </w:rPr>
        <w:t>|           room player max</w:t>
      </w:r>
      <w:r w:rsidRPr="00C225D0">
        <w:rPr>
          <w:rFonts w:eastAsia="Times New Roman"/>
          <w:color w:val="000000"/>
          <w:lang w:val="fr-FR" w:eastAsia="fr-FR"/>
        </w:rPr>
        <w:t xml:space="preserve">     |</w:t>
      </w:r>
    </w:p>
    <w:p w14:paraId="2BEF957C" w14:textId="77777777" w:rsidR="00DF1790" w:rsidRPr="00C225D0" w:rsidRDefault="00DF1790" w:rsidP="00DF179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214670A5" w14:textId="1F1191C7" w:rsidR="00DF1790" w:rsidRPr="00C225D0" w:rsidRDefault="00DF1790" w:rsidP="00DF179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                             </w:t>
      </w:r>
      <w:proofErr w:type="spellStart"/>
      <w:r w:rsidRPr="00C225D0">
        <w:rPr>
          <w:rFonts w:eastAsia="Times New Roman"/>
          <w:color w:val="000000"/>
          <w:lang w:val="fr-FR" w:eastAsia="fr-FR"/>
        </w:rPr>
        <w:t>name</w:t>
      </w:r>
      <w:proofErr w:type="spellEnd"/>
      <w:r w:rsidRPr="00C225D0">
        <w:rPr>
          <w:rFonts w:eastAsia="Times New Roman"/>
          <w:color w:val="000000"/>
          <w:lang w:val="fr-FR" w:eastAsia="fr-FR"/>
        </w:rPr>
        <w:t xml:space="preserve">                              |</w:t>
      </w:r>
    </w:p>
    <w:p w14:paraId="29A4D132" w14:textId="06E1F8F5" w:rsidR="00DF1790" w:rsidRPr="00C225D0" w:rsidRDefault="00DF1790" w:rsidP="00DF179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32FA3DBC" w14:textId="68EEFBCE" w:rsidR="00DF1790" w:rsidRPr="00C225D0" w:rsidRDefault="00DF1790" w:rsidP="00DF179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                             </w:t>
      </w:r>
      <w:proofErr w:type="spellStart"/>
      <w:r w:rsidRPr="00C225D0">
        <w:rPr>
          <w:rFonts w:eastAsia="Times New Roman"/>
          <w:color w:val="000000"/>
          <w:lang w:val="fr-FR" w:eastAsia="fr-FR"/>
        </w:rPr>
        <w:t>name</w:t>
      </w:r>
      <w:proofErr w:type="spellEnd"/>
      <w:r w:rsidRPr="00C225D0">
        <w:rPr>
          <w:rFonts w:eastAsia="Times New Roman"/>
          <w:color w:val="000000"/>
          <w:lang w:val="fr-FR" w:eastAsia="fr-FR"/>
        </w:rPr>
        <w:t xml:space="preserve">                              |</w:t>
      </w:r>
    </w:p>
    <w:p w14:paraId="12A93902" w14:textId="08CEEFAB" w:rsidR="00DF1790" w:rsidRPr="00C225D0" w:rsidRDefault="00DF1790" w:rsidP="00DF179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00FCC65D" w14:textId="5DAB2AFC" w:rsidR="00DF1790" w:rsidRPr="00C225D0" w:rsidRDefault="00DF1790" w:rsidP="00DF179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             room id           | </w:t>
      </w:r>
      <w:r w:rsidR="00BE0745" w:rsidRPr="00C225D0">
        <w:rPr>
          <w:rFonts w:eastAsia="Times New Roman"/>
          <w:color w:val="000000"/>
          <w:lang w:val="fr-FR" w:eastAsia="fr-FR"/>
        </w:rPr>
        <w:t xml:space="preserve">            </w:t>
      </w:r>
      <w:proofErr w:type="spellStart"/>
      <w:r w:rsidR="00BE0745" w:rsidRPr="00C225D0">
        <w:rPr>
          <w:rFonts w:eastAsia="Times New Roman"/>
          <w:color w:val="000000"/>
          <w:lang w:val="fr-FR" w:eastAsia="fr-FR"/>
        </w:rPr>
        <w:t>map</w:t>
      </w:r>
      <w:proofErr w:type="spellEnd"/>
      <w:r w:rsidR="00BE0745" w:rsidRPr="00C225D0">
        <w:rPr>
          <w:rFonts w:eastAsia="Times New Roman"/>
          <w:color w:val="000000"/>
          <w:lang w:val="fr-FR" w:eastAsia="fr-FR"/>
        </w:rPr>
        <w:t xml:space="preserve"> </w:t>
      </w:r>
      <w:r w:rsidR="00164495" w:rsidRPr="00C225D0">
        <w:rPr>
          <w:rFonts w:eastAsia="Times New Roman"/>
          <w:color w:val="000000"/>
          <w:lang w:val="fr-FR" w:eastAsia="fr-FR"/>
        </w:rPr>
        <w:t xml:space="preserve">id            </w:t>
      </w:r>
      <w:r w:rsidRPr="00C225D0">
        <w:rPr>
          <w:rFonts w:eastAsia="Times New Roman"/>
          <w:color w:val="000000"/>
          <w:lang w:val="fr-FR" w:eastAsia="fr-FR"/>
        </w:rPr>
        <w:t>|</w:t>
      </w:r>
    </w:p>
    <w:p w14:paraId="7C529FF2" w14:textId="77777777" w:rsidR="00DF1790" w:rsidRPr="00C225D0" w:rsidRDefault="00DF1790" w:rsidP="00DF179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2956D908" w14:textId="77777777" w:rsidR="00307509" w:rsidRPr="00C225D0" w:rsidRDefault="00307509" w:rsidP="00DF179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p>
    <w:p w14:paraId="11402AD4" w14:textId="0CA0A215" w:rsidR="00307509" w:rsidRPr="00C225D0" w:rsidRDefault="00307509" w:rsidP="00DF1790">
      <w:pPr>
        <w:pStyle w:val="Lgende"/>
        <w:numPr>
          <w:ilvl w:val="0"/>
          <w:numId w:val="30"/>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fr-FR" w:eastAsia="fr-FR"/>
        </w:rPr>
      </w:pPr>
      <w:r w:rsidRPr="00C225D0">
        <w:rPr>
          <w:rFonts w:eastAsia="Times New Roman"/>
          <w:color w:val="000000"/>
          <w:lang w:val="fr-FR" w:eastAsia="fr-FR"/>
        </w:rPr>
        <w:t xml:space="preserve">CREATE </w:t>
      </w:r>
      <w:proofErr w:type="spellStart"/>
      <w:r w:rsidRPr="00C225D0">
        <w:rPr>
          <w:rFonts w:eastAsia="Times New Roman"/>
          <w:color w:val="000000"/>
          <w:lang w:val="fr-FR" w:eastAsia="fr-FR"/>
        </w:rPr>
        <w:t>Packet</w:t>
      </w:r>
      <w:proofErr w:type="spellEnd"/>
    </w:p>
    <w:p w14:paraId="20B57F33" w14:textId="77777777" w:rsidR="005025AD" w:rsidRPr="00C225D0" w:rsidRDefault="005025AD" w:rsidP="00CC3FD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p>
    <w:p w14:paraId="789B1AEF" w14:textId="22A9B024" w:rsidR="00DF1790" w:rsidRPr="00C225D0" w:rsidRDefault="00DF1790" w:rsidP="00DF179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r w:rsidRPr="00C225D0">
        <w:rPr>
          <w:rFonts w:eastAsia="Times New Roman"/>
          <w:color w:val="000000"/>
          <w:lang w:val="en-AU" w:eastAsia="fr-FR"/>
        </w:rPr>
        <w:tab/>
      </w:r>
      <w:r w:rsidR="00495B15" w:rsidRPr="00C225D0">
        <w:rPr>
          <w:rFonts w:eastAsia="Times New Roman"/>
          <w:color w:val="000000"/>
          <w:lang w:val="en-AU" w:eastAsia="fr-FR"/>
        </w:rPr>
        <w:t>Room player: The number of player inside the room.</w:t>
      </w:r>
    </w:p>
    <w:p w14:paraId="005834A6" w14:textId="77777777" w:rsidR="00495B15" w:rsidRPr="00C225D0" w:rsidRDefault="00495B15" w:rsidP="00DF179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p>
    <w:p w14:paraId="39F4D497" w14:textId="723B958B" w:rsidR="00495B15" w:rsidRPr="00C225D0" w:rsidRDefault="00495B15" w:rsidP="00DF179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r w:rsidRPr="00C225D0">
        <w:rPr>
          <w:rFonts w:eastAsia="Times New Roman"/>
          <w:color w:val="000000"/>
          <w:lang w:val="en-AU" w:eastAsia="fr-FR"/>
        </w:rPr>
        <w:lastRenderedPageBreak/>
        <w:tab/>
        <w:t>Room player max: The number max of player who MAY join the room.</w:t>
      </w:r>
    </w:p>
    <w:p w14:paraId="62D721E1" w14:textId="77777777" w:rsidR="00495B15" w:rsidRPr="00C225D0" w:rsidRDefault="00495B15" w:rsidP="00DF179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p>
    <w:p w14:paraId="72E4E968" w14:textId="45A8540A" w:rsidR="00495B15" w:rsidRPr="00C225D0" w:rsidRDefault="00495B15" w:rsidP="00DF179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r w:rsidRPr="00C225D0">
        <w:rPr>
          <w:rFonts w:eastAsia="Times New Roman"/>
          <w:color w:val="000000"/>
          <w:lang w:val="en-AU" w:eastAsia="fr-FR"/>
        </w:rPr>
        <w:tab/>
        <w:t>Name: The name of the room. (8 bytes).</w:t>
      </w:r>
    </w:p>
    <w:p w14:paraId="1684AC6A" w14:textId="77777777" w:rsidR="00495B15" w:rsidRPr="00C225D0" w:rsidRDefault="00495B15" w:rsidP="00DF179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p>
    <w:p w14:paraId="2B8B77AC" w14:textId="4BACF7B9" w:rsidR="00495B15" w:rsidRPr="00C225D0" w:rsidRDefault="00495B15" w:rsidP="00DF179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r w:rsidRPr="00C225D0">
        <w:rPr>
          <w:rFonts w:eastAsia="Times New Roman"/>
          <w:color w:val="000000"/>
          <w:lang w:val="en-AU" w:eastAsia="fr-FR"/>
        </w:rPr>
        <w:tab/>
        <w:t>Room id: The id of the room. (2 bytes).</w:t>
      </w:r>
    </w:p>
    <w:p w14:paraId="0A9CFEC9" w14:textId="77777777" w:rsidR="00164495" w:rsidRPr="00C225D0" w:rsidRDefault="00164495" w:rsidP="00DF179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p>
    <w:p w14:paraId="43E71473" w14:textId="130858CC" w:rsidR="00164495" w:rsidRPr="00C225D0" w:rsidRDefault="00164495" w:rsidP="00DF179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r w:rsidRPr="00C225D0">
        <w:rPr>
          <w:rFonts w:eastAsia="Times New Roman"/>
          <w:color w:val="000000"/>
          <w:lang w:val="en-AU" w:eastAsia="fr-FR"/>
        </w:rPr>
        <w:tab/>
        <w:t>Map id: The id of the map (2bytes).</w:t>
      </w:r>
    </w:p>
    <w:p w14:paraId="4243357E" w14:textId="4C5F0549" w:rsidR="00164495" w:rsidRPr="00C225D0" w:rsidRDefault="00164495" w:rsidP="00DF179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r w:rsidRPr="00C225D0">
        <w:rPr>
          <w:rFonts w:eastAsia="Times New Roman"/>
          <w:color w:val="000000"/>
          <w:lang w:val="en-AU" w:eastAsia="fr-FR"/>
        </w:rPr>
        <w:tab/>
        <w:t xml:space="preserve">The map id is set by the </w:t>
      </w:r>
      <w:proofErr w:type="spellStart"/>
      <w:r w:rsidRPr="00C225D0">
        <w:rPr>
          <w:rFonts w:eastAsia="Times New Roman"/>
          <w:color w:val="000000"/>
          <w:lang w:val="en-AU" w:eastAsia="fr-FR"/>
        </w:rPr>
        <w:t>rtype</w:t>
      </w:r>
      <w:proofErr w:type="spellEnd"/>
      <w:proofErr w:type="gramStart"/>
      <w:r w:rsidRPr="00C225D0">
        <w:rPr>
          <w:rFonts w:eastAsia="Times New Roman"/>
          <w:color w:val="000000"/>
          <w:lang w:val="en-AU" w:eastAsia="fr-FR"/>
        </w:rPr>
        <w:t>_”file</w:t>
      </w:r>
      <w:proofErr w:type="gramEnd"/>
      <w:r w:rsidRPr="00C225D0">
        <w:rPr>
          <w:rFonts w:eastAsia="Times New Roman"/>
          <w:color w:val="000000"/>
          <w:lang w:val="en-AU" w:eastAsia="fr-FR"/>
        </w:rPr>
        <w:t>”.</w:t>
      </w:r>
    </w:p>
    <w:p w14:paraId="65ACE9AF" w14:textId="77777777" w:rsidR="00495B15" w:rsidRPr="00C225D0" w:rsidRDefault="00495B15" w:rsidP="00DF179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p>
    <w:p w14:paraId="358DC78D" w14:textId="1B2D320F" w:rsidR="00495B15" w:rsidRPr="00C225D0" w:rsidRDefault="00495B15" w:rsidP="00DF179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r w:rsidRPr="00C225D0">
        <w:rPr>
          <w:rFonts w:eastAsia="Times New Roman"/>
          <w:color w:val="000000"/>
          <w:lang w:val="en-AU" w:eastAsia="fr-FR"/>
        </w:rPr>
        <w:tab/>
        <w:t>4.2.2. JOIN</w:t>
      </w:r>
    </w:p>
    <w:p w14:paraId="6C94D7F3" w14:textId="77777777" w:rsidR="00305941" w:rsidRPr="00C225D0" w:rsidRDefault="00305941" w:rsidP="00DF179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p>
    <w:p w14:paraId="230E9840" w14:textId="1478147B" w:rsidR="00305941" w:rsidRPr="00C225D0" w:rsidRDefault="00305941" w:rsidP="0030594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r w:rsidRPr="00C225D0">
        <w:rPr>
          <w:rFonts w:eastAsia="Times New Roman"/>
          <w:color w:val="000000"/>
          <w:lang w:val="en-AU" w:eastAsia="fr-FR"/>
        </w:rPr>
        <w:tab/>
        <w:t>JOIN packet performs the operation to join a room.</w:t>
      </w:r>
    </w:p>
    <w:p w14:paraId="2808C160" w14:textId="77777777" w:rsidR="0055242A" w:rsidRPr="00C225D0" w:rsidRDefault="0055242A" w:rsidP="0030594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p>
    <w:p w14:paraId="0737C438" w14:textId="77777777" w:rsidR="0055242A" w:rsidRPr="00C225D0" w:rsidRDefault="0055242A" w:rsidP="0055242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r w:rsidRPr="00C225D0">
        <w:rPr>
          <w:rFonts w:eastAsia="Times New Roman"/>
          <w:color w:val="000000"/>
          <w:lang w:val="en-AU" w:eastAsia="fr-FR"/>
        </w:rPr>
        <w:tab/>
        <w:t>If the operation succeeds:</w:t>
      </w:r>
    </w:p>
    <w:p w14:paraId="24E7BD94" w14:textId="77E62759" w:rsidR="0055242A" w:rsidRPr="00C225D0" w:rsidRDefault="0055242A" w:rsidP="0055242A">
      <w:pPr>
        <w:pStyle w:val="Pardeliste"/>
        <w:numPr>
          <w:ilvl w:val="1"/>
          <w:numId w:val="34"/>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r w:rsidRPr="00C225D0">
        <w:rPr>
          <w:rFonts w:eastAsia="Times New Roman"/>
          <w:color w:val="000000"/>
          <w:lang w:val="en-AU" w:eastAsia="fr-FR"/>
        </w:rPr>
        <w:t>The server sends GET packet.</w:t>
      </w:r>
    </w:p>
    <w:p w14:paraId="5764B4C2" w14:textId="53808C53" w:rsidR="0055242A" w:rsidRPr="00C225D0" w:rsidRDefault="0055242A" w:rsidP="0055242A">
      <w:pPr>
        <w:pStyle w:val="Pardeliste"/>
        <w:numPr>
          <w:ilvl w:val="1"/>
          <w:numId w:val="34"/>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r w:rsidRPr="00C225D0">
        <w:rPr>
          <w:rFonts w:eastAsia="Times New Roman"/>
          <w:color w:val="000000"/>
          <w:lang w:val="en-AU" w:eastAsia="fr-FR"/>
        </w:rPr>
        <w:t>The server sends PLUGED packet.</w:t>
      </w:r>
    </w:p>
    <w:p w14:paraId="20635477" w14:textId="6B8127D2" w:rsidR="0055242A" w:rsidRPr="00C225D0" w:rsidRDefault="0055242A" w:rsidP="0055242A">
      <w:pPr>
        <w:pStyle w:val="Pardeliste"/>
        <w:numPr>
          <w:ilvl w:val="1"/>
          <w:numId w:val="34"/>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r w:rsidRPr="00C225D0">
        <w:rPr>
          <w:rFonts w:eastAsia="Times New Roman"/>
          <w:color w:val="000000"/>
          <w:lang w:val="en-AU" w:eastAsia="fr-FR"/>
        </w:rPr>
        <w:t>The client receives the JOIN packet</w:t>
      </w:r>
    </w:p>
    <w:p w14:paraId="69608AFD" w14:textId="77777777" w:rsidR="0055242A" w:rsidRPr="00C225D0" w:rsidRDefault="0055242A" w:rsidP="0055242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r w:rsidRPr="00C225D0">
        <w:rPr>
          <w:rFonts w:eastAsia="Times New Roman"/>
          <w:color w:val="000000"/>
          <w:lang w:val="en-AU" w:eastAsia="fr-FR"/>
        </w:rPr>
        <w:tab/>
        <w:t>If the operation fails:</w:t>
      </w:r>
    </w:p>
    <w:p w14:paraId="72EF45A1" w14:textId="105F97B0" w:rsidR="0055242A" w:rsidRPr="00C225D0" w:rsidRDefault="0055242A" w:rsidP="0055242A">
      <w:pPr>
        <w:pStyle w:val="Pardeliste"/>
        <w:numPr>
          <w:ilvl w:val="1"/>
          <w:numId w:val="34"/>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r w:rsidRPr="00C225D0">
        <w:rPr>
          <w:rFonts w:eastAsia="Times New Roman"/>
          <w:color w:val="000000"/>
          <w:lang w:val="en-AU" w:eastAsia="fr-FR"/>
        </w:rPr>
        <w:t>The server sends FAILURE packet.</w:t>
      </w:r>
    </w:p>
    <w:p w14:paraId="01F39EE7" w14:textId="77777777" w:rsidR="00305941" w:rsidRPr="00C225D0" w:rsidRDefault="00305941" w:rsidP="0030594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p>
    <w:p w14:paraId="7A23BA9D" w14:textId="3891F7B0" w:rsidR="00305941" w:rsidRPr="00C225D0" w:rsidRDefault="00305941" w:rsidP="0030594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Purpose: The purpose MUST be set to 2, it defines the “join packet”</w:t>
      </w:r>
    </w:p>
    <w:p w14:paraId="252D8242" w14:textId="77777777" w:rsidR="00305941" w:rsidRPr="00C225D0" w:rsidRDefault="00305941" w:rsidP="00DF179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p>
    <w:p w14:paraId="064203A5" w14:textId="48127FA4" w:rsidR="00305941" w:rsidRPr="00C225D0" w:rsidRDefault="00305941" w:rsidP="0030594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r w:rsidRPr="00C225D0">
        <w:rPr>
          <w:rFonts w:eastAsia="Times New Roman"/>
          <w:color w:val="000000"/>
          <w:lang w:val="en-AU" w:eastAsia="fr-FR"/>
        </w:rPr>
        <w:t xml:space="preserve">      </w:t>
      </w:r>
      <w:r w:rsidRPr="00C225D0">
        <w:rPr>
          <w:rFonts w:eastAsia="Times New Roman"/>
          <w:color w:val="000000"/>
          <w:lang w:val="fr-FR" w:eastAsia="fr-FR"/>
        </w:rPr>
        <w:t>0                   1                   2                   3</w:t>
      </w:r>
    </w:p>
    <w:p w14:paraId="2D9273A2" w14:textId="77777777" w:rsidR="00305941" w:rsidRPr="00C225D0" w:rsidRDefault="00305941" w:rsidP="0030594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0 1 2 3 4 5 6 7 8 9 0 1 2 3 4 5 6 7 8 9 0 1 2 3 4 5 6 7 8 9 0 1</w:t>
      </w:r>
    </w:p>
    <w:p w14:paraId="666AEB83" w14:textId="77777777" w:rsidR="00305941" w:rsidRPr="00C225D0" w:rsidRDefault="00305941" w:rsidP="0030594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2ED9DC61" w14:textId="71E0D1F3" w:rsidR="00305941" w:rsidRPr="00C225D0" w:rsidRDefault="00305941" w:rsidP="0030594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            room id            </w:t>
      </w:r>
      <w:r w:rsidRPr="00C225D0">
        <w:rPr>
          <w:rFonts w:eastAsia="Times New Roman"/>
          <w:color w:val="000000"/>
          <w:lang w:val="en-AU" w:eastAsia="fr-FR"/>
        </w:rPr>
        <w:t xml:space="preserve">|            Padding            </w:t>
      </w:r>
      <w:r w:rsidRPr="00C225D0">
        <w:rPr>
          <w:rFonts w:eastAsia="Times New Roman"/>
          <w:color w:val="000000"/>
          <w:lang w:val="fr-FR" w:eastAsia="fr-FR"/>
        </w:rPr>
        <w:t>|</w:t>
      </w:r>
    </w:p>
    <w:p w14:paraId="43FC4595" w14:textId="00BCD684" w:rsidR="00305941" w:rsidRPr="00C225D0" w:rsidRDefault="00305941" w:rsidP="0030594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0976B907" w14:textId="77777777" w:rsidR="00307509" w:rsidRPr="00C225D0" w:rsidRDefault="00307509" w:rsidP="0030594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p>
    <w:p w14:paraId="1961A951" w14:textId="3AF25DDF" w:rsidR="00307509" w:rsidRPr="00C225D0" w:rsidRDefault="00307509" w:rsidP="00305941">
      <w:pPr>
        <w:pStyle w:val="Lgende"/>
        <w:numPr>
          <w:ilvl w:val="0"/>
          <w:numId w:val="30"/>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fr-FR" w:eastAsia="fr-FR"/>
        </w:rPr>
      </w:pPr>
      <w:r w:rsidRPr="00C225D0">
        <w:rPr>
          <w:rFonts w:eastAsia="Times New Roman"/>
          <w:color w:val="000000"/>
          <w:lang w:val="fr-FR" w:eastAsia="fr-FR"/>
        </w:rPr>
        <w:t xml:space="preserve">JOIN </w:t>
      </w:r>
      <w:proofErr w:type="spellStart"/>
      <w:r w:rsidRPr="00C225D0">
        <w:rPr>
          <w:rFonts w:eastAsia="Times New Roman"/>
          <w:color w:val="000000"/>
          <w:lang w:val="fr-FR" w:eastAsia="fr-FR"/>
        </w:rPr>
        <w:t>packet</w:t>
      </w:r>
      <w:proofErr w:type="spellEnd"/>
    </w:p>
    <w:p w14:paraId="368769C5" w14:textId="03F17C64" w:rsidR="00305941" w:rsidRPr="00C225D0" w:rsidRDefault="00305941" w:rsidP="00DF179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p>
    <w:p w14:paraId="58E34199" w14:textId="21588132" w:rsidR="00305941" w:rsidRPr="00C225D0" w:rsidRDefault="00305941" w:rsidP="00DF179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r w:rsidRPr="00C225D0">
        <w:rPr>
          <w:rFonts w:eastAsia="Times New Roman"/>
          <w:color w:val="000000"/>
          <w:lang w:val="en-AU" w:eastAsia="fr-FR"/>
        </w:rPr>
        <w:tab/>
        <w:t>room id: The id of the room that the user wants to join.</w:t>
      </w:r>
    </w:p>
    <w:p w14:paraId="00C26304" w14:textId="77777777" w:rsidR="00ED4359" w:rsidRPr="00C225D0" w:rsidRDefault="00ED4359" w:rsidP="00DF179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p>
    <w:p w14:paraId="1F87EB95" w14:textId="3C65681B" w:rsidR="00305941" w:rsidRPr="00C225D0" w:rsidRDefault="00305941" w:rsidP="00DF179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r w:rsidRPr="00C225D0">
        <w:rPr>
          <w:rFonts w:eastAsia="Times New Roman"/>
          <w:color w:val="000000"/>
          <w:lang w:val="en-AU" w:eastAsia="fr-FR"/>
        </w:rPr>
        <w:tab/>
        <w:t>4.2.3. QUIT</w:t>
      </w:r>
    </w:p>
    <w:p w14:paraId="7EED00A0" w14:textId="77777777" w:rsidR="00305941" w:rsidRPr="00C225D0" w:rsidRDefault="00305941" w:rsidP="00DF179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p>
    <w:p w14:paraId="16A4EFA9" w14:textId="28A78815" w:rsidR="00305941" w:rsidRPr="00C225D0" w:rsidRDefault="00305941" w:rsidP="0030594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r w:rsidRPr="00C225D0">
        <w:rPr>
          <w:rFonts w:eastAsia="Times New Roman"/>
          <w:color w:val="000000"/>
          <w:lang w:val="en-AU" w:eastAsia="fr-FR"/>
        </w:rPr>
        <w:tab/>
        <w:t>QUIT packet performs the operation to leave a room.</w:t>
      </w:r>
    </w:p>
    <w:p w14:paraId="059423E6" w14:textId="77777777" w:rsidR="0055242A" w:rsidRPr="00C225D0" w:rsidRDefault="0055242A" w:rsidP="0030594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p>
    <w:p w14:paraId="5601525D" w14:textId="3D69D6D4" w:rsidR="0055242A" w:rsidRPr="00C225D0" w:rsidRDefault="0055242A" w:rsidP="0055242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r w:rsidRPr="00C225D0">
        <w:rPr>
          <w:rFonts w:eastAsia="Times New Roman"/>
          <w:color w:val="000000"/>
          <w:lang w:val="en-AU" w:eastAsia="fr-FR"/>
        </w:rPr>
        <w:tab/>
        <w:t>If the operation succeeds:</w:t>
      </w:r>
    </w:p>
    <w:p w14:paraId="0BC1A3E3" w14:textId="4CA1FF6A" w:rsidR="0055242A" w:rsidRPr="00C225D0" w:rsidRDefault="0055242A" w:rsidP="0055242A">
      <w:pPr>
        <w:pStyle w:val="Pardeliste"/>
        <w:numPr>
          <w:ilvl w:val="1"/>
          <w:numId w:val="34"/>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r w:rsidRPr="00C225D0">
        <w:rPr>
          <w:rFonts w:eastAsia="Times New Roman"/>
          <w:color w:val="000000"/>
          <w:lang w:val="en-AU" w:eastAsia="fr-FR"/>
        </w:rPr>
        <w:t>The client receives QUIT packet.</w:t>
      </w:r>
    </w:p>
    <w:p w14:paraId="1EB8F6BC" w14:textId="77777777" w:rsidR="0055242A" w:rsidRPr="00C225D0" w:rsidRDefault="0055242A" w:rsidP="0055242A">
      <w:pPr>
        <w:pStyle w:val="Pardeliste"/>
        <w:numPr>
          <w:ilvl w:val="1"/>
          <w:numId w:val="34"/>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r w:rsidRPr="00C225D0">
        <w:rPr>
          <w:rFonts w:eastAsia="Times New Roman"/>
          <w:color w:val="000000"/>
          <w:lang w:val="en-AU" w:eastAsia="fr-FR"/>
        </w:rPr>
        <w:t>The server sends GET packet.</w:t>
      </w:r>
    </w:p>
    <w:p w14:paraId="38DE57C6" w14:textId="77777777" w:rsidR="0055242A" w:rsidRPr="00C225D0" w:rsidRDefault="0055242A" w:rsidP="0055242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r w:rsidRPr="00C225D0">
        <w:rPr>
          <w:rFonts w:eastAsia="Times New Roman"/>
          <w:color w:val="000000"/>
          <w:lang w:val="en-AU" w:eastAsia="fr-FR"/>
        </w:rPr>
        <w:tab/>
        <w:t>If the operation fails:</w:t>
      </w:r>
    </w:p>
    <w:p w14:paraId="44DA19BA" w14:textId="77777777" w:rsidR="0055242A" w:rsidRPr="00C225D0" w:rsidRDefault="0055242A" w:rsidP="0055242A">
      <w:pPr>
        <w:pStyle w:val="Pardeliste"/>
        <w:numPr>
          <w:ilvl w:val="1"/>
          <w:numId w:val="34"/>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r w:rsidRPr="00C225D0">
        <w:rPr>
          <w:rFonts w:eastAsia="Times New Roman"/>
          <w:color w:val="000000"/>
          <w:lang w:val="en-AU" w:eastAsia="fr-FR"/>
        </w:rPr>
        <w:lastRenderedPageBreak/>
        <w:t>The server sends FAILURE packet.</w:t>
      </w:r>
    </w:p>
    <w:p w14:paraId="1F31D692" w14:textId="7E19C364" w:rsidR="0055242A" w:rsidRPr="00C225D0" w:rsidRDefault="0055242A" w:rsidP="0030594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r w:rsidRPr="00C225D0">
        <w:rPr>
          <w:rFonts w:eastAsia="Times New Roman"/>
          <w:color w:val="000000"/>
          <w:lang w:val="en-AU" w:eastAsia="fr-FR"/>
        </w:rPr>
        <w:tab/>
      </w:r>
    </w:p>
    <w:p w14:paraId="508AE7BB" w14:textId="77777777" w:rsidR="00305941" w:rsidRPr="00C225D0" w:rsidRDefault="00305941" w:rsidP="0030594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p>
    <w:p w14:paraId="7BE8D9C1" w14:textId="58FD945F" w:rsidR="00305941" w:rsidRPr="00C225D0" w:rsidRDefault="00305941" w:rsidP="0030594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Purpose: The purpose MUST be set to 3, it defines the “quit packet”</w:t>
      </w:r>
    </w:p>
    <w:p w14:paraId="75C0A92C" w14:textId="77777777" w:rsidR="00305941" w:rsidRPr="00C225D0" w:rsidRDefault="00305941" w:rsidP="0030594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1F56686F" w14:textId="77777777" w:rsidR="00305941" w:rsidRPr="00C225D0" w:rsidRDefault="00305941" w:rsidP="0030594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r w:rsidRPr="00C225D0">
        <w:rPr>
          <w:rFonts w:eastAsia="Times New Roman"/>
          <w:color w:val="000000"/>
          <w:lang w:val="en-AU" w:eastAsia="fr-FR"/>
        </w:rPr>
        <w:t xml:space="preserve">      </w:t>
      </w:r>
      <w:r w:rsidRPr="00C225D0">
        <w:rPr>
          <w:rFonts w:eastAsia="Times New Roman"/>
          <w:color w:val="000000"/>
          <w:lang w:val="fr-FR" w:eastAsia="fr-FR"/>
        </w:rPr>
        <w:t>0                   1                   2                   3</w:t>
      </w:r>
    </w:p>
    <w:p w14:paraId="50F13195" w14:textId="77777777" w:rsidR="00305941" w:rsidRPr="00C225D0" w:rsidRDefault="00305941" w:rsidP="0030594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0 1 2 3 4 5 6 7 8 9 0 1 2 3 4 5 6 7 8 9 0 1 2 3 4 5 6 7 8 9 0 1</w:t>
      </w:r>
    </w:p>
    <w:p w14:paraId="6391AC1A" w14:textId="025213FA" w:rsidR="00966932" w:rsidRPr="00C225D0" w:rsidRDefault="00305941" w:rsidP="0096693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66845BBA" w14:textId="77777777" w:rsidR="00966932" w:rsidRPr="00C225D0" w:rsidRDefault="00966932" w:rsidP="0096693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                             user id                           |</w:t>
      </w:r>
    </w:p>
    <w:p w14:paraId="5075AB1D" w14:textId="20FC18DA" w:rsidR="00966932" w:rsidRPr="00C225D0" w:rsidRDefault="00966932" w:rsidP="0030594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5BB57EF7" w14:textId="77777777" w:rsidR="00305941" w:rsidRPr="00C225D0" w:rsidRDefault="00305941" w:rsidP="0030594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            room id            </w:t>
      </w:r>
      <w:r w:rsidRPr="00C225D0">
        <w:rPr>
          <w:rFonts w:eastAsia="Times New Roman"/>
          <w:color w:val="000000"/>
          <w:lang w:val="en-AU" w:eastAsia="fr-FR"/>
        </w:rPr>
        <w:t xml:space="preserve">|            Padding            </w:t>
      </w:r>
      <w:r w:rsidRPr="00C225D0">
        <w:rPr>
          <w:rFonts w:eastAsia="Times New Roman"/>
          <w:color w:val="000000"/>
          <w:lang w:val="fr-FR" w:eastAsia="fr-FR"/>
        </w:rPr>
        <w:t>|</w:t>
      </w:r>
    </w:p>
    <w:p w14:paraId="6E0D7D1A" w14:textId="50D32D17" w:rsidR="000139E2" w:rsidRPr="00C225D0" w:rsidRDefault="00305941" w:rsidP="0096693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7F07FC9D" w14:textId="77777777" w:rsidR="00307509" w:rsidRPr="00C225D0" w:rsidRDefault="00307509" w:rsidP="0030594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p>
    <w:p w14:paraId="13BBE36C" w14:textId="61C54238" w:rsidR="00307509" w:rsidRPr="00C225D0" w:rsidRDefault="00307509" w:rsidP="00305941">
      <w:pPr>
        <w:pStyle w:val="Lgende"/>
        <w:numPr>
          <w:ilvl w:val="0"/>
          <w:numId w:val="30"/>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fr-FR" w:eastAsia="fr-FR"/>
        </w:rPr>
      </w:pPr>
      <w:r w:rsidRPr="00C225D0">
        <w:rPr>
          <w:rFonts w:eastAsia="Times New Roman"/>
          <w:color w:val="000000"/>
          <w:lang w:val="fr-FR" w:eastAsia="fr-FR"/>
        </w:rPr>
        <w:t xml:space="preserve">QUIT </w:t>
      </w:r>
      <w:proofErr w:type="spellStart"/>
      <w:r w:rsidRPr="00C225D0">
        <w:rPr>
          <w:rFonts w:eastAsia="Times New Roman"/>
          <w:color w:val="000000"/>
          <w:lang w:val="fr-FR" w:eastAsia="fr-FR"/>
        </w:rPr>
        <w:t>Packet</w:t>
      </w:r>
      <w:proofErr w:type="spellEnd"/>
    </w:p>
    <w:p w14:paraId="66293779" w14:textId="77777777" w:rsidR="00305941" w:rsidRPr="00C225D0" w:rsidRDefault="00305941" w:rsidP="0030594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p>
    <w:p w14:paraId="7B26ECC6" w14:textId="15E574FB" w:rsidR="00305941" w:rsidRPr="00C225D0" w:rsidRDefault="00305941" w:rsidP="0030594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r w:rsidRPr="00C225D0">
        <w:rPr>
          <w:rFonts w:eastAsia="Times New Roman"/>
          <w:color w:val="000000"/>
          <w:lang w:val="en-AU" w:eastAsia="fr-FR"/>
        </w:rPr>
        <w:tab/>
        <w:t>room id: The id of the room that the user wants to quit.</w:t>
      </w:r>
    </w:p>
    <w:p w14:paraId="3A3A6229" w14:textId="77777777" w:rsidR="00966932" w:rsidRPr="00C225D0" w:rsidRDefault="00966932" w:rsidP="0030594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p>
    <w:p w14:paraId="6CD48AB8" w14:textId="5057EB01" w:rsidR="00966932" w:rsidRPr="00C225D0" w:rsidRDefault="00966932" w:rsidP="0096693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User id: the id of the user. It MUST be set to 0 if the client sends this packet. The attribute MUST be set when the server sends it.</w:t>
      </w:r>
    </w:p>
    <w:p w14:paraId="653E0078" w14:textId="77777777" w:rsidR="00305941" w:rsidRPr="00C225D0" w:rsidRDefault="00305941" w:rsidP="00DF179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p>
    <w:p w14:paraId="261870B9" w14:textId="187DE48B" w:rsidR="00DF1790" w:rsidRPr="00C225D0" w:rsidRDefault="00305941" w:rsidP="00CC3FD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r w:rsidRPr="00C225D0">
        <w:rPr>
          <w:rFonts w:eastAsia="Times New Roman"/>
          <w:color w:val="000000"/>
          <w:lang w:val="en-AU" w:eastAsia="fr-FR"/>
        </w:rPr>
        <w:tab/>
        <w:t>4.2.4. AUTHENTICATE</w:t>
      </w:r>
    </w:p>
    <w:p w14:paraId="1EC57749" w14:textId="77777777" w:rsidR="00305941" w:rsidRPr="00C225D0" w:rsidRDefault="00305941" w:rsidP="00CC3FD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p>
    <w:p w14:paraId="37880228" w14:textId="10C84381" w:rsidR="00305941" w:rsidRPr="00C225D0" w:rsidRDefault="00305941" w:rsidP="0030594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r w:rsidRPr="00C225D0">
        <w:rPr>
          <w:rFonts w:eastAsia="Times New Roman"/>
          <w:color w:val="000000"/>
          <w:lang w:val="en-AU" w:eastAsia="fr-FR"/>
        </w:rPr>
        <w:tab/>
        <w:t xml:space="preserve">AUTHENTICATE </w:t>
      </w:r>
      <w:r w:rsidR="009600CF" w:rsidRPr="00C225D0">
        <w:rPr>
          <w:rFonts w:eastAsia="Times New Roman"/>
          <w:color w:val="000000"/>
          <w:lang w:val="en-AU" w:eastAsia="fr-FR"/>
        </w:rPr>
        <w:t xml:space="preserve">packet </w:t>
      </w:r>
      <w:r w:rsidRPr="00C225D0">
        <w:rPr>
          <w:rFonts w:eastAsia="Times New Roman"/>
          <w:color w:val="000000"/>
          <w:lang w:val="en-AU" w:eastAsia="fr-FR"/>
        </w:rPr>
        <w:t>is the first operation that the user MUST do.</w:t>
      </w:r>
    </w:p>
    <w:p w14:paraId="7DD06A6F" w14:textId="77777777" w:rsidR="0055242A" w:rsidRPr="00C225D0" w:rsidRDefault="0055242A" w:rsidP="0030594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p>
    <w:p w14:paraId="15F056B9" w14:textId="4D1C1120" w:rsidR="0055242A" w:rsidRPr="00C225D0" w:rsidRDefault="0055242A" w:rsidP="0055242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r w:rsidRPr="00C225D0">
        <w:rPr>
          <w:rFonts w:eastAsia="Times New Roman"/>
          <w:color w:val="000000"/>
          <w:lang w:val="en-AU" w:eastAsia="fr-FR"/>
        </w:rPr>
        <w:tab/>
        <w:t>If the operation succeeds:</w:t>
      </w:r>
    </w:p>
    <w:p w14:paraId="403BBE17" w14:textId="01B5E6BF" w:rsidR="0055242A" w:rsidRPr="00C225D0" w:rsidRDefault="0055242A" w:rsidP="0055242A">
      <w:pPr>
        <w:pStyle w:val="Pardeliste"/>
        <w:numPr>
          <w:ilvl w:val="1"/>
          <w:numId w:val="34"/>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r w:rsidRPr="00C225D0">
        <w:rPr>
          <w:rFonts w:eastAsia="Times New Roman"/>
          <w:color w:val="000000"/>
          <w:lang w:val="en-AU" w:eastAsia="fr-FR"/>
        </w:rPr>
        <w:t>The client sends AUTENTICATE packet</w:t>
      </w:r>
    </w:p>
    <w:p w14:paraId="4EF84BC0" w14:textId="56C01E2F" w:rsidR="0055242A" w:rsidRPr="00C225D0" w:rsidRDefault="0055242A" w:rsidP="0055242A">
      <w:pPr>
        <w:pStyle w:val="Pardeliste"/>
        <w:numPr>
          <w:ilvl w:val="1"/>
          <w:numId w:val="34"/>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r w:rsidRPr="00C225D0">
        <w:rPr>
          <w:rFonts w:eastAsia="Times New Roman"/>
          <w:color w:val="000000"/>
          <w:lang w:val="en-AU" w:eastAsia="fr-FR"/>
        </w:rPr>
        <w:t>The server sends GET packet (for each rooms).</w:t>
      </w:r>
    </w:p>
    <w:p w14:paraId="267EE4F6" w14:textId="77777777" w:rsidR="0055242A" w:rsidRPr="00C225D0" w:rsidRDefault="0055242A" w:rsidP="0055242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r w:rsidRPr="00C225D0">
        <w:rPr>
          <w:rFonts w:eastAsia="Times New Roman"/>
          <w:color w:val="000000"/>
          <w:lang w:val="en-AU" w:eastAsia="fr-FR"/>
        </w:rPr>
        <w:tab/>
        <w:t>If the operation fails:</w:t>
      </w:r>
    </w:p>
    <w:p w14:paraId="3F9017DD" w14:textId="02C7FC06" w:rsidR="0055242A" w:rsidRPr="00C225D0" w:rsidRDefault="0055242A" w:rsidP="0055242A">
      <w:pPr>
        <w:pStyle w:val="Pardeliste"/>
        <w:numPr>
          <w:ilvl w:val="1"/>
          <w:numId w:val="34"/>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r w:rsidRPr="00C225D0">
        <w:rPr>
          <w:rFonts w:eastAsia="Times New Roman"/>
          <w:color w:val="000000"/>
          <w:lang w:val="en-AU" w:eastAsia="fr-FR"/>
        </w:rPr>
        <w:t>The server sends FAILURE packet.</w:t>
      </w:r>
    </w:p>
    <w:p w14:paraId="77C78A93" w14:textId="77777777" w:rsidR="00305941" w:rsidRPr="00C225D0" w:rsidRDefault="00305941" w:rsidP="0030594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p>
    <w:p w14:paraId="3D1C25A2" w14:textId="69EC01F4" w:rsidR="00305941" w:rsidRPr="00C225D0" w:rsidRDefault="00305941" w:rsidP="0030594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Purpose: The purpose MUST be set to 4, it defines the “authenticate packet”</w:t>
      </w:r>
    </w:p>
    <w:p w14:paraId="1E13EF7E" w14:textId="77777777" w:rsidR="00305941" w:rsidRPr="00C225D0" w:rsidRDefault="00305941" w:rsidP="0030594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01E14C03" w14:textId="77777777" w:rsidR="00305941" w:rsidRPr="00C225D0" w:rsidRDefault="00305941" w:rsidP="0030594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r w:rsidRPr="00C225D0">
        <w:rPr>
          <w:rFonts w:eastAsia="Times New Roman"/>
          <w:color w:val="000000"/>
          <w:lang w:val="fr-FR" w:eastAsia="fr-FR"/>
        </w:rPr>
        <w:t xml:space="preserve">      0                   1                   2                   3</w:t>
      </w:r>
    </w:p>
    <w:p w14:paraId="3B2DD034" w14:textId="77777777" w:rsidR="00305941" w:rsidRPr="00C225D0" w:rsidRDefault="00305941" w:rsidP="0030594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0 1 2 3 4 5 6 7 8 9 0 1 2 3 4 5 6 7 8 9 0 1 2 3 4 5 6 7 8 9 0 1</w:t>
      </w:r>
    </w:p>
    <w:p w14:paraId="4349CDA2" w14:textId="69ABEBD2" w:rsidR="00305941" w:rsidRPr="00C225D0" w:rsidRDefault="00305941" w:rsidP="0030594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016297BF" w14:textId="57EA7B88" w:rsidR="00305941" w:rsidRPr="00C225D0" w:rsidRDefault="00305941" w:rsidP="0030594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                            pseudo                             |</w:t>
      </w:r>
    </w:p>
    <w:p w14:paraId="3E643056" w14:textId="77777777" w:rsidR="00305941" w:rsidRPr="00C225D0" w:rsidRDefault="00305941" w:rsidP="0030594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249F24B1" w14:textId="127DCAAF" w:rsidR="00305941" w:rsidRPr="00C225D0" w:rsidRDefault="00305941" w:rsidP="0030594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                            pseudo                             |</w:t>
      </w:r>
    </w:p>
    <w:p w14:paraId="084F6A41" w14:textId="77777777" w:rsidR="00305941" w:rsidRPr="00C225D0" w:rsidRDefault="00305941" w:rsidP="0030594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lastRenderedPageBreak/>
        <w:t xml:space="preserve">     +-+-+-+-+-+-+-+-+-+-+-+-+-+-+-+-+-+-+-+-+-+-+-+-+-+-+-+-+-+-+-+-+</w:t>
      </w:r>
    </w:p>
    <w:p w14:paraId="46AF8AAD" w14:textId="41AE02B8" w:rsidR="002A56CE" w:rsidRPr="00C225D0" w:rsidRDefault="002A56CE" w:rsidP="002A56C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                            user id                            |</w:t>
      </w:r>
    </w:p>
    <w:p w14:paraId="5A753745" w14:textId="4634522E" w:rsidR="002A56CE" w:rsidRPr="00C225D0" w:rsidRDefault="002A56CE" w:rsidP="0030594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678A5ADF" w14:textId="77777777" w:rsidR="00307509" w:rsidRPr="00C225D0" w:rsidRDefault="00307509" w:rsidP="0030594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p>
    <w:p w14:paraId="67F97F27" w14:textId="53F077CA" w:rsidR="00307509" w:rsidRPr="00C225D0" w:rsidRDefault="00307509" w:rsidP="00305941">
      <w:pPr>
        <w:pStyle w:val="Lgende"/>
        <w:numPr>
          <w:ilvl w:val="0"/>
          <w:numId w:val="30"/>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fr-FR" w:eastAsia="fr-FR"/>
        </w:rPr>
      </w:pPr>
      <w:r w:rsidRPr="00C225D0">
        <w:rPr>
          <w:rFonts w:eastAsia="Times New Roman"/>
          <w:color w:val="000000"/>
          <w:lang w:val="fr-FR" w:eastAsia="fr-FR"/>
        </w:rPr>
        <w:t xml:space="preserve">AUTHENTICATE </w:t>
      </w:r>
      <w:proofErr w:type="spellStart"/>
      <w:r w:rsidRPr="00C225D0">
        <w:rPr>
          <w:rFonts w:eastAsia="Times New Roman"/>
          <w:color w:val="000000"/>
          <w:lang w:val="fr-FR" w:eastAsia="fr-FR"/>
        </w:rPr>
        <w:t>Packet</w:t>
      </w:r>
      <w:proofErr w:type="spellEnd"/>
    </w:p>
    <w:p w14:paraId="7DD7864B" w14:textId="77777777" w:rsidR="00305941" w:rsidRPr="00C225D0" w:rsidRDefault="00305941" w:rsidP="0030594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0382B793" w14:textId="412CF2A1" w:rsidR="00305941" w:rsidRPr="00C225D0" w:rsidRDefault="00305941" w:rsidP="0030594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 xml:space="preserve">pseudo: </w:t>
      </w:r>
      <w:r w:rsidR="00275B20" w:rsidRPr="00C225D0">
        <w:rPr>
          <w:rFonts w:eastAsia="Times New Roman"/>
          <w:color w:val="000000"/>
          <w:lang w:val="en-AU" w:eastAsia="fr-FR"/>
        </w:rPr>
        <w:t>is the name of the user (8 bytes).</w:t>
      </w:r>
    </w:p>
    <w:p w14:paraId="3329F7B8" w14:textId="77777777" w:rsidR="002A56CE" w:rsidRPr="00C225D0" w:rsidRDefault="002A56CE" w:rsidP="0030594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6C112415" w14:textId="30B96CBA" w:rsidR="002A56CE" w:rsidRPr="00C225D0" w:rsidRDefault="002A56CE" w:rsidP="0030594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 xml:space="preserve">User id: the id of the user. It MUST be set to 0 if the client sends this packet. The attribute </w:t>
      </w:r>
      <w:r w:rsidR="00966932" w:rsidRPr="00C225D0">
        <w:rPr>
          <w:rFonts w:eastAsia="Times New Roman"/>
          <w:color w:val="000000"/>
          <w:lang w:val="en-AU" w:eastAsia="fr-FR"/>
        </w:rPr>
        <w:t>MUST be</w:t>
      </w:r>
      <w:r w:rsidRPr="00C225D0">
        <w:rPr>
          <w:rFonts w:eastAsia="Times New Roman"/>
          <w:color w:val="000000"/>
          <w:lang w:val="en-AU" w:eastAsia="fr-FR"/>
        </w:rPr>
        <w:t xml:space="preserve"> set when the server sends it.</w:t>
      </w:r>
    </w:p>
    <w:p w14:paraId="27EF9C97" w14:textId="77777777" w:rsidR="009600CF" w:rsidRPr="00C225D0" w:rsidRDefault="009600CF" w:rsidP="0030594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2E570641" w14:textId="65417A1F" w:rsidR="009600CF" w:rsidRPr="00C225D0" w:rsidRDefault="009600CF" w:rsidP="0030594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4.2.5. PLUGED</w:t>
      </w:r>
    </w:p>
    <w:p w14:paraId="5B97AFD6" w14:textId="77777777" w:rsidR="009600CF" w:rsidRPr="00C225D0" w:rsidRDefault="009600CF" w:rsidP="0030594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1BF6E376" w14:textId="6DD262C9" w:rsidR="009600CF" w:rsidRPr="00C225D0" w:rsidRDefault="009600CF" w:rsidP="0030594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PLUGED packet informs who has join your room.</w:t>
      </w:r>
    </w:p>
    <w:p w14:paraId="4E7499D0" w14:textId="77777777" w:rsidR="009600CF" w:rsidRPr="00C225D0" w:rsidRDefault="009600CF" w:rsidP="0030594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6A3DB1ED" w14:textId="42E8AF22" w:rsidR="009600CF" w:rsidRPr="00C225D0" w:rsidRDefault="009600CF" w:rsidP="009600C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Purpose: The purpose MUST be set to 5, it defines the “</w:t>
      </w:r>
      <w:proofErr w:type="spellStart"/>
      <w:r w:rsidRPr="00C225D0">
        <w:rPr>
          <w:rFonts w:eastAsia="Times New Roman"/>
          <w:color w:val="000000"/>
          <w:lang w:val="en-AU" w:eastAsia="fr-FR"/>
        </w:rPr>
        <w:t>pluged</w:t>
      </w:r>
      <w:proofErr w:type="spellEnd"/>
      <w:r w:rsidRPr="00C225D0">
        <w:rPr>
          <w:rFonts w:eastAsia="Times New Roman"/>
          <w:color w:val="000000"/>
          <w:lang w:val="en-AU" w:eastAsia="fr-FR"/>
        </w:rPr>
        <w:t xml:space="preserve"> packet”</w:t>
      </w:r>
    </w:p>
    <w:p w14:paraId="3AF37925" w14:textId="77777777" w:rsidR="009600CF" w:rsidRPr="00C225D0" w:rsidRDefault="009600CF" w:rsidP="0030594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24172AD7" w14:textId="77777777" w:rsidR="009600CF" w:rsidRPr="00C225D0" w:rsidRDefault="009600CF" w:rsidP="009600C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r w:rsidRPr="00C225D0">
        <w:rPr>
          <w:rFonts w:eastAsia="Times New Roman"/>
          <w:color w:val="000000"/>
          <w:lang w:val="fr-FR" w:eastAsia="fr-FR"/>
        </w:rPr>
        <w:t xml:space="preserve">      0                   1                   2                   3</w:t>
      </w:r>
    </w:p>
    <w:p w14:paraId="6844373E" w14:textId="7AFF7646" w:rsidR="009600CF" w:rsidRPr="00C225D0" w:rsidRDefault="009600CF" w:rsidP="009600C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0 1 2 3 4 5 6 7 8 9 0 1 2 3 4 5 6 7 8 9 0 1 2 3 4 5 6 7 8 9 0 1</w:t>
      </w:r>
    </w:p>
    <w:p w14:paraId="1C082669" w14:textId="77777777" w:rsidR="009600CF" w:rsidRPr="00C225D0" w:rsidRDefault="009600CF" w:rsidP="009600C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7FB6384C" w14:textId="2E802D53" w:rsidR="009600CF" w:rsidRPr="00C225D0" w:rsidRDefault="009600CF" w:rsidP="009600C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 </w:t>
      </w:r>
      <w:r w:rsidR="006D2B80" w:rsidRPr="00C225D0">
        <w:rPr>
          <w:rFonts w:eastAsia="Times New Roman"/>
          <w:color w:val="000000"/>
          <w:lang w:val="fr-FR" w:eastAsia="fr-FR"/>
        </w:rPr>
        <w:t xml:space="preserve">                           </w:t>
      </w:r>
      <w:r w:rsidRPr="00C225D0">
        <w:rPr>
          <w:rFonts w:eastAsia="Times New Roman"/>
          <w:color w:val="000000"/>
          <w:lang w:val="fr-FR" w:eastAsia="fr-FR"/>
        </w:rPr>
        <w:t>pseudo</w:t>
      </w:r>
      <w:r w:rsidR="006D2B80" w:rsidRPr="00C225D0">
        <w:rPr>
          <w:rFonts w:eastAsia="Times New Roman"/>
          <w:color w:val="000000"/>
          <w:lang w:val="fr-FR" w:eastAsia="fr-FR"/>
        </w:rPr>
        <w:t xml:space="preserve"> </w:t>
      </w:r>
      <w:r w:rsidRPr="00C225D0">
        <w:rPr>
          <w:rFonts w:eastAsia="Times New Roman"/>
          <w:color w:val="000000"/>
          <w:lang w:val="fr-FR" w:eastAsia="fr-FR"/>
        </w:rPr>
        <w:t xml:space="preserve">                            |</w:t>
      </w:r>
    </w:p>
    <w:p w14:paraId="0C9AB79F" w14:textId="77777777" w:rsidR="009600CF" w:rsidRPr="00C225D0" w:rsidRDefault="009600CF" w:rsidP="009600C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2682F38E" w14:textId="20B1E4C5" w:rsidR="009600CF" w:rsidRPr="00C225D0" w:rsidRDefault="009600CF" w:rsidP="009600C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                            pseudo                             |</w:t>
      </w:r>
    </w:p>
    <w:p w14:paraId="08C6492F" w14:textId="77777777" w:rsidR="009600CF" w:rsidRPr="00C225D0" w:rsidRDefault="009600CF" w:rsidP="009600C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39F24533" w14:textId="7CAD772D" w:rsidR="009600CF" w:rsidRPr="00C225D0" w:rsidRDefault="009600CF" w:rsidP="009600C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             </w:t>
      </w:r>
      <w:r w:rsidR="000139E2" w:rsidRPr="00C225D0">
        <w:rPr>
          <w:rFonts w:eastAsia="Times New Roman"/>
          <w:color w:val="000000"/>
          <w:lang w:val="fr-FR" w:eastAsia="fr-FR"/>
        </w:rPr>
        <w:t xml:space="preserve">               user id                            </w:t>
      </w:r>
      <w:r w:rsidRPr="00C225D0">
        <w:rPr>
          <w:rFonts w:eastAsia="Times New Roman"/>
          <w:color w:val="000000"/>
          <w:lang w:val="fr-FR" w:eastAsia="fr-FR"/>
        </w:rPr>
        <w:t>|</w:t>
      </w:r>
    </w:p>
    <w:p w14:paraId="1E55870D" w14:textId="77777777" w:rsidR="009600CF" w:rsidRPr="00C225D0" w:rsidRDefault="009600CF" w:rsidP="009600C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04D4643B" w14:textId="77777777" w:rsidR="000139E2" w:rsidRPr="00C225D0" w:rsidRDefault="000139E2" w:rsidP="000139E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             room id           |           </w:t>
      </w:r>
      <w:proofErr w:type="spellStart"/>
      <w:r w:rsidRPr="00C225D0">
        <w:rPr>
          <w:rFonts w:eastAsia="Times New Roman"/>
          <w:color w:val="000000"/>
          <w:lang w:val="fr-FR" w:eastAsia="fr-FR"/>
        </w:rPr>
        <w:t>Padding</w:t>
      </w:r>
      <w:proofErr w:type="spellEnd"/>
      <w:r w:rsidRPr="00C225D0">
        <w:rPr>
          <w:rFonts w:eastAsia="Times New Roman"/>
          <w:color w:val="000000"/>
          <w:lang w:val="fr-FR" w:eastAsia="fr-FR"/>
        </w:rPr>
        <w:t xml:space="preserve">             |</w:t>
      </w:r>
    </w:p>
    <w:p w14:paraId="6315D4CB" w14:textId="77777777" w:rsidR="000139E2" w:rsidRPr="00C225D0" w:rsidRDefault="000139E2" w:rsidP="000139E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1E4CE083" w14:textId="77777777" w:rsidR="00ED4359" w:rsidRPr="00C225D0" w:rsidRDefault="00ED4359" w:rsidP="000139E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p>
    <w:p w14:paraId="6F147BDD" w14:textId="22587EBD" w:rsidR="00ED4359" w:rsidRPr="00C225D0" w:rsidRDefault="00ED4359" w:rsidP="000139E2">
      <w:pPr>
        <w:pStyle w:val="Lgende"/>
        <w:numPr>
          <w:ilvl w:val="0"/>
          <w:numId w:val="30"/>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fr-FR" w:eastAsia="fr-FR"/>
        </w:rPr>
      </w:pPr>
      <w:r w:rsidRPr="00C225D0">
        <w:rPr>
          <w:rFonts w:eastAsia="Times New Roman"/>
          <w:color w:val="000000"/>
          <w:lang w:val="fr-FR" w:eastAsia="fr-FR"/>
        </w:rPr>
        <w:t xml:space="preserve">PLUGED </w:t>
      </w:r>
      <w:proofErr w:type="spellStart"/>
      <w:r w:rsidRPr="00C225D0">
        <w:rPr>
          <w:rFonts w:eastAsia="Times New Roman"/>
          <w:color w:val="000000"/>
          <w:lang w:val="fr-FR" w:eastAsia="fr-FR"/>
        </w:rPr>
        <w:t>Packet</w:t>
      </w:r>
      <w:proofErr w:type="spellEnd"/>
    </w:p>
    <w:p w14:paraId="297B52C0" w14:textId="77777777" w:rsidR="009600CF" w:rsidRPr="00C225D0" w:rsidRDefault="009600CF" w:rsidP="0030594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2635FF3C" w14:textId="77777777" w:rsidR="00ED4359" w:rsidRPr="00C225D0" w:rsidRDefault="00ED4359" w:rsidP="00ED435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pseudo: is the name of the user (8 bytes).</w:t>
      </w:r>
    </w:p>
    <w:p w14:paraId="008D7445" w14:textId="77777777" w:rsidR="00ED4359" w:rsidRPr="00C225D0" w:rsidRDefault="00ED4359" w:rsidP="00ED435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p>
    <w:p w14:paraId="49B00526" w14:textId="77777777" w:rsidR="00ED4359" w:rsidRPr="00C225D0" w:rsidRDefault="00ED4359" w:rsidP="00ED435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User id: the id of the user. It MUST be set to 0 if the client sends this packet. The attribute MUST be set when the server sends it.</w:t>
      </w:r>
    </w:p>
    <w:p w14:paraId="3AB2FB24" w14:textId="77777777" w:rsidR="009600CF" w:rsidRPr="00C225D0" w:rsidRDefault="009600CF" w:rsidP="0030594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7F5968D2" w14:textId="1C846614" w:rsidR="009600CF" w:rsidRPr="00C225D0" w:rsidRDefault="00ED4359" w:rsidP="0030594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room id: The id of the room that the user has join.</w:t>
      </w:r>
    </w:p>
    <w:p w14:paraId="30B564BD" w14:textId="77777777" w:rsidR="00305941" w:rsidRPr="00C225D0" w:rsidRDefault="00305941" w:rsidP="00CC3FD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p>
    <w:p w14:paraId="1ECD1D63" w14:textId="77777777" w:rsidR="00ED4359" w:rsidRPr="00C225D0" w:rsidRDefault="00ED4359" w:rsidP="00CC3FD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p>
    <w:p w14:paraId="3DED33EF" w14:textId="22F67D0D" w:rsidR="00ED4359" w:rsidRPr="00C225D0" w:rsidRDefault="00ED4359" w:rsidP="00CC3FD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r w:rsidRPr="00C225D0">
        <w:rPr>
          <w:rFonts w:eastAsia="Times New Roman"/>
          <w:color w:val="000000"/>
          <w:lang w:val="en-AU" w:eastAsia="fr-FR"/>
        </w:rPr>
        <w:tab/>
        <w:t xml:space="preserve">4.2.6. </w:t>
      </w:r>
      <w:r w:rsidR="00B07018" w:rsidRPr="00C225D0">
        <w:rPr>
          <w:rFonts w:eastAsia="Times New Roman"/>
          <w:color w:val="000000"/>
          <w:lang w:val="en-AU" w:eastAsia="fr-FR"/>
        </w:rPr>
        <w:t>SWAP</w:t>
      </w:r>
    </w:p>
    <w:p w14:paraId="15686004" w14:textId="0D8288E0" w:rsidR="00B07018" w:rsidRPr="00C225D0" w:rsidRDefault="00B07018" w:rsidP="00B0701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SWAP packet</w:t>
      </w:r>
      <w:r w:rsidR="00E84387" w:rsidRPr="00C225D0">
        <w:rPr>
          <w:rFonts w:eastAsia="Times New Roman"/>
          <w:color w:val="000000"/>
          <w:lang w:val="en-AU" w:eastAsia="fr-FR"/>
        </w:rPr>
        <w:t xml:space="preserve"> MUST be send when the user </w:t>
      </w:r>
      <w:r w:rsidR="00676554" w:rsidRPr="00C225D0">
        <w:rPr>
          <w:rFonts w:eastAsia="Times New Roman"/>
          <w:color w:val="000000"/>
          <w:lang w:val="en-AU" w:eastAsia="fr-FR"/>
        </w:rPr>
        <w:t>MAY</w:t>
      </w:r>
      <w:r w:rsidR="00E84387" w:rsidRPr="00C225D0">
        <w:rPr>
          <w:rFonts w:eastAsia="Times New Roman"/>
          <w:color w:val="000000"/>
          <w:lang w:val="en-AU" w:eastAsia="fr-FR"/>
        </w:rPr>
        <w:t xml:space="preserve"> swap to the server game</w:t>
      </w:r>
      <w:r w:rsidRPr="00C225D0">
        <w:rPr>
          <w:rFonts w:eastAsia="Times New Roman"/>
          <w:color w:val="000000"/>
          <w:lang w:val="en-AU" w:eastAsia="fr-FR"/>
        </w:rPr>
        <w:t>.</w:t>
      </w:r>
    </w:p>
    <w:p w14:paraId="60383A90" w14:textId="77777777" w:rsidR="00B07018" w:rsidRPr="00C225D0" w:rsidRDefault="00B07018" w:rsidP="00B0701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682BA098" w14:textId="38421F80" w:rsidR="00B07018" w:rsidRPr="00C225D0" w:rsidRDefault="00B07018" w:rsidP="00B0701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Purpose: The purpose MUST be</w:t>
      </w:r>
      <w:r w:rsidR="00E84387" w:rsidRPr="00C225D0">
        <w:rPr>
          <w:rFonts w:eastAsia="Times New Roman"/>
          <w:color w:val="000000"/>
          <w:lang w:val="en-AU" w:eastAsia="fr-FR"/>
        </w:rPr>
        <w:t xml:space="preserve"> set to 6</w:t>
      </w:r>
      <w:r w:rsidRPr="00C225D0">
        <w:rPr>
          <w:rFonts w:eastAsia="Times New Roman"/>
          <w:color w:val="000000"/>
          <w:lang w:val="en-AU" w:eastAsia="fr-FR"/>
        </w:rPr>
        <w:t>, it defines the “</w:t>
      </w:r>
      <w:r w:rsidR="00E84387" w:rsidRPr="00C225D0">
        <w:rPr>
          <w:rFonts w:eastAsia="Times New Roman"/>
          <w:color w:val="000000"/>
          <w:lang w:val="en-AU" w:eastAsia="fr-FR"/>
        </w:rPr>
        <w:t xml:space="preserve">swap </w:t>
      </w:r>
      <w:r w:rsidRPr="00C225D0">
        <w:rPr>
          <w:rFonts w:eastAsia="Times New Roman"/>
          <w:color w:val="000000"/>
          <w:lang w:val="en-AU" w:eastAsia="fr-FR"/>
        </w:rPr>
        <w:t>packet”</w:t>
      </w:r>
    </w:p>
    <w:p w14:paraId="2A2981E1" w14:textId="77777777" w:rsidR="00B07018" w:rsidRPr="00C225D0" w:rsidRDefault="00B07018" w:rsidP="00CC3FD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p>
    <w:p w14:paraId="54671C52" w14:textId="77777777" w:rsidR="00E84387" w:rsidRPr="00C225D0" w:rsidRDefault="00E84387" w:rsidP="00E8438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r w:rsidRPr="00C225D0">
        <w:rPr>
          <w:rFonts w:eastAsia="Times New Roman"/>
          <w:color w:val="000000"/>
          <w:lang w:val="fr-FR" w:eastAsia="fr-FR"/>
        </w:rPr>
        <w:t xml:space="preserve">      0                   1                   2                   3</w:t>
      </w:r>
    </w:p>
    <w:p w14:paraId="12B64657" w14:textId="77777777" w:rsidR="00E84387" w:rsidRPr="00C225D0" w:rsidRDefault="00E84387" w:rsidP="00E8438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0 1 2 3 4 5 6 7 8 9 0 1 2 3 4 5 6 7 8 9 0 1 2 3 4 5 6 7 8 9 0 1</w:t>
      </w:r>
    </w:p>
    <w:p w14:paraId="75B53532" w14:textId="77777777" w:rsidR="00E84387" w:rsidRPr="00C225D0" w:rsidRDefault="00E84387" w:rsidP="00E8438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43C6A4D8" w14:textId="55C87CF0" w:rsidR="00E84387" w:rsidRPr="00C225D0" w:rsidRDefault="00E84387" w:rsidP="00E8438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                           </w:t>
      </w:r>
      <w:proofErr w:type="spellStart"/>
      <w:r w:rsidRPr="00C225D0">
        <w:rPr>
          <w:rFonts w:eastAsia="Times New Roman"/>
          <w:color w:val="000000"/>
          <w:lang w:val="fr-FR" w:eastAsia="fr-FR"/>
        </w:rPr>
        <w:t>addr</w:t>
      </w:r>
      <w:proofErr w:type="spellEnd"/>
      <w:r w:rsidRPr="00C225D0">
        <w:rPr>
          <w:rFonts w:eastAsia="Times New Roman"/>
          <w:color w:val="000000"/>
          <w:lang w:val="fr-FR" w:eastAsia="fr-FR"/>
        </w:rPr>
        <w:t xml:space="preserve"> </w:t>
      </w:r>
      <w:proofErr w:type="spellStart"/>
      <w:r w:rsidRPr="00C225D0">
        <w:rPr>
          <w:rFonts w:eastAsia="Times New Roman"/>
          <w:color w:val="000000"/>
          <w:lang w:val="fr-FR" w:eastAsia="fr-FR"/>
        </w:rPr>
        <w:t>ip</w:t>
      </w:r>
      <w:proofErr w:type="spellEnd"/>
      <w:r w:rsidRPr="00C225D0">
        <w:rPr>
          <w:rFonts w:eastAsia="Times New Roman"/>
          <w:color w:val="000000"/>
          <w:lang w:val="fr-FR" w:eastAsia="fr-FR"/>
        </w:rPr>
        <w:t xml:space="preserve">                             |</w:t>
      </w:r>
    </w:p>
    <w:p w14:paraId="67EFA641" w14:textId="1E7CF36E" w:rsidR="00E84387" w:rsidRPr="00C225D0" w:rsidRDefault="00E84387" w:rsidP="00E8438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3A938BA4" w14:textId="44144BB8" w:rsidR="00E84387" w:rsidRPr="00C225D0" w:rsidRDefault="00E84387" w:rsidP="00E8438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                           </w:t>
      </w:r>
      <w:proofErr w:type="spellStart"/>
      <w:r w:rsidRPr="00C225D0">
        <w:rPr>
          <w:rFonts w:eastAsia="Times New Roman"/>
          <w:color w:val="000000"/>
          <w:lang w:val="fr-FR" w:eastAsia="fr-FR"/>
        </w:rPr>
        <w:t>addr</w:t>
      </w:r>
      <w:proofErr w:type="spellEnd"/>
      <w:r w:rsidRPr="00C225D0">
        <w:rPr>
          <w:rFonts w:eastAsia="Times New Roman"/>
          <w:color w:val="000000"/>
          <w:lang w:val="fr-FR" w:eastAsia="fr-FR"/>
        </w:rPr>
        <w:t xml:space="preserve"> </w:t>
      </w:r>
      <w:proofErr w:type="spellStart"/>
      <w:r w:rsidRPr="00C225D0">
        <w:rPr>
          <w:rFonts w:eastAsia="Times New Roman"/>
          <w:color w:val="000000"/>
          <w:lang w:val="fr-FR" w:eastAsia="fr-FR"/>
        </w:rPr>
        <w:t>ip</w:t>
      </w:r>
      <w:proofErr w:type="spellEnd"/>
      <w:r w:rsidRPr="00C225D0">
        <w:rPr>
          <w:rFonts w:eastAsia="Times New Roman"/>
          <w:color w:val="000000"/>
          <w:lang w:val="fr-FR" w:eastAsia="fr-FR"/>
        </w:rPr>
        <w:t xml:space="preserve">                             |</w:t>
      </w:r>
    </w:p>
    <w:p w14:paraId="6FC9EA8B" w14:textId="77777777" w:rsidR="00E84387" w:rsidRPr="00C225D0" w:rsidRDefault="00E84387" w:rsidP="00E8438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44937144" w14:textId="77777777" w:rsidR="00E84387" w:rsidRPr="00C225D0" w:rsidRDefault="00E84387" w:rsidP="00E8438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                           </w:t>
      </w:r>
      <w:proofErr w:type="spellStart"/>
      <w:r w:rsidRPr="00C225D0">
        <w:rPr>
          <w:rFonts w:eastAsia="Times New Roman"/>
          <w:color w:val="000000"/>
          <w:lang w:val="fr-FR" w:eastAsia="fr-FR"/>
        </w:rPr>
        <w:t>addr</w:t>
      </w:r>
      <w:proofErr w:type="spellEnd"/>
      <w:r w:rsidRPr="00C225D0">
        <w:rPr>
          <w:rFonts w:eastAsia="Times New Roman"/>
          <w:color w:val="000000"/>
          <w:lang w:val="fr-FR" w:eastAsia="fr-FR"/>
        </w:rPr>
        <w:t xml:space="preserve"> </w:t>
      </w:r>
      <w:proofErr w:type="spellStart"/>
      <w:r w:rsidRPr="00C225D0">
        <w:rPr>
          <w:rFonts w:eastAsia="Times New Roman"/>
          <w:color w:val="000000"/>
          <w:lang w:val="fr-FR" w:eastAsia="fr-FR"/>
        </w:rPr>
        <w:t>ip</w:t>
      </w:r>
      <w:proofErr w:type="spellEnd"/>
      <w:r w:rsidRPr="00C225D0">
        <w:rPr>
          <w:rFonts w:eastAsia="Times New Roman"/>
          <w:color w:val="000000"/>
          <w:lang w:val="fr-FR" w:eastAsia="fr-FR"/>
        </w:rPr>
        <w:t xml:space="preserve">                             |</w:t>
      </w:r>
    </w:p>
    <w:p w14:paraId="676D20AE" w14:textId="77777777" w:rsidR="00E84387" w:rsidRPr="00C225D0" w:rsidRDefault="00E84387" w:rsidP="00E8438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608BB163" w14:textId="77777777" w:rsidR="00E84387" w:rsidRPr="00C225D0" w:rsidRDefault="00E84387" w:rsidP="00E8438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                           </w:t>
      </w:r>
      <w:proofErr w:type="spellStart"/>
      <w:r w:rsidRPr="00C225D0">
        <w:rPr>
          <w:rFonts w:eastAsia="Times New Roman"/>
          <w:color w:val="000000"/>
          <w:lang w:val="fr-FR" w:eastAsia="fr-FR"/>
        </w:rPr>
        <w:t>addr</w:t>
      </w:r>
      <w:proofErr w:type="spellEnd"/>
      <w:r w:rsidRPr="00C225D0">
        <w:rPr>
          <w:rFonts w:eastAsia="Times New Roman"/>
          <w:color w:val="000000"/>
          <w:lang w:val="fr-FR" w:eastAsia="fr-FR"/>
        </w:rPr>
        <w:t xml:space="preserve"> </w:t>
      </w:r>
      <w:proofErr w:type="spellStart"/>
      <w:r w:rsidRPr="00C225D0">
        <w:rPr>
          <w:rFonts w:eastAsia="Times New Roman"/>
          <w:color w:val="000000"/>
          <w:lang w:val="fr-FR" w:eastAsia="fr-FR"/>
        </w:rPr>
        <w:t>ip</w:t>
      </w:r>
      <w:proofErr w:type="spellEnd"/>
      <w:r w:rsidRPr="00C225D0">
        <w:rPr>
          <w:rFonts w:eastAsia="Times New Roman"/>
          <w:color w:val="000000"/>
          <w:lang w:val="fr-FR" w:eastAsia="fr-FR"/>
        </w:rPr>
        <w:t xml:space="preserve">                             |</w:t>
      </w:r>
    </w:p>
    <w:p w14:paraId="64F89534" w14:textId="13A2820E" w:rsidR="00E84387" w:rsidRPr="00C225D0" w:rsidRDefault="00E84387" w:rsidP="00E8438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3037DC05" w14:textId="2955CD8C" w:rsidR="00E84387" w:rsidRPr="00C225D0" w:rsidRDefault="00E84387" w:rsidP="00E8438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                             port                              |</w:t>
      </w:r>
    </w:p>
    <w:p w14:paraId="07405747" w14:textId="5C641732" w:rsidR="00E84387" w:rsidRPr="00C225D0" w:rsidRDefault="00E84387" w:rsidP="00E8438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44E9D960" w14:textId="3D9E76AE" w:rsidR="00E84387" w:rsidRPr="00C225D0" w:rsidRDefault="00E84387" w:rsidP="00E8438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                            secret                             |</w:t>
      </w:r>
    </w:p>
    <w:p w14:paraId="5BBB4E99" w14:textId="27B9CBA0" w:rsidR="00E84387" w:rsidRPr="00C225D0" w:rsidRDefault="00E84387" w:rsidP="00E8438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3F886A39" w14:textId="77777777" w:rsidR="00676554" w:rsidRPr="00C225D0" w:rsidRDefault="00676554" w:rsidP="00E8438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p>
    <w:p w14:paraId="552A57C1" w14:textId="5A3CDB8E" w:rsidR="00676554" w:rsidRPr="00C225D0" w:rsidRDefault="00676554" w:rsidP="00E84387">
      <w:pPr>
        <w:pStyle w:val="Lgende"/>
        <w:numPr>
          <w:ilvl w:val="0"/>
          <w:numId w:val="30"/>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fr-FR" w:eastAsia="fr-FR"/>
        </w:rPr>
      </w:pPr>
      <w:r w:rsidRPr="00C225D0">
        <w:rPr>
          <w:rFonts w:eastAsia="Times New Roman"/>
          <w:color w:val="000000"/>
          <w:lang w:val="fr-FR" w:eastAsia="fr-FR"/>
        </w:rPr>
        <w:t xml:space="preserve">SWAP </w:t>
      </w:r>
      <w:proofErr w:type="spellStart"/>
      <w:r w:rsidRPr="00C225D0">
        <w:rPr>
          <w:rFonts w:eastAsia="Times New Roman"/>
          <w:color w:val="000000"/>
          <w:lang w:val="fr-FR" w:eastAsia="fr-FR"/>
        </w:rPr>
        <w:t>Packet</w:t>
      </w:r>
      <w:proofErr w:type="spellEnd"/>
    </w:p>
    <w:p w14:paraId="0E6BB0B7" w14:textId="77777777" w:rsidR="00E84387" w:rsidRPr="00C225D0" w:rsidRDefault="00E84387" w:rsidP="00CC3FD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p>
    <w:p w14:paraId="6BBFB957" w14:textId="0D25FC60" w:rsidR="00676554" w:rsidRPr="00C225D0" w:rsidRDefault="00676554" w:rsidP="00CC3FD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r w:rsidRPr="00C225D0">
        <w:rPr>
          <w:rFonts w:eastAsia="Times New Roman"/>
          <w:color w:val="000000"/>
          <w:lang w:val="en-AU" w:eastAsia="fr-FR"/>
        </w:rPr>
        <w:tab/>
      </w:r>
      <w:proofErr w:type="spellStart"/>
      <w:r w:rsidRPr="00C225D0">
        <w:rPr>
          <w:rFonts w:eastAsia="Times New Roman"/>
          <w:color w:val="000000"/>
          <w:lang w:val="en-AU" w:eastAsia="fr-FR"/>
        </w:rPr>
        <w:t>addr</w:t>
      </w:r>
      <w:proofErr w:type="spellEnd"/>
      <w:r w:rsidRPr="00C225D0">
        <w:rPr>
          <w:rFonts w:eastAsia="Times New Roman"/>
          <w:color w:val="000000"/>
          <w:lang w:val="en-AU" w:eastAsia="fr-FR"/>
        </w:rPr>
        <w:t xml:space="preserve"> </w:t>
      </w:r>
      <w:proofErr w:type="spellStart"/>
      <w:r w:rsidRPr="00C225D0">
        <w:rPr>
          <w:rFonts w:eastAsia="Times New Roman"/>
          <w:color w:val="000000"/>
          <w:lang w:val="en-AU" w:eastAsia="fr-FR"/>
        </w:rPr>
        <w:t>ip</w:t>
      </w:r>
      <w:proofErr w:type="spellEnd"/>
      <w:r w:rsidRPr="00C225D0">
        <w:rPr>
          <w:rFonts w:eastAsia="Times New Roman"/>
          <w:color w:val="000000"/>
          <w:lang w:val="en-AU" w:eastAsia="fr-FR"/>
        </w:rPr>
        <w:t>: is the game server’s IP that the user MAY connect.</w:t>
      </w:r>
    </w:p>
    <w:p w14:paraId="79A4C484" w14:textId="77777777" w:rsidR="00676554" w:rsidRPr="00C225D0" w:rsidRDefault="00676554" w:rsidP="00CC3FD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p>
    <w:p w14:paraId="459D4312" w14:textId="5C0B5D3E" w:rsidR="00676554" w:rsidRPr="00C225D0" w:rsidRDefault="00676554" w:rsidP="0067655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r w:rsidRPr="00C225D0">
        <w:rPr>
          <w:rFonts w:eastAsia="Times New Roman"/>
          <w:color w:val="000000"/>
          <w:lang w:val="en-AU" w:eastAsia="fr-FR"/>
        </w:rPr>
        <w:tab/>
        <w:t>Port: is the game server’s port that the user MAY connect.</w:t>
      </w:r>
    </w:p>
    <w:p w14:paraId="033BD77E" w14:textId="32CAFCA4" w:rsidR="00E84387" w:rsidRPr="00C225D0" w:rsidRDefault="00E84387" w:rsidP="00CC3FD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p>
    <w:p w14:paraId="3B050A23" w14:textId="3D7121D7" w:rsidR="00676554" w:rsidRPr="00C225D0" w:rsidRDefault="00676554" w:rsidP="0067655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Secret: is the secret code that the user MUST use for the game server authenticate.</w:t>
      </w:r>
    </w:p>
    <w:p w14:paraId="23021A00" w14:textId="77777777" w:rsidR="000B4765" w:rsidRPr="00C225D0" w:rsidRDefault="000B4765" w:rsidP="0067655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22AC385C" w14:textId="0BFF481D" w:rsidR="000B4765" w:rsidRPr="00C225D0" w:rsidRDefault="000B4765" w:rsidP="0067655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4.2.7. GET</w:t>
      </w:r>
    </w:p>
    <w:p w14:paraId="43FAEA67" w14:textId="77777777" w:rsidR="000B4765" w:rsidRPr="00C225D0" w:rsidRDefault="000B4765" w:rsidP="0067655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7C0E1F08" w14:textId="04952DDF" w:rsidR="000B4765" w:rsidRPr="00C225D0" w:rsidRDefault="000B4765" w:rsidP="000B476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GET packet SHOULD be sent when a CREATE packet is used. It gives information about a room.</w:t>
      </w:r>
    </w:p>
    <w:p w14:paraId="44C97B34" w14:textId="77777777" w:rsidR="000B4765" w:rsidRPr="00C225D0" w:rsidRDefault="000B4765" w:rsidP="000B476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00885921" w14:textId="4EE3648C" w:rsidR="000B4765" w:rsidRPr="00C225D0" w:rsidRDefault="000B4765" w:rsidP="000B476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Purpose: The purpose MUST be set to 7, it defines the “get packet”</w:t>
      </w:r>
    </w:p>
    <w:p w14:paraId="5B7E3A14" w14:textId="77777777" w:rsidR="000B4765" w:rsidRPr="00C225D0" w:rsidRDefault="000B4765" w:rsidP="0067655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7BE5B5BA" w14:textId="77777777" w:rsidR="000B4765" w:rsidRPr="00C225D0" w:rsidRDefault="000B4765" w:rsidP="000B476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r w:rsidRPr="00C225D0">
        <w:rPr>
          <w:rFonts w:eastAsia="Times New Roman"/>
          <w:color w:val="000000"/>
          <w:lang w:val="fr-FR" w:eastAsia="fr-FR"/>
        </w:rPr>
        <w:lastRenderedPageBreak/>
        <w:t xml:space="preserve">      0                   1                   2                   3</w:t>
      </w:r>
    </w:p>
    <w:p w14:paraId="3679A199" w14:textId="77777777" w:rsidR="000B4765" w:rsidRPr="00C225D0" w:rsidRDefault="000B4765" w:rsidP="000B476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0 1 2 3 4 5 6 7 8 9 0 1 2 3 4 5 6 7 8 9 0 1 2 3 4 5 6 7 8 9 0 1</w:t>
      </w:r>
    </w:p>
    <w:p w14:paraId="73393C53" w14:textId="77777777" w:rsidR="000B4765" w:rsidRPr="00C225D0" w:rsidRDefault="000B4765" w:rsidP="000B476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75CC42DF" w14:textId="77777777" w:rsidR="000B4765" w:rsidRPr="00C225D0" w:rsidRDefault="000B4765" w:rsidP="000B476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         room </w:t>
      </w:r>
      <w:proofErr w:type="spellStart"/>
      <w:r w:rsidRPr="00C225D0">
        <w:rPr>
          <w:rFonts w:eastAsia="Times New Roman"/>
          <w:color w:val="000000"/>
          <w:lang w:val="fr-FR" w:eastAsia="fr-FR"/>
        </w:rPr>
        <w:t>player</w:t>
      </w:r>
      <w:proofErr w:type="spellEnd"/>
      <w:r w:rsidRPr="00C225D0">
        <w:rPr>
          <w:rFonts w:eastAsia="Times New Roman"/>
          <w:color w:val="000000"/>
          <w:lang w:val="fr-FR" w:eastAsia="fr-FR"/>
        </w:rPr>
        <w:t xml:space="preserve">           </w:t>
      </w:r>
      <w:r w:rsidRPr="00C225D0">
        <w:rPr>
          <w:rFonts w:eastAsia="Times New Roman"/>
          <w:color w:val="000000"/>
          <w:lang w:val="en-AU" w:eastAsia="fr-FR"/>
        </w:rPr>
        <w:t>|           room player max</w:t>
      </w:r>
      <w:r w:rsidRPr="00C225D0">
        <w:rPr>
          <w:rFonts w:eastAsia="Times New Roman"/>
          <w:color w:val="000000"/>
          <w:lang w:val="fr-FR" w:eastAsia="fr-FR"/>
        </w:rPr>
        <w:t xml:space="preserve">     |</w:t>
      </w:r>
    </w:p>
    <w:p w14:paraId="382E55A1" w14:textId="77777777" w:rsidR="000B4765" w:rsidRPr="00C225D0" w:rsidRDefault="000B4765" w:rsidP="000B476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6497DBA0" w14:textId="77777777" w:rsidR="000B4765" w:rsidRPr="00C225D0" w:rsidRDefault="000B4765" w:rsidP="000B476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                             </w:t>
      </w:r>
      <w:proofErr w:type="spellStart"/>
      <w:r w:rsidRPr="00C225D0">
        <w:rPr>
          <w:rFonts w:eastAsia="Times New Roman"/>
          <w:color w:val="000000"/>
          <w:lang w:val="fr-FR" w:eastAsia="fr-FR"/>
        </w:rPr>
        <w:t>name</w:t>
      </w:r>
      <w:proofErr w:type="spellEnd"/>
      <w:r w:rsidRPr="00C225D0">
        <w:rPr>
          <w:rFonts w:eastAsia="Times New Roman"/>
          <w:color w:val="000000"/>
          <w:lang w:val="fr-FR" w:eastAsia="fr-FR"/>
        </w:rPr>
        <w:t xml:space="preserve">                              |</w:t>
      </w:r>
    </w:p>
    <w:p w14:paraId="30D176AC" w14:textId="77777777" w:rsidR="000B4765" w:rsidRPr="00C225D0" w:rsidRDefault="000B4765" w:rsidP="000B476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6EC26D63" w14:textId="77777777" w:rsidR="000B4765" w:rsidRPr="00C225D0" w:rsidRDefault="000B4765" w:rsidP="000B476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                             </w:t>
      </w:r>
      <w:proofErr w:type="spellStart"/>
      <w:r w:rsidRPr="00C225D0">
        <w:rPr>
          <w:rFonts w:eastAsia="Times New Roman"/>
          <w:color w:val="000000"/>
          <w:lang w:val="fr-FR" w:eastAsia="fr-FR"/>
        </w:rPr>
        <w:t>name</w:t>
      </w:r>
      <w:proofErr w:type="spellEnd"/>
      <w:r w:rsidRPr="00C225D0">
        <w:rPr>
          <w:rFonts w:eastAsia="Times New Roman"/>
          <w:color w:val="000000"/>
          <w:lang w:val="fr-FR" w:eastAsia="fr-FR"/>
        </w:rPr>
        <w:t xml:space="preserve">                              |</w:t>
      </w:r>
    </w:p>
    <w:p w14:paraId="33EB650E" w14:textId="77777777" w:rsidR="000B4765" w:rsidRPr="00C225D0" w:rsidRDefault="000B4765" w:rsidP="000B476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689087C0" w14:textId="77777777" w:rsidR="000B4765" w:rsidRPr="00C225D0" w:rsidRDefault="000B4765" w:rsidP="000B476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             room id           |           </w:t>
      </w:r>
      <w:proofErr w:type="spellStart"/>
      <w:r w:rsidRPr="00C225D0">
        <w:rPr>
          <w:rFonts w:eastAsia="Times New Roman"/>
          <w:color w:val="000000"/>
          <w:lang w:val="fr-FR" w:eastAsia="fr-FR"/>
        </w:rPr>
        <w:t>Padding</w:t>
      </w:r>
      <w:proofErr w:type="spellEnd"/>
      <w:r w:rsidRPr="00C225D0">
        <w:rPr>
          <w:rFonts w:eastAsia="Times New Roman"/>
          <w:color w:val="000000"/>
          <w:lang w:val="fr-FR" w:eastAsia="fr-FR"/>
        </w:rPr>
        <w:t xml:space="preserve">             |</w:t>
      </w:r>
    </w:p>
    <w:p w14:paraId="0BB4BD66" w14:textId="77777777" w:rsidR="000B4765" w:rsidRPr="00C225D0" w:rsidRDefault="000B4765" w:rsidP="000B476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45A61921" w14:textId="77777777" w:rsidR="00701A5B" w:rsidRPr="00C225D0" w:rsidRDefault="00701A5B" w:rsidP="000B476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p>
    <w:p w14:paraId="2CB3CC81" w14:textId="2C950163" w:rsidR="00701A5B" w:rsidRPr="00C225D0" w:rsidRDefault="00701A5B" w:rsidP="000B4765">
      <w:pPr>
        <w:pStyle w:val="Lgende"/>
        <w:numPr>
          <w:ilvl w:val="0"/>
          <w:numId w:val="30"/>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fr-FR" w:eastAsia="fr-FR"/>
        </w:rPr>
      </w:pPr>
      <w:r w:rsidRPr="00C225D0">
        <w:rPr>
          <w:rFonts w:eastAsia="Times New Roman"/>
          <w:color w:val="000000"/>
          <w:lang w:val="fr-FR" w:eastAsia="fr-FR"/>
        </w:rPr>
        <w:t xml:space="preserve">GET </w:t>
      </w:r>
      <w:proofErr w:type="spellStart"/>
      <w:r w:rsidRPr="00C225D0">
        <w:rPr>
          <w:rFonts w:eastAsia="Times New Roman"/>
          <w:color w:val="000000"/>
          <w:lang w:val="fr-FR" w:eastAsia="fr-FR"/>
        </w:rPr>
        <w:t>packet</w:t>
      </w:r>
      <w:proofErr w:type="spellEnd"/>
    </w:p>
    <w:p w14:paraId="29C6ADEE" w14:textId="77777777" w:rsidR="00E84387" w:rsidRPr="00C225D0" w:rsidRDefault="00E84387" w:rsidP="00CC3FD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p>
    <w:p w14:paraId="37DDC3BC" w14:textId="7679CEF6" w:rsidR="000B4765" w:rsidRPr="00C225D0" w:rsidRDefault="000B4765" w:rsidP="000B476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r w:rsidRPr="00C225D0">
        <w:rPr>
          <w:rFonts w:eastAsia="Times New Roman"/>
          <w:color w:val="000000"/>
          <w:lang w:val="en-AU" w:eastAsia="fr-FR"/>
        </w:rPr>
        <w:tab/>
        <w:t>Room player: The number of player inside the room.</w:t>
      </w:r>
    </w:p>
    <w:p w14:paraId="51AADC50" w14:textId="77777777" w:rsidR="000B4765" w:rsidRPr="00C225D0" w:rsidRDefault="000B4765" w:rsidP="000B476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p>
    <w:p w14:paraId="22D2BAD0" w14:textId="77777777" w:rsidR="000B4765" w:rsidRPr="00C225D0" w:rsidRDefault="000B4765" w:rsidP="000B476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r w:rsidRPr="00C225D0">
        <w:rPr>
          <w:rFonts w:eastAsia="Times New Roman"/>
          <w:color w:val="000000"/>
          <w:lang w:val="en-AU" w:eastAsia="fr-FR"/>
        </w:rPr>
        <w:tab/>
        <w:t>Room player max: The number max of player who MAY join the room.</w:t>
      </w:r>
    </w:p>
    <w:p w14:paraId="09557790" w14:textId="77777777" w:rsidR="000B4765" w:rsidRPr="00C225D0" w:rsidRDefault="000B4765" w:rsidP="000B476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p>
    <w:p w14:paraId="2ED8730E" w14:textId="77777777" w:rsidR="000B4765" w:rsidRPr="00C225D0" w:rsidRDefault="000B4765" w:rsidP="000B476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r w:rsidRPr="00C225D0">
        <w:rPr>
          <w:rFonts w:eastAsia="Times New Roman"/>
          <w:color w:val="000000"/>
          <w:lang w:val="en-AU" w:eastAsia="fr-FR"/>
        </w:rPr>
        <w:tab/>
        <w:t>Name: The name of the room. (8 bytes).</w:t>
      </w:r>
    </w:p>
    <w:p w14:paraId="40C2AC37" w14:textId="77777777" w:rsidR="000B4765" w:rsidRPr="00C225D0" w:rsidRDefault="000B4765" w:rsidP="000B476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p>
    <w:p w14:paraId="07558271" w14:textId="77777777" w:rsidR="000B4765" w:rsidRPr="00C225D0" w:rsidRDefault="000B4765" w:rsidP="000B476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r w:rsidRPr="00C225D0">
        <w:rPr>
          <w:rFonts w:eastAsia="Times New Roman"/>
          <w:color w:val="000000"/>
          <w:lang w:val="en-AU" w:eastAsia="fr-FR"/>
        </w:rPr>
        <w:tab/>
        <w:t>Room id: The id of the room. (2 bytes).</w:t>
      </w:r>
    </w:p>
    <w:p w14:paraId="17E1E885" w14:textId="77777777" w:rsidR="002916E4" w:rsidRPr="00C225D0" w:rsidRDefault="002916E4" w:rsidP="000B476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p>
    <w:p w14:paraId="50A1E7D8" w14:textId="60DE3B1A" w:rsidR="002916E4" w:rsidRPr="00C225D0" w:rsidRDefault="002916E4" w:rsidP="000B476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r w:rsidRPr="00C225D0">
        <w:rPr>
          <w:rFonts w:eastAsia="Times New Roman"/>
          <w:color w:val="000000"/>
          <w:lang w:val="en-AU" w:eastAsia="fr-FR"/>
        </w:rPr>
        <w:tab/>
        <w:t>4.2.8. FAILURE</w:t>
      </w:r>
    </w:p>
    <w:p w14:paraId="6E4825C7" w14:textId="77777777" w:rsidR="002916E4" w:rsidRPr="00C225D0" w:rsidRDefault="002916E4" w:rsidP="000B476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p>
    <w:p w14:paraId="488E3F5E" w14:textId="71D01842" w:rsidR="002916E4" w:rsidRPr="00C225D0" w:rsidRDefault="002916E4" w:rsidP="002916E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FAILURE packet is used to inform the client that an operation has failed.</w:t>
      </w:r>
    </w:p>
    <w:p w14:paraId="3A05B020" w14:textId="77777777" w:rsidR="000B4765" w:rsidRPr="00C225D0" w:rsidRDefault="000B4765" w:rsidP="000B476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p>
    <w:p w14:paraId="573F9941" w14:textId="2C432762" w:rsidR="002916E4" w:rsidRPr="00C225D0" w:rsidRDefault="002916E4" w:rsidP="002916E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225D0">
        <w:rPr>
          <w:rFonts w:eastAsia="Times New Roman"/>
          <w:color w:val="000000"/>
          <w:lang w:val="en-AU" w:eastAsia="fr-FR"/>
        </w:rPr>
        <w:t>Purpose: The purpose MUST be set to 8, it defines the “failure packet”</w:t>
      </w:r>
    </w:p>
    <w:p w14:paraId="07427FBD" w14:textId="77777777" w:rsidR="000B4765" w:rsidRPr="00C225D0" w:rsidRDefault="000B4765" w:rsidP="000B476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p>
    <w:p w14:paraId="2C8A5EBE" w14:textId="77777777" w:rsidR="002916E4" w:rsidRPr="00C225D0" w:rsidRDefault="002916E4" w:rsidP="002916E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r w:rsidRPr="00C225D0">
        <w:rPr>
          <w:rFonts w:eastAsia="Times New Roman"/>
          <w:color w:val="000000"/>
          <w:lang w:val="fr-FR" w:eastAsia="fr-FR"/>
        </w:rPr>
        <w:t xml:space="preserve">      0                   1                   2                   3</w:t>
      </w:r>
    </w:p>
    <w:p w14:paraId="5361678E" w14:textId="77777777" w:rsidR="002916E4" w:rsidRPr="00C225D0" w:rsidRDefault="002916E4" w:rsidP="002916E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0 1 2 3 4 5 6 7 8 9 0 1 2 3 4 5 6 7 8 9 0 1 2 3 4 5 6 7 8 9 0 1</w:t>
      </w:r>
    </w:p>
    <w:p w14:paraId="5ACE85D4" w14:textId="77777777" w:rsidR="002916E4" w:rsidRPr="00C225D0" w:rsidRDefault="002916E4" w:rsidP="002916E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3FF10EA7" w14:textId="5150ABF2" w:rsidR="002916E4" w:rsidRPr="00C225D0" w:rsidRDefault="007A09FA" w:rsidP="002916E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roofErr w:type="spellStart"/>
      <w:r w:rsidRPr="00C225D0">
        <w:rPr>
          <w:rFonts w:eastAsia="Times New Roman"/>
          <w:color w:val="000000"/>
          <w:lang w:val="fr-FR" w:eastAsia="fr-FR"/>
        </w:rPr>
        <w:t>purpose</w:t>
      </w:r>
      <w:proofErr w:type="spellEnd"/>
      <w:r w:rsidRPr="00C225D0">
        <w:rPr>
          <w:rFonts w:eastAsia="Times New Roman"/>
          <w:color w:val="000000"/>
          <w:lang w:val="fr-FR" w:eastAsia="fr-FR"/>
        </w:rPr>
        <w:t xml:space="preserve"> </w:t>
      </w:r>
      <w:proofErr w:type="spellStart"/>
      <w:r w:rsidRPr="00C225D0">
        <w:rPr>
          <w:rFonts w:eastAsia="Times New Roman"/>
          <w:color w:val="000000"/>
          <w:lang w:val="fr-FR" w:eastAsia="fr-FR"/>
        </w:rPr>
        <w:t>failed</w:t>
      </w:r>
      <w:proofErr w:type="spellEnd"/>
      <w:r w:rsidRPr="00C225D0">
        <w:rPr>
          <w:rFonts w:eastAsia="Times New Roman"/>
          <w:color w:val="000000"/>
          <w:lang w:val="fr-FR" w:eastAsia="fr-FR"/>
        </w:rPr>
        <w:t xml:space="preserve"> </w:t>
      </w:r>
      <w:r w:rsidR="002916E4" w:rsidRPr="00C225D0">
        <w:rPr>
          <w:rFonts w:eastAsia="Times New Roman"/>
          <w:color w:val="000000"/>
          <w:lang w:val="en-AU" w:eastAsia="fr-FR"/>
        </w:rPr>
        <w:t xml:space="preserve">| </w:t>
      </w:r>
      <w:r w:rsidR="002916E4" w:rsidRPr="00C225D0">
        <w:rPr>
          <w:rFonts w:eastAsia="Times New Roman"/>
          <w:color w:val="000000"/>
          <w:lang w:val="en-AU" w:eastAsia="fr-FR"/>
        </w:rPr>
        <w:t xml:space="preserve">          </w:t>
      </w:r>
      <w:r w:rsidRPr="00C225D0">
        <w:rPr>
          <w:rFonts w:eastAsia="Times New Roman"/>
          <w:color w:val="000000"/>
          <w:lang w:val="en-AU" w:eastAsia="fr-FR"/>
        </w:rPr>
        <w:t xml:space="preserve">       </w:t>
      </w:r>
      <w:r w:rsidR="002916E4" w:rsidRPr="00C225D0">
        <w:rPr>
          <w:rFonts w:eastAsia="Times New Roman"/>
          <w:color w:val="000000"/>
          <w:lang w:val="en-AU" w:eastAsia="fr-FR"/>
        </w:rPr>
        <w:t xml:space="preserve">    </w:t>
      </w:r>
      <w:proofErr w:type="spellStart"/>
      <w:r w:rsidR="002916E4" w:rsidRPr="00C225D0">
        <w:rPr>
          <w:rFonts w:eastAsia="Times New Roman"/>
          <w:color w:val="000000"/>
          <w:lang w:val="en-AU" w:eastAsia="fr-FR"/>
        </w:rPr>
        <w:t>msg</w:t>
      </w:r>
      <w:proofErr w:type="spellEnd"/>
      <w:r w:rsidR="002916E4" w:rsidRPr="00C225D0">
        <w:rPr>
          <w:rFonts w:eastAsia="Times New Roman"/>
          <w:color w:val="000000"/>
          <w:lang w:val="en-AU" w:eastAsia="fr-FR"/>
        </w:rPr>
        <w:t xml:space="preserve">          </w:t>
      </w:r>
      <w:r w:rsidRPr="00C225D0">
        <w:rPr>
          <w:rFonts w:eastAsia="Times New Roman"/>
          <w:color w:val="000000"/>
          <w:lang w:val="en-AU" w:eastAsia="fr-FR"/>
        </w:rPr>
        <w:t xml:space="preserve">      </w:t>
      </w:r>
      <w:r w:rsidR="002916E4" w:rsidRPr="00C225D0">
        <w:rPr>
          <w:rFonts w:eastAsia="Times New Roman"/>
          <w:color w:val="000000"/>
          <w:lang w:val="en-AU" w:eastAsia="fr-FR"/>
        </w:rPr>
        <w:t xml:space="preserve">  </w:t>
      </w:r>
      <w:r w:rsidRPr="00C225D0">
        <w:rPr>
          <w:rFonts w:eastAsia="Times New Roman"/>
          <w:color w:val="000000"/>
          <w:lang w:val="en-AU" w:eastAsia="fr-FR"/>
        </w:rPr>
        <w:t xml:space="preserve">   </w:t>
      </w:r>
      <w:r w:rsidR="002916E4" w:rsidRPr="00C225D0">
        <w:rPr>
          <w:rFonts w:eastAsia="Times New Roman"/>
          <w:color w:val="000000"/>
          <w:lang w:val="en-AU" w:eastAsia="fr-FR"/>
        </w:rPr>
        <w:t xml:space="preserve"> </w:t>
      </w:r>
      <w:r w:rsidR="002916E4" w:rsidRPr="00C225D0">
        <w:rPr>
          <w:rFonts w:eastAsia="Times New Roman"/>
          <w:color w:val="000000"/>
          <w:lang w:val="fr-FR" w:eastAsia="fr-FR"/>
        </w:rPr>
        <w:t>|</w:t>
      </w:r>
    </w:p>
    <w:p w14:paraId="1DCBE114" w14:textId="77777777" w:rsidR="002916E4" w:rsidRPr="00C225D0" w:rsidRDefault="002916E4" w:rsidP="002916E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31868FE3" w14:textId="07A33194" w:rsidR="002916E4" w:rsidRPr="00C225D0" w:rsidRDefault="002916E4" w:rsidP="002916E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 </w:t>
      </w:r>
      <w:r w:rsidRPr="00C225D0">
        <w:rPr>
          <w:rFonts w:eastAsia="Times New Roman"/>
          <w:color w:val="000000"/>
          <w:lang w:val="fr-FR" w:eastAsia="fr-FR"/>
        </w:rPr>
        <w:t xml:space="preserve">                            </w:t>
      </w:r>
      <w:proofErr w:type="spellStart"/>
      <w:r w:rsidRPr="00C225D0">
        <w:rPr>
          <w:rFonts w:eastAsia="Times New Roman"/>
          <w:color w:val="000000"/>
          <w:lang w:val="fr-FR" w:eastAsia="fr-FR"/>
        </w:rPr>
        <w:t>msg</w:t>
      </w:r>
      <w:proofErr w:type="spellEnd"/>
      <w:r w:rsidRPr="00C225D0">
        <w:rPr>
          <w:rFonts w:eastAsia="Times New Roman"/>
          <w:color w:val="000000"/>
          <w:lang w:val="fr-FR" w:eastAsia="fr-FR"/>
        </w:rPr>
        <w:t xml:space="preserve"> </w:t>
      </w:r>
      <w:r w:rsidRPr="00C225D0">
        <w:rPr>
          <w:rFonts w:eastAsia="Times New Roman"/>
          <w:color w:val="000000"/>
          <w:lang w:val="fr-FR" w:eastAsia="fr-FR"/>
        </w:rPr>
        <w:t xml:space="preserve">                              |</w:t>
      </w:r>
    </w:p>
    <w:p w14:paraId="124AC638" w14:textId="77777777" w:rsidR="002916E4" w:rsidRPr="00C225D0" w:rsidRDefault="002916E4" w:rsidP="002916E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59A30226" w14:textId="2B17CD7C" w:rsidR="002916E4" w:rsidRPr="00C225D0" w:rsidRDefault="002916E4" w:rsidP="002916E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 </w:t>
      </w:r>
      <w:r w:rsidRPr="00C225D0">
        <w:rPr>
          <w:rFonts w:eastAsia="Times New Roman"/>
          <w:color w:val="000000"/>
          <w:lang w:val="fr-FR" w:eastAsia="fr-FR"/>
        </w:rPr>
        <w:t xml:space="preserve">                            </w:t>
      </w:r>
      <w:proofErr w:type="spellStart"/>
      <w:r w:rsidRPr="00C225D0">
        <w:rPr>
          <w:rFonts w:eastAsia="Times New Roman"/>
          <w:color w:val="000000"/>
          <w:lang w:val="fr-FR" w:eastAsia="fr-FR"/>
        </w:rPr>
        <w:t>msg</w:t>
      </w:r>
      <w:proofErr w:type="spellEnd"/>
      <w:r w:rsidRPr="00C225D0">
        <w:rPr>
          <w:rFonts w:eastAsia="Times New Roman"/>
          <w:color w:val="000000"/>
          <w:lang w:val="fr-FR" w:eastAsia="fr-FR"/>
        </w:rPr>
        <w:t xml:space="preserve"> </w:t>
      </w:r>
      <w:r w:rsidRPr="00C225D0">
        <w:rPr>
          <w:rFonts w:eastAsia="Times New Roman"/>
          <w:color w:val="000000"/>
          <w:lang w:val="fr-FR" w:eastAsia="fr-FR"/>
        </w:rPr>
        <w:t xml:space="preserve">                              |</w:t>
      </w:r>
    </w:p>
    <w:p w14:paraId="75630EC3" w14:textId="3F7521C0" w:rsidR="002916E4" w:rsidRPr="00C225D0" w:rsidRDefault="002916E4" w:rsidP="002916E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C225D0">
        <w:rPr>
          <w:rFonts w:eastAsia="Times New Roman"/>
          <w:color w:val="000000"/>
          <w:lang w:val="fr-FR" w:eastAsia="fr-FR"/>
        </w:rPr>
        <w:t xml:space="preserve">     +-+-+-+-+-+-+-+-+-+-+-+-+-+-+-+-+-+-+-+-+-+-+-+-+-+-+-+-+-+-+-+-+</w:t>
      </w:r>
    </w:p>
    <w:p w14:paraId="2F88077F" w14:textId="77777777" w:rsidR="007A09FA" w:rsidRPr="00C225D0" w:rsidRDefault="007A09FA" w:rsidP="002916E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p>
    <w:p w14:paraId="458C2D97" w14:textId="296938D6" w:rsidR="007A09FA" w:rsidRPr="00C225D0" w:rsidRDefault="007A09FA" w:rsidP="002916E4">
      <w:pPr>
        <w:pStyle w:val="Lgende"/>
        <w:numPr>
          <w:ilvl w:val="0"/>
          <w:numId w:val="30"/>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fr-FR" w:eastAsia="fr-FR"/>
        </w:rPr>
      </w:pPr>
      <w:r w:rsidRPr="00C225D0">
        <w:rPr>
          <w:rFonts w:eastAsia="Times New Roman"/>
          <w:color w:val="000000"/>
          <w:lang w:val="fr-FR" w:eastAsia="fr-FR"/>
        </w:rPr>
        <w:t xml:space="preserve">FAILURE </w:t>
      </w:r>
      <w:proofErr w:type="spellStart"/>
      <w:r w:rsidRPr="00C225D0">
        <w:rPr>
          <w:rFonts w:eastAsia="Times New Roman"/>
          <w:color w:val="000000"/>
          <w:lang w:val="fr-FR" w:eastAsia="fr-FR"/>
        </w:rPr>
        <w:t>packet</w:t>
      </w:r>
      <w:proofErr w:type="spellEnd"/>
    </w:p>
    <w:p w14:paraId="0AE5CA31" w14:textId="77777777" w:rsidR="002916E4" w:rsidRPr="00C225D0" w:rsidRDefault="002916E4" w:rsidP="000B476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p>
    <w:p w14:paraId="4B32DAA0" w14:textId="7DD87AAA" w:rsidR="002916E4" w:rsidRPr="00C225D0" w:rsidRDefault="002916E4" w:rsidP="000B476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r w:rsidRPr="00C225D0">
        <w:rPr>
          <w:rFonts w:eastAsia="Times New Roman"/>
          <w:color w:val="000000"/>
          <w:lang w:val="en-AU" w:eastAsia="fr-FR"/>
        </w:rPr>
        <w:tab/>
        <w:t xml:space="preserve">Purpose failed: Is the </w:t>
      </w:r>
      <w:r w:rsidR="007A09FA" w:rsidRPr="00C225D0">
        <w:rPr>
          <w:rFonts w:eastAsia="Times New Roman"/>
          <w:color w:val="000000"/>
          <w:lang w:val="en-AU" w:eastAsia="fr-FR"/>
        </w:rPr>
        <w:t>id of the command which has failed.</w:t>
      </w:r>
    </w:p>
    <w:p w14:paraId="796DA178" w14:textId="77777777" w:rsidR="007A09FA" w:rsidRPr="00C225D0" w:rsidRDefault="007A09FA" w:rsidP="000B476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p>
    <w:p w14:paraId="74E6D88C" w14:textId="390C7F9A" w:rsidR="007A09FA" w:rsidRPr="00C225D0" w:rsidRDefault="007A09FA" w:rsidP="000B476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r w:rsidRPr="00C225D0">
        <w:rPr>
          <w:rFonts w:eastAsia="Times New Roman"/>
          <w:color w:val="000000"/>
          <w:lang w:val="en-AU" w:eastAsia="fr-FR"/>
        </w:rPr>
        <w:tab/>
      </w:r>
      <w:proofErr w:type="spellStart"/>
      <w:r w:rsidRPr="00C225D0">
        <w:rPr>
          <w:rFonts w:eastAsia="Times New Roman"/>
          <w:color w:val="000000"/>
          <w:lang w:val="en-AU" w:eastAsia="fr-FR"/>
        </w:rPr>
        <w:t>Msg</w:t>
      </w:r>
      <w:proofErr w:type="spellEnd"/>
      <w:r w:rsidRPr="00C225D0">
        <w:rPr>
          <w:rFonts w:eastAsia="Times New Roman"/>
          <w:color w:val="000000"/>
          <w:lang w:val="en-AU" w:eastAsia="fr-FR"/>
        </w:rPr>
        <w:t>: Is the message of the failure.</w:t>
      </w:r>
    </w:p>
    <w:p w14:paraId="352DC4A5" w14:textId="77777777" w:rsidR="000B4765" w:rsidRPr="00C225D0" w:rsidRDefault="000B4765" w:rsidP="00CC3FD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p>
    <w:p w14:paraId="0363B4B9" w14:textId="6A1E6DA8" w:rsidR="006F6F19" w:rsidRPr="00C225D0" w:rsidRDefault="006F6F19" w:rsidP="00D266CF">
      <w:pPr>
        <w:pStyle w:val="Titre1"/>
        <w:numPr>
          <w:ilvl w:val="0"/>
          <w:numId w:val="36"/>
        </w:numPr>
      </w:pPr>
      <w:bookmarkStart w:id="4" w:name="_Toc258322676"/>
      <w:r w:rsidRPr="00C225D0">
        <w:t>Security Considerations</w:t>
      </w:r>
      <w:bookmarkEnd w:id="4"/>
    </w:p>
    <w:p w14:paraId="0B9A2946" w14:textId="402AB91C" w:rsidR="00357EC0" w:rsidRPr="00C225D0" w:rsidRDefault="00127C03" w:rsidP="00357EC0">
      <w:r w:rsidRPr="00C225D0">
        <w:t>For both serv</w:t>
      </w:r>
      <w:r w:rsidR="00D266CF" w:rsidRPr="00C225D0">
        <w:t>er</w:t>
      </w:r>
      <w:r w:rsidRPr="00C225D0">
        <w:t xml:space="preserve"> </w:t>
      </w:r>
      <w:r w:rsidR="00D266CF" w:rsidRPr="00C225D0">
        <w:t xml:space="preserve">connections </w:t>
      </w:r>
      <w:r w:rsidRPr="00C225D0">
        <w:t xml:space="preserve">you have to send the AUTHENTICATE packet and follow the </w:t>
      </w:r>
      <w:r w:rsidR="00D266CF" w:rsidRPr="00C225D0">
        <w:t>instruction about the packet as describe in section 4.1.10 and 4.2.4.</w:t>
      </w:r>
    </w:p>
    <w:p w14:paraId="03623114" w14:textId="77777777" w:rsidR="002E1F5F" w:rsidRPr="00C225D0" w:rsidRDefault="002E1F5F" w:rsidP="001E3E79">
      <w:pPr>
        <w:pStyle w:val="Titre1"/>
      </w:pPr>
      <w:bookmarkStart w:id="5" w:name="_Toc258322679"/>
      <w:r w:rsidRPr="00C225D0">
        <w:t>References</w:t>
      </w:r>
      <w:bookmarkEnd w:id="5"/>
    </w:p>
    <w:p w14:paraId="77440813" w14:textId="1F12BB4B" w:rsidR="002E1F5F" w:rsidRPr="00C225D0" w:rsidRDefault="002E1F5F" w:rsidP="003F328E">
      <w:pPr>
        <w:pStyle w:val="Titre3"/>
        <w:numPr>
          <w:ilvl w:val="1"/>
          <w:numId w:val="37"/>
        </w:numPr>
      </w:pPr>
      <w:bookmarkStart w:id="6" w:name="_Toc258322680"/>
      <w:r w:rsidRPr="00C225D0">
        <w:t>Normative References</w:t>
      </w:r>
      <w:bookmarkEnd w:id="6"/>
    </w:p>
    <w:p w14:paraId="1FCB4106" w14:textId="77777777" w:rsidR="002E1F5F" w:rsidRPr="00C225D0" w:rsidRDefault="002E1F5F" w:rsidP="00BA469F">
      <w:pPr>
        <w:pStyle w:val="RFCReferences"/>
      </w:pPr>
      <w:bookmarkStart w:id="7" w:name="_Ref86156292"/>
      <w:bookmarkStart w:id="8" w:name="_Ref86333103"/>
      <w:proofErr w:type="spellStart"/>
      <w:r w:rsidRPr="00C225D0">
        <w:t>Bradner</w:t>
      </w:r>
      <w:proofErr w:type="spellEnd"/>
      <w:r w:rsidRPr="00C225D0">
        <w:t>, S., "Key words for use in RFCs to Indicate Requirement Levels", BCP 14, RFC 2119, March 1997.</w:t>
      </w:r>
      <w:bookmarkEnd w:id="7"/>
      <w:bookmarkEnd w:id="8"/>
    </w:p>
    <w:p w14:paraId="538A4B69" w14:textId="77777777" w:rsidR="002E1F5F" w:rsidRPr="00C225D0" w:rsidRDefault="002E1F5F" w:rsidP="00093D38">
      <w:pPr>
        <w:pStyle w:val="RFCReferences"/>
        <w:rPr>
          <w:rFonts w:cs="Times New Roman"/>
        </w:rPr>
      </w:pPr>
      <w:bookmarkStart w:id="9" w:name="_Ref86156304"/>
      <w:r w:rsidRPr="00C225D0">
        <w:t xml:space="preserve">Crocker, D. and </w:t>
      </w:r>
      <w:proofErr w:type="spellStart"/>
      <w:r w:rsidRPr="00C225D0">
        <w:t>Overell</w:t>
      </w:r>
      <w:proofErr w:type="spellEnd"/>
      <w:r w:rsidRPr="00C225D0">
        <w:t>, P.(Editors), "Augmented BNF for Syntax Specifications: ABNF", RFC 2234, Internet Mail Consortium and Demon Internet Ltd., November 1997.</w:t>
      </w:r>
      <w:bookmarkEnd w:id="9"/>
    </w:p>
    <w:p w14:paraId="7B7BD8E0" w14:textId="77777777" w:rsidR="002E1F5F" w:rsidRPr="00C225D0" w:rsidRDefault="002E1F5F" w:rsidP="00E915FE">
      <w:pPr>
        <w:pStyle w:val="RFCReferencesBookmark"/>
      </w:pPr>
      <w:r w:rsidRPr="00C225D0">
        <w:t>[RFC2119]</w:t>
      </w:r>
      <w:r w:rsidRPr="00C225D0">
        <w:tab/>
      </w:r>
      <w:proofErr w:type="spellStart"/>
      <w:r w:rsidRPr="00C225D0">
        <w:t>Bradner</w:t>
      </w:r>
      <w:proofErr w:type="spellEnd"/>
      <w:r w:rsidRPr="00C225D0">
        <w:t>, S., "Key words for use in RFCs to Indicate Requirement Levels", BCP 14, RFC 2119, March 1997.</w:t>
      </w:r>
    </w:p>
    <w:p w14:paraId="593C127E" w14:textId="77777777" w:rsidR="002E1F5F" w:rsidRPr="00C225D0" w:rsidRDefault="002E1F5F" w:rsidP="00E915FE">
      <w:pPr>
        <w:pStyle w:val="RFCReferencesBookmark"/>
      </w:pPr>
      <w:r w:rsidRPr="00C225D0">
        <w:t>[RFC2234]</w:t>
      </w:r>
      <w:r w:rsidRPr="00C225D0">
        <w:tab/>
        <w:t xml:space="preserve">Crocker, D. and </w:t>
      </w:r>
      <w:proofErr w:type="spellStart"/>
      <w:r w:rsidRPr="00C225D0">
        <w:t>Overell</w:t>
      </w:r>
      <w:proofErr w:type="spellEnd"/>
      <w:r w:rsidRPr="00C225D0">
        <w:t>, P.(Editors), "Augmented BNF for Syntax Specifications: ABNF", RFC 2234, Internet Mail Consortium and Demon Internet Ltd., November 1997.</w:t>
      </w:r>
    </w:p>
    <w:p w14:paraId="709E5532" w14:textId="77777777" w:rsidR="002E1F5F" w:rsidRPr="00C225D0" w:rsidRDefault="002E1F5F" w:rsidP="001E3E79">
      <w:pPr>
        <w:pStyle w:val="Titre2"/>
      </w:pPr>
      <w:bookmarkStart w:id="10" w:name="_Toc258322681"/>
      <w:r w:rsidRPr="00C225D0">
        <w:t>Informative References</w:t>
      </w:r>
      <w:bookmarkEnd w:id="10"/>
    </w:p>
    <w:p w14:paraId="35D7278D" w14:textId="77777777" w:rsidR="002E1F5F" w:rsidRPr="00C225D0" w:rsidRDefault="002E1F5F" w:rsidP="00CA0E16">
      <w:pPr>
        <w:pStyle w:val="RFCReferences"/>
        <w:rPr>
          <w:rFonts w:cs="Times New Roman"/>
        </w:rPr>
      </w:pPr>
      <w:r w:rsidRPr="00C225D0">
        <w:t xml:space="preserve">Faber, T., Touch, J. and W. Yue, "The TIME-WAIT state in TCP and Its Effect on Busy Servers", Proc. </w:t>
      </w:r>
      <w:proofErr w:type="spellStart"/>
      <w:r w:rsidRPr="00C225D0">
        <w:t>Infocom</w:t>
      </w:r>
      <w:proofErr w:type="spellEnd"/>
      <w:r w:rsidRPr="00C225D0">
        <w:t xml:space="preserve"> 1999 pp. 1573-1583.</w:t>
      </w:r>
    </w:p>
    <w:p w14:paraId="1A152996" w14:textId="77777777" w:rsidR="002E1F5F" w:rsidRPr="00C225D0" w:rsidRDefault="002E1F5F" w:rsidP="00E915FE">
      <w:pPr>
        <w:pStyle w:val="RFCReferencesBookmark"/>
      </w:pPr>
      <w:r w:rsidRPr="00C225D0">
        <w:t>[Fab1999]</w:t>
      </w:r>
      <w:r w:rsidRPr="00C225D0">
        <w:tab/>
        <w:t xml:space="preserve">Faber, T., Touch, J. and W. Yue, "The TIME-WAIT state in TCP and Its Effect on Busy Servers", Proc. </w:t>
      </w:r>
      <w:proofErr w:type="spellStart"/>
      <w:r w:rsidRPr="00C225D0">
        <w:t>Infocom</w:t>
      </w:r>
      <w:proofErr w:type="spellEnd"/>
      <w:r w:rsidRPr="00C225D0">
        <w:t xml:space="preserve"> 1999 pp. 1573-1583.</w:t>
      </w:r>
    </w:p>
    <w:p w14:paraId="18DF40B9" w14:textId="77777777" w:rsidR="0043169E" w:rsidRPr="00C225D0" w:rsidRDefault="001E3E79" w:rsidP="0043169E">
      <w:pPr>
        <w:pStyle w:val="Titre1"/>
      </w:pPr>
      <w:bookmarkStart w:id="11" w:name="_Toc258322682"/>
      <w:r w:rsidRPr="00C225D0">
        <w:t>Acknowledgments</w:t>
      </w:r>
      <w:bookmarkEnd w:id="11"/>
    </w:p>
    <w:p w14:paraId="6F705C1A" w14:textId="77777777" w:rsidR="00A41519" w:rsidRPr="00C225D0" w:rsidRDefault="00A41519" w:rsidP="00A41519">
      <w:r w:rsidRPr="00C225D0">
        <w:t>This document was prepared using 2-Word-v2.0.template.dot.</w:t>
      </w:r>
    </w:p>
    <w:p w14:paraId="448A3A6B" w14:textId="77777777" w:rsidR="00756310" w:rsidRPr="00C225D0" w:rsidRDefault="00FA7437" w:rsidP="0072225C">
      <w:pPr>
        <w:pStyle w:val="RFCApp"/>
      </w:pPr>
      <w:bookmarkStart w:id="12" w:name="_Toc258322683"/>
      <w:r w:rsidRPr="00C225D0">
        <w:lastRenderedPageBreak/>
        <w:t>&lt;</w:t>
      </w:r>
      <w:r w:rsidR="00756310" w:rsidRPr="00C225D0">
        <w:t>First Appendix</w:t>
      </w:r>
      <w:r w:rsidRPr="00C225D0">
        <w:t>&gt;</w:t>
      </w:r>
      <w:bookmarkEnd w:id="12"/>
    </w:p>
    <w:p w14:paraId="64FF460E" w14:textId="77777777" w:rsidR="00756310" w:rsidRPr="00C225D0" w:rsidRDefault="00FA7437" w:rsidP="00756310">
      <w:pPr>
        <w:pStyle w:val="RFCAppH1"/>
      </w:pPr>
      <w:bookmarkStart w:id="13" w:name="_Toc258322685"/>
      <w:r w:rsidRPr="00C225D0">
        <w:t>&lt;</w:t>
      </w:r>
      <w:r w:rsidR="00756310" w:rsidRPr="00C225D0">
        <w:t>Second Header</w:t>
      </w:r>
      <w:r w:rsidR="0010654D" w:rsidRPr="00C225D0">
        <w:t xml:space="preserve"> level 1</w:t>
      </w:r>
      <w:r w:rsidRPr="00C225D0">
        <w:t>&gt;</w:t>
      </w:r>
      <w:bookmarkEnd w:id="13"/>
    </w:p>
    <w:p w14:paraId="27947404" w14:textId="77777777" w:rsidR="00275C44" w:rsidRPr="00C225D0" w:rsidRDefault="00275C44" w:rsidP="00275C44">
      <w:r w:rsidRPr="00C225D0">
        <w:t xml:space="preserve">Copyright (c) </w:t>
      </w:r>
      <w:r w:rsidRPr="00C225D0">
        <w:fldChar w:fldCharType="begin"/>
      </w:r>
      <w:r w:rsidRPr="00C225D0">
        <w:instrText xml:space="preserve"> SAVEDATE  \@ "yyyy"  \* MERGEFORMAT </w:instrText>
      </w:r>
      <w:r w:rsidRPr="00C225D0">
        <w:fldChar w:fldCharType="separate"/>
      </w:r>
      <w:r w:rsidR="00604985" w:rsidRPr="00C225D0">
        <w:rPr>
          <w:noProof/>
        </w:rPr>
        <w:t>0000</w:t>
      </w:r>
      <w:r w:rsidRPr="00C225D0">
        <w:fldChar w:fldCharType="end"/>
      </w:r>
      <w:r w:rsidRPr="00C225D0">
        <w:t xml:space="preserve"> IETF Trust and the persons identified as authors of the code. All rights reserved.</w:t>
      </w:r>
    </w:p>
    <w:p w14:paraId="0533956C" w14:textId="77777777" w:rsidR="003349FE" w:rsidRPr="00C225D0" w:rsidRDefault="003349FE" w:rsidP="003349FE">
      <w:r w:rsidRPr="00C225D0">
        <w:t>Redistribution and use in source and binary forms, with or without modification, is permitted pursuant to, and subject to the license terms contained in, the Simplified BSD License set forth in Section 4.c of the IETF Trust’s Legal Provisions Relating to IETF Documents (http://trustee.ietf.org/license-info).</w:t>
      </w:r>
    </w:p>
    <w:p w14:paraId="151D5E7F" w14:textId="77777777" w:rsidR="003349FE" w:rsidRPr="00C225D0" w:rsidRDefault="003349FE" w:rsidP="003349FE">
      <w:r w:rsidRPr="00C225D0">
        <w:t xml:space="preserve">Copyright (c) </w:t>
      </w:r>
      <w:r w:rsidRPr="00C225D0">
        <w:fldChar w:fldCharType="begin"/>
      </w:r>
      <w:r w:rsidRPr="00C225D0">
        <w:instrText xml:space="preserve"> SAVEDATE  \@ "yyyy"  \* MERGEFORMAT </w:instrText>
      </w:r>
      <w:r w:rsidRPr="00C225D0">
        <w:fldChar w:fldCharType="separate"/>
      </w:r>
      <w:r w:rsidR="00604985" w:rsidRPr="00C225D0">
        <w:rPr>
          <w:noProof/>
        </w:rPr>
        <w:t>0000</w:t>
      </w:r>
      <w:r w:rsidRPr="00C225D0">
        <w:fldChar w:fldCharType="end"/>
      </w:r>
      <w:r w:rsidRPr="00C225D0">
        <w:t xml:space="preserve"> IETF Trust and the persons identified as authors of the code. All rights reserved.</w:t>
      </w:r>
    </w:p>
    <w:p w14:paraId="22BEF2FF" w14:textId="77777777" w:rsidR="003349FE" w:rsidRPr="00C225D0" w:rsidRDefault="003349FE" w:rsidP="003349FE">
      <w:r w:rsidRPr="00C225D0">
        <w:t>Redistribution and use in source and binary forms, with or without modification, are permitted provided that the following conditions are met:</w:t>
      </w:r>
    </w:p>
    <w:p w14:paraId="127CF7B5" w14:textId="77777777" w:rsidR="003349FE" w:rsidRPr="00C225D0" w:rsidRDefault="003349FE" w:rsidP="003349FE">
      <w:pPr>
        <w:pStyle w:val="RFCListBullet"/>
      </w:pPr>
      <w:r w:rsidRPr="00C225D0">
        <w:t xml:space="preserve">Redistributions of source code must retain the above copyright notice, this list of conditions and the following disclaimer. </w:t>
      </w:r>
    </w:p>
    <w:p w14:paraId="5F3790C7" w14:textId="77777777" w:rsidR="003349FE" w:rsidRPr="00C225D0" w:rsidRDefault="003349FE" w:rsidP="003349FE">
      <w:pPr>
        <w:pStyle w:val="RFCListBullet"/>
      </w:pPr>
      <w:r w:rsidRPr="00C225D0">
        <w:t xml:space="preserve">Redistributions in binary form must reproduce the above copyright notice, this list of conditions and the following disclaimer in the documentation and/or other materials provided with the distribution. </w:t>
      </w:r>
    </w:p>
    <w:p w14:paraId="71B9FAB5" w14:textId="77777777" w:rsidR="003349FE" w:rsidRPr="00C225D0" w:rsidRDefault="003349FE" w:rsidP="003349FE">
      <w:pPr>
        <w:pStyle w:val="RFCListBullet"/>
      </w:pPr>
      <w:r w:rsidRPr="00C225D0">
        <w:t>Neither the name of Internet Society, IETF or IETF Trust, nor the names of specific contributors, may be used to endorse or promote products derived from this software without specific prior written permission.</w:t>
      </w:r>
    </w:p>
    <w:p w14:paraId="328173B7" w14:textId="0E5D5560" w:rsidR="002E1F5F" w:rsidRPr="00C225D0" w:rsidRDefault="00275C44" w:rsidP="00196E7A">
      <w:r w:rsidRPr="00C225D0">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r w:rsidR="002E1F5F" w:rsidRPr="00C225D0">
        <w:br w:type="page"/>
      </w:r>
      <w:r w:rsidR="002E1F5F" w:rsidRPr="00C225D0">
        <w:lastRenderedPageBreak/>
        <w:t>Authors’ Addresses</w:t>
      </w:r>
    </w:p>
    <w:p w14:paraId="2B40F3FF" w14:textId="489A3B6B" w:rsidR="002E1F5F" w:rsidRPr="00C225D0" w:rsidRDefault="00196E7A" w:rsidP="002E1F5F">
      <w:pPr>
        <w:pStyle w:val="RFCFigure"/>
        <w:rPr>
          <w:rFonts w:cs="Times New Roman"/>
        </w:rPr>
      </w:pPr>
      <w:r w:rsidRPr="00C225D0">
        <w:t>Victor</w:t>
      </w:r>
      <w:r w:rsidR="005456A7" w:rsidRPr="00C225D0">
        <w:t xml:space="preserve"> </w:t>
      </w:r>
      <w:proofErr w:type="spellStart"/>
      <w:r w:rsidRPr="00C225D0">
        <w:t>Gouet</w:t>
      </w:r>
      <w:proofErr w:type="spellEnd"/>
    </w:p>
    <w:p w14:paraId="75DD402C" w14:textId="5FE663D7" w:rsidR="002E1F5F" w:rsidRPr="00C225D0" w:rsidRDefault="00196E7A" w:rsidP="002E1F5F">
      <w:pPr>
        <w:pStyle w:val="RFCFigure"/>
        <w:rPr>
          <w:rFonts w:cs="Times New Roman"/>
        </w:rPr>
      </w:pPr>
      <w:proofErr w:type="spellStart"/>
      <w:r w:rsidRPr="00C225D0">
        <w:t>Projet</w:t>
      </w:r>
      <w:proofErr w:type="spellEnd"/>
      <w:r w:rsidRPr="00C225D0">
        <w:t xml:space="preserve"> Manager</w:t>
      </w:r>
    </w:p>
    <w:p w14:paraId="43F3BD36" w14:textId="2491257F" w:rsidR="002E1F5F" w:rsidRPr="00C225D0" w:rsidRDefault="005456A7" w:rsidP="002E1F5F">
      <w:pPr>
        <w:pStyle w:val="RFCFigure"/>
      </w:pPr>
      <w:r w:rsidRPr="00C225D0">
        <w:t>BORDEAUX</w:t>
      </w:r>
    </w:p>
    <w:p w14:paraId="78AEA9BD" w14:textId="77777777" w:rsidR="002E1F5F" w:rsidRPr="00C225D0" w:rsidRDefault="002E1F5F" w:rsidP="002E1F5F">
      <w:pPr>
        <w:pStyle w:val="RFCFigure"/>
      </w:pPr>
      <w:r w:rsidRPr="00C225D0">
        <w:tab/>
      </w:r>
    </w:p>
    <w:p w14:paraId="5FB2B1CB" w14:textId="6FF2A802" w:rsidR="002E1F5F" w:rsidRPr="00C225D0" w:rsidRDefault="002E1F5F" w:rsidP="002E1F5F">
      <w:pPr>
        <w:pStyle w:val="RFCFigure"/>
        <w:rPr>
          <w:rFonts w:cs="Times New Roman"/>
        </w:rPr>
      </w:pPr>
      <w:r w:rsidRPr="00C225D0">
        <w:t xml:space="preserve">Phone: </w:t>
      </w:r>
      <w:r w:rsidR="005456A7" w:rsidRPr="00C225D0">
        <w:t>06 06 73 10 67</w:t>
      </w:r>
    </w:p>
    <w:p w14:paraId="655B9595" w14:textId="01C49204" w:rsidR="002E1F5F" w:rsidRPr="00C225D0" w:rsidRDefault="002E1F5F" w:rsidP="002E1F5F">
      <w:pPr>
        <w:pStyle w:val="RFCFigure"/>
      </w:pPr>
      <w:r w:rsidRPr="00C225D0">
        <w:t xml:space="preserve">Email: </w:t>
      </w:r>
      <w:hyperlink r:id="rId8" w:history="1">
        <w:r w:rsidR="00A0636D" w:rsidRPr="00C225D0">
          <w:rPr>
            <w:rStyle w:val="Lienhypertexte"/>
          </w:rPr>
          <w:t>victor.gouet@epitech.eu</w:t>
        </w:r>
      </w:hyperlink>
    </w:p>
    <w:p w14:paraId="0C414E74" w14:textId="77777777" w:rsidR="00A0636D" w:rsidRPr="00C225D0" w:rsidRDefault="00A0636D" w:rsidP="002E1F5F">
      <w:pPr>
        <w:pStyle w:val="RFCFigure"/>
      </w:pPr>
    </w:p>
    <w:p w14:paraId="5939FC76" w14:textId="6CEEEB62" w:rsidR="00A0636D" w:rsidRPr="00C225D0" w:rsidRDefault="00A0636D" w:rsidP="00A0636D">
      <w:pPr>
        <w:pStyle w:val="RFCFigure"/>
        <w:rPr>
          <w:rFonts w:cs="Times New Roman"/>
        </w:rPr>
      </w:pPr>
      <w:r w:rsidRPr="00C225D0">
        <w:t>Nicolas</w:t>
      </w:r>
      <w:r w:rsidRPr="00C225D0">
        <w:t xml:space="preserve"> </w:t>
      </w:r>
      <w:proofErr w:type="spellStart"/>
      <w:r w:rsidR="00B400C6" w:rsidRPr="00C225D0">
        <w:t>Constanty</w:t>
      </w:r>
      <w:proofErr w:type="spellEnd"/>
    </w:p>
    <w:p w14:paraId="24C907D6" w14:textId="4F3E72AF" w:rsidR="00B400C6" w:rsidRPr="00C225D0" w:rsidRDefault="00B400C6" w:rsidP="00A0636D">
      <w:pPr>
        <w:pStyle w:val="RFCFigure"/>
      </w:pPr>
      <w:r w:rsidRPr="00C225D0">
        <w:t>Programmer client</w:t>
      </w:r>
    </w:p>
    <w:p w14:paraId="620492C4" w14:textId="77777777" w:rsidR="00A0636D" w:rsidRPr="00C225D0" w:rsidRDefault="00A0636D" w:rsidP="00A0636D">
      <w:pPr>
        <w:pStyle w:val="RFCFigure"/>
      </w:pPr>
      <w:r w:rsidRPr="00C225D0">
        <w:t>BORDEAUX</w:t>
      </w:r>
    </w:p>
    <w:p w14:paraId="647F4AAF" w14:textId="77777777" w:rsidR="00A0636D" w:rsidRPr="00C225D0" w:rsidRDefault="00A0636D" w:rsidP="00A0636D">
      <w:pPr>
        <w:pStyle w:val="RFCFigure"/>
      </w:pPr>
      <w:r w:rsidRPr="00C225D0">
        <w:tab/>
      </w:r>
    </w:p>
    <w:p w14:paraId="0261017B" w14:textId="33171BBC" w:rsidR="00A0636D" w:rsidRPr="00C225D0" w:rsidRDefault="00A0636D" w:rsidP="00A0636D">
      <w:pPr>
        <w:pStyle w:val="RFCFigure"/>
        <w:rPr>
          <w:rFonts w:cs="Times New Roman"/>
        </w:rPr>
      </w:pPr>
      <w:r w:rsidRPr="00C225D0">
        <w:t xml:space="preserve">Phone: </w:t>
      </w:r>
      <w:r w:rsidR="00164495" w:rsidRPr="00C225D0">
        <w:t>06 10 41 96 59</w:t>
      </w:r>
    </w:p>
    <w:p w14:paraId="5E82805B" w14:textId="4A4F62A5" w:rsidR="00A0636D" w:rsidRPr="00C225D0" w:rsidRDefault="00A0636D" w:rsidP="00A0636D">
      <w:pPr>
        <w:pStyle w:val="RFCFigure"/>
        <w:rPr>
          <w:rFonts w:cs="Times New Roman"/>
        </w:rPr>
      </w:pPr>
      <w:r w:rsidRPr="00C225D0">
        <w:t xml:space="preserve">Email: </w:t>
      </w:r>
      <w:r w:rsidR="00B400C6" w:rsidRPr="00C225D0">
        <w:t>nicoas.constanty</w:t>
      </w:r>
      <w:r w:rsidRPr="00C225D0">
        <w:t>@epitech.eu</w:t>
      </w:r>
    </w:p>
    <w:p w14:paraId="6D225594" w14:textId="77777777" w:rsidR="00A0636D" w:rsidRPr="00C225D0" w:rsidRDefault="00A0636D" w:rsidP="002E1F5F">
      <w:pPr>
        <w:pStyle w:val="RFCFigure"/>
        <w:rPr>
          <w:rFonts w:cs="Times New Roman"/>
        </w:rPr>
      </w:pPr>
    </w:p>
    <w:p w14:paraId="40DFC2A8" w14:textId="633B6C90" w:rsidR="00B400C6" w:rsidRPr="00C225D0" w:rsidRDefault="00B400C6" w:rsidP="00B400C6">
      <w:pPr>
        <w:pStyle w:val="RFCFigure"/>
      </w:pPr>
      <w:r w:rsidRPr="00C225D0">
        <w:t xml:space="preserve">Fernand </w:t>
      </w:r>
      <w:proofErr w:type="spellStart"/>
      <w:r w:rsidRPr="00C225D0">
        <w:t>Veyrier</w:t>
      </w:r>
      <w:proofErr w:type="spellEnd"/>
    </w:p>
    <w:p w14:paraId="79C0BFBA" w14:textId="72884697" w:rsidR="00B400C6" w:rsidRPr="00C225D0" w:rsidRDefault="00B400C6" w:rsidP="00B400C6">
      <w:pPr>
        <w:pStyle w:val="RFCFigure"/>
      </w:pPr>
      <w:r w:rsidRPr="00C225D0">
        <w:t>Programmer client</w:t>
      </w:r>
    </w:p>
    <w:p w14:paraId="71C14663" w14:textId="77777777" w:rsidR="00B400C6" w:rsidRPr="00C225D0" w:rsidRDefault="00B400C6" w:rsidP="00B400C6">
      <w:pPr>
        <w:pStyle w:val="RFCFigure"/>
      </w:pPr>
      <w:r w:rsidRPr="00C225D0">
        <w:t>BORDEAUX</w:t>
      </w:r>
    </w:p>
    <w:p w14:paraId="1EB634CF" w14:textId="77777777" w:rsidR="00B400C6" w:rsidRPr="00C225D0" w:rsidRDefault="00B400C6" w:rsidP="00B400C6">
      <w:pPr>
        <w:pStyle w:val="RFCFigure"/>
      </w:pPr>
      <w:r w:rsidRPr="00C225D0">
        <w:tab/>
      </w:r>
    </w:p>
    <w:p w14:paraId="4F14B1F4" w14:textId="1669B75D" w:rsidR="00B400C6" w:rsidRPr="00C225D0" w:rsidRDefault="00B400C6" w:rsidP="00B400C6">
      <w:pPr>
        <w:pStyle w:val="RFCFigure"/>
        <w:rPr>
          <w:rFonts w:cs="Times New Roman"/>
        </w:rPr>
      </w:pPr>
      <w:r w:rsidRPr="00C225D0">
        <w:t xml:space="preserve">Phone: </w:t>
      </w:r>
      <w:r w:rsidR="006E1509" w:rsidRPr="00C225D0">
        <w:t>06 86 42 29 15</w:t>
      </w:r>
    </w:p>
    <w:p w14:paraId="67FBC5CA" w14:textId="19A2F472" w:rsidR="00B400C6" w:rsidRPr="00C225D0" w:rsidRDefault="00B400C6" w:rsidP="00B400C6">
      <w:pPr>
        <w:pStyle w:val="RFCFigure"/>
      </w:pPr>
      <w:r w:rsidRPr="00C225D0">
        <w:t xml:space="preserve">Email: </w:t>
      </w:r>
      <w:hyperlink r:id="rId9" w:history="1">
        <w:r w:rsidR="006E1509" w:rsidRPr="00C225D0">
          <w:rPr>
            <w:rStyle w:val="Lienhypertexte"/>
          </w:rPr>
          <w:t>fernand.veyrier@epitech.eu</w:t>
        </w:r>
      </w:hyperlink>
    </w:p>
    <w:p w14:paraId="33393FA0" w14:textId="77777777" w:rsidR="006E1509" w:rsidRPr="00C225D0" w:rsidRDefault="006E1509" w:rsidP="00B400C6">
      <w:pPr>
        <w:pStyle w:val="RFCFigure"/>
      </w:pPr>
    </w:p>
    <w:p w14:paraId="2B859C45" w14:textId="3FC8D902" w:rsidR="0031646E" w:rsidRPr="00C225D0" w:rsidRDefault="0031646E" w:rsidP="006E1509">
      <w:pPr>
        <w:pStyle w:val="RFCFigure"/>
      </w:pPr>
      <w:r w:rsidRPr="00C225D0">
        <w:t xml:space="preserve">Quentin </w:t>
      </w:r>
      <w:proofErr w:type="spellStart"/>
      <w:r w:rsidRPr="00C225D0">
        <w:t>Gasparotto</w:t>
      </w:r>
      <w:proofErr w:type="spellEnd"/>
    </w:p>
    <w:p w14:paraId="18ED677D" w14:textId="286BC4B8" w:rsidR="006E1509" w:rsidRPr="00C225D0" w:rsidRDefault="0031646E" w:rsidP="006E1509">
      <w:pPr>
        <w:pStyle w:val="RFCFigure"/>
        <w:rPr>
          <w:rFonts w:cs="Times New Roman"/>
        </w:rPr>
      </w:pPr>
      <w:r w:rsidRPr="00C225D0">
        <w:t>Programmer server</w:t>
      </w:r>
    </w:p>
    <w:p w14:paraId="66A7DC0F" w14:textId="77777777" w:rsidR="006E1509" w:rsidRPr="00C225D0" w:rsidRDefault="006E1509" w:rsidP="006E1509">
      <w:pPr>
        <w:pStyle w:val="RFCFigure"/>
      </w:pPr>
      <w:r w:rsidRPr="00C225D0">
        <w:t>BORDEAUX</w:t>
      </w:r>
    </w:p>
    <w:p w14:paraId="50B20763" w14:textId="77777777" w:rsidR="006E1509" w:rsidRPr="00C225D0" w:rsidRDefault="006E1509" w:rsidP="006E1509">
      <w:pPr>
        <w:pStyle w:val="RFCFigure"/>
      </w:pPr>
      <w:r w:rsidRPr="00C225D0">
        <w:tab/>
      </w:r>
    </w:p>
    <w:p w14:paraId="58D235EF" w14:textId="7C8640EA" w:rsidR="006E1509" w:rsidRPr="00C225D0" w:rsidRDefault="006E1509" w:rsidP="006E1509">
      <w:pPr>
        <w:pStyle w:val="RFCFigure"/>
        <w:rPr>
          <w:rFonts w:cs="Times New Roman"/>
        </w:rPr>
      </w:pPr>
      <w:r w:rsidRPr="00C225D0">
        <w:t xml:space="preserve">Phone: </w:t>
      </w:r>
      <w:r w:rsidR="0031646E" w:rsidRPr="00C225D0">
        <w:t>06 51 59 33 19</w:t>
      </w:r>
    </w:p>
    <w:p w14:paraId="136BEAEB" w14:textId="6E6C842D" w:rsidR="006E1509" w:rsidRPr="00C225D0" w:rsidRDefault="006E1509" w:rsidP="006E1509">
      <w:pPr>
        <w:pStyle w:val="RFCFigure"/>
      </w:pPr>
      <w:r w:rsidRPr="00C225D0">
        <w:t xml:space="preserve">Email: </w:t>
      </w:r>
      <w:hyperlink r:id="rId10" w:history="1">
        <w:r w:rsidR="0031646E" w:rsidRPr="00C225D0">
          <w:rPr>
            <w:rStyle w:val="Lienhypertexte"/>
          </w:rPr>
          <w:t>quentin.gasparotto</w:t>
        </w:r>
        <w:r w:rsidRPr="00C225D0">
          <w:rPr>
            <w:rStyle w:val="Lienhypertexte"/>
          </w:rPr>
          <w:t>@epitech.eu</w:t>
        </w:r>
      </w:hyperlink>
    </w:p>
    <w:p w14:paraId="1FACD0B8" w14:textId="77777777" w:rsidR="006E1509" w:rsidRPr="00C225D0" w:rsidRDefault="006E1509" w:rsidP="00B400C6">
      <w:pPr>
        <w:pStyle w:val="RFCFigure"/>
      </w:pPr>
    </w:p>
    <w:p w14:paraId="572BE31A" w14:textId="49B4414C" w:rsidR="00FC0F75" w:rsidRPr="00C225D0" w:rsidRDefault="00FC0F75" w:rsidP="00FC0F75">
      <w:pPr>
        <w:pStyle w:val="RFCFigure"/>
      </w:pPr>
      <w:r w:rsidRPr="00C225D0">
        <w:t xml:space="preserve">Adrien </w:t>
      </w:r>
      <w:proofErr w:type="spellStart"/>
      <w:r w:rsidRPr="00C225D0">
        <w:t>Wery</w:t>
      </w:r>
      <w:proofErr w:type="spellEnd"/>
    </w:p>
    <w:p w14:paraId="1C83382E" w14:textId="77777777" w:rsidR="00FC0F75" w:rsidRPr="00C225D0" w:rsidRDefault="00FC0F75" w:rsidP="00FC0F75">
      <w:pPr>
        <w:pStyle w:val="RFCFigure"/>
        <w:rPr>
          <w:rFonts w:cs="Times New Roman"/>
        </w:rPr>
      </w:pPr>
      <w:r w:rsidRPr="00C225D0">
        <w:t>Programmer server</w:t>
      </w:r>
    </w:p>
    <w:p w14:paraId="710EF2A8" w14:textId="77777777" w:rsidR="00FC0F75" w:rsidRPr="00C225D0" w:rsidRDefault="00FC0F75" w:rsidP="00FC0F75">
      <w:pPr>
        <w:pStyle w:val="RFCFigure"/>
      </w:pPr>
      <w:r w:rsidRPr="00C225D0">
        <w:t>BORDEAUX</w:t>
      </w:r>
    </w:p>
    <w:p w14:paraId="65800ED7" w14:textId="77777777" w:rsidR="00FC0F75" w:rsidRPr="00C225D0" w:rsidRDefault="00FC0F75" w:rsidP="00FC0F75">
      <w:pPr>
        <w:pStyle w:val="RFCFigure"/>
      </w:pPr>
      <w:r w:rsidRPr="00C225D0">
        <w:tab/>
      </w:r>
    </w:p>
    <w:p w14:paraId="7CC63906" w14:textId="2C07676A" w:rsidR="00FC0F75" w:rsidRPr="00C225D0" w:rsidRDefault="00FC0F75" w:rsidP="00FC0F75">
      <w:pPr>
        <w:pStyle w:val="RFCFigure"/>
        <w:rPr>
          <w:rFonts w:cs="Times New Roman"/>
        </w:rPr>
      </w:pPr>
      <w:r w:rsidRPr="00C225D0">
        <w:t xml:space="preserve">Phone: </w:t>
      </w:r>
      <w:r w:rsidR="00164495" w:rsidRPr="00C225D0">
        <w:t>06 31 11 45 23</w:t>
      </w:r>
    </w:p>
    <w:p w14:paraId="5B86A319" w14:textId="72664C38" w:rsidR="00FC0F75" w:rsidRDefault="00FC0F75" w:rsidP="00FC0F75">
      <w:pPr>
        <w:pStyle w:val="RFCFigure"/>
      </w:pPr>
      <w:r w:rsidRPr="00C225D0">
        <w:t xml:space="preserve">Email: </w:t>
      </w:r>
      <w:hyperlink r:id="rId11" w:history="1">
        <w:r w:rsidRPr="00C225D0">
          <w:rPr>
            <w:rStyle w:val="Lienhypertexte"/>
          </w:rPr>
          <w:t>adrien.wery</w:t>
        </w:r>
        <w:r w:rsidRPr="00C225D0">
          <w:rPr>
            <w:rStyle w:val="Lienhypertexte"/>
          </w:rPr>
          <w:t>@epitech.eu</w:t>
        </w:r>
      </w:hyperlink>
    </w:p>
    <w:p w14:paraId="3B8A2053" w14:textId="77777777" w:rsidR="002E1F5F" w:rsidRPr="001D6AB1" w:rsidRDefault="002E1F5F" w:rsidP="002E1F5F"/>
    <w:sectPr w:rsidR="002E1F5F" w:rsidRPr="001D6AB1" w:rsidSect="00F56B61">
      <w:headerReference w:type="default" r:id="rId12"/>
      <w:footerReference w:type="default" r:id="rId13"/>
      <w:headerReference w:type="first" r:id="rId14"/>
      <w:footerReference w:type="first" r:id="rId15"/>
      <w:type w:val="continuous"/>
      <w:pgSz w:w="12240" w:h="15840" w:code="1"/>
      <w:pgMar w:top="1440" w:right="1152" w:bottom="1200" w:left="720" w:header="1440" w:footer="120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1504A5" w14:textId="77777777" w:rsidR="007B55A5" w:rsidRDefault="007B55A5">
      <w:r>
        <w:separator/>
      </w:r>
    </w:p>
  </w:endnote>
  <w:endnote w:type="continuationSeparator" w:id="0">
    <w:p w14:paraId="46FCF3F6" w14:textId="77777777" w:rsidR="007B55A5" w:rsidRDefault="007B5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panose1 w:val="02030600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C7A5F9" w14:textId="1E44FAF3" w:rsidR="0055242A" w:rsidRDefault="0055242A" w:rsidP="00F410C4">
    <w:pPr>
      <w:pStyle w:val="Pieddepage"/>
    </w:pPr>
    <w:r>
      <w:rPr>
        <w:highlight w:val="yellow"/>
      </w:rPr>
      <w:br/>
    </w:r>
    <w:r w:rsidR="00C225D0">
      <w:rPr>
        <w:highlight w:val="yellow"/>
      </w:rPr>
      <w:br/>
    </w:r>
    <w:r w:rsidR="00E57C60" w:rsidRPr="00C225D0">
      <w:t>Salty Studio</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sidR="00C225D0">
      <w:rPr>
        <w:noProof/>
      </w:rPr>
      <w:instrText>Fail</w:instrText>
    </w:r>
    <w:r>
      <w:fldChar w:fldCharType="end"/>
    </w:r>
    <w:r>
      <w:instrText xml:space="preserve"> \* MERGEFORMAT </w:instrText>
    </w:r>
    <w:r>
      <w:fldChar w:fldCharType="separate"/>
    </w:r>
    <w:r w:rsidR="00C225D0">
      <w:rPr>
        <w:noProof/>
      </w:rPr>
      <w:instrText>Fail</w:instrText>
    </w:r>
    <w:r>
      <w:fldChar w:fldCharType="end"/>
    </w:r>
    <w:r>
      <w:instrText xml:space="preserve"> \* MERGEFORMAT </w:instrText>
    </w:r>
    <w:r>
      <w:fldChar w:fldCharType="separate"/>
    </w:r>
    <w:r w:rsidR="00C225D0">
      <w:rPr>
        <w:noProof/>
      </w:rPr>
      <w:instrText>Fail</w:instrText>
    </w:r>
    <w:r>
      <w:fldChar w:fldCharType="end"/>
    </w:r>
    <w:r>
      <w:instrText xml:space="preserve"> \* MERGEFORMAT </w:instrText>
    </w:r>
    <w:r>
      <w:fldChar w:fldCharType="separate"/>
    </w:r>
    <w:r w:rsidR="00C225D0">
      <w:rPr>
        <w:noProof/>
      </w:rPr>
      <w:instrText>Fail</w:instrText>
    </w:r>
    <w:r>
      <w:fldChar w:fldCharType="end"/>
    </w:r>
    <w:r>
      <w:instrText xml:space="preserve"> \* MERGEFORMAT </w:instrText>
    </w:r>
    <w:r>
      <w:fldChar w:fldCharType="separate"/>
    </w:r>
    <w:r w:rsidR="00C225D0">
      <w:rPr>
        <w:noProof/>
      </w:rPr>
      <w:instrText>Fail</w:instrText>
    </w:r>
    <w:r>
      <w:fldChar w:fldCharType="end"/>
    </w:r>
    <w:r>
      <w:instrText xml:space="preserve"> \* MERGEFORMAT </w:instrText>
    </w:r>
    <w:r>
      <w:fldChar w:fldCharType="separate"/>
    </w:r>
    <w:r w:rsidR="00C225D0">
      <w:rPr>
        <w:noProof/>
      </w:rPr>
      <w:instrText>Fail</w:instrText>
    </w:r>
    <w:r>
      <w:fldChar w:fldCharType="end"/>
    </w:r>
    <w:r>
      <w:instrText xml:space="preserve"> \* MERGEFORMAT </w:instrText>
    </w:r>
    <w:r>
      <w:fldChar w:fldCharType="separate"/>
    </w:r>
    <w:r w:rsidR="00C225D0">
      <w:rPr>
        <w:noProof/>
      </w:rPr>
      <w:instrText>Fail</w:instrText>
    </w:r>
    <w:r>
      <w:fldChar w:fldCharType="end"/>
    </w:r>
    <w:r>
      <w:instrText xml:space="preserve"> \* MERGEFORMAT </w:instrText>
    </w:r>
    <w:r>
      <w:fldChar w:fldCharType="separate"/>
    </w:r>
    <w:r w:rsidR="00C225D0">
      <w:rPr>
        <w:noProof/>
      </w:rPr>
      <w:instrText>Fail</w:instrText>
    </w:r>
    <w:r>
      <w:fldChar w:fldCharType="end"/>
    </w:r>
    <w:r>
      <w:instrText xml:space="preserve">  \* MERGEFORMAT </w:instrText>
    </w:r>
    <w:r>
      <w:fldChar w:fldCharType="separate"/>
    </w:r>
    <w:r w:rsidR="00C225D0">
      <w:rPr>
        <w:noProof/>
      </w:rPr>
      <w:instrText>Fail</w:instrText>
    </w:r>
    <w:r>
      <w:fldChar w:fldCharType="end"/>
    </w:r>
    <w:r>
      <w:instrText xml:space="preserve"> \* MERGEFORMAT </w:instrText>
    </w:r>
    <w:r>
      <w:fldChar w:fldCharType="separate"/>
    </w:r>
    <w:r w:rsidR="00C225D0">
      <w:rPr>
        <w:noProof/>
      </w:rPr>
      <w:instrText>Fail</w:instrText>
    </w:r>
    <w:r>
      <w:fldChar w:fldCharType="end"/>
    </w:r>
    <w:r>
      <w:instrText xml:space="preserve"> \* MERGEFORMAT </w:instrText>
    </w:r>
    <w:r>
      <w:fldChar w:fldCharType="separate"/>
    </w:r>
    <w:r w:rsidR="00C225D0">
      <w:rPr>
        <w:noProof/>
      </w:rPr>
      <w:instrText>Fail</w:instrText>
    </w:r>
    <w:r>
      <w:fldChar w:fldCharType="end"/>
    </w:r>
    <w:r>
      <w:instrText xml:space="preserve"> \* MERGEFORMAT </w:instrText>
    </w:r>
    <w:r>
      <w:fldChar w:fldCharType="separate"/>
    </w:r>
    <w:r w:rsidR="00C225D0">
      <w:rPr>
        <w:noProof/>
      </w:rPr>
      <w:t>Fail</w:t>
    </w:r>
    <w:r>
      <w:fldChar w:fldCharType="end"/>
    </w:r>
    <w:r>
      <w:t xml:space="preserve"> </w:t>
    </w:r>
    <w:r>
      <w:fldChar w:fldCharType="begin"/>
    </w:r>
    <w:r>
      <w:instrText xml:space="preserve"> SAVEDATE  \@ "d," </w:instrText>
    </w:r>
    <w:r>
      <w:fldChar w:fldCharType="separate"/>
    </w:r>
    <w:r w:rsidR="00C225D0">
      <w:rPr>
        <w:noProof/>
      </w:rPr>
      <w:t>November</w:t>
    </w:r>
    <w:r>
      <w:rPr>
        <w:noProof/>
      </w:rPr>
      <w:t>,</w:t>
    </w:r>
    <w:r>
      <w:fldChar w:fldCharType="end"/>
    </w:r>
    <w:r w:rsidRPr="00052D45">
      <w:t xml:space="preserve"> </w:t>
    </w:r>
    <w:r w:rsidR="00C225D0">
      <w:t>2019</w:t>
    </w:r>
    <w:r>
      <w:rPr>
        <w:rFonts w:cs="Times New Roman"/>
      </w:rPr>
      <w:tab/>
    </w:r>
    <w:r>
      <w:t xml:space="preserve">[Page </w:t>
    </w:r>
    <w:r>
      <w:fldChar w:fldCharType="begin"/>
    </w:r>
    <w:r>
      <w:instrText xml:space="preserve"> PAGE </w:instrText>
    </w:r>
    <w:r>
      <w:fldChar w:fldCharType="separate"/>
    </w:r>
    <w:r w:rsidR="00C225D0">
      <w:rPr>
        <w:noProof/>
      </w:rPr>
      <w:t>2</w:t>
    </w:r>
    <w:r>
      <w:fldChar w:fldCharType="end"/>
    </w:r>
    <w:r>
      <w:t>]</w:t>
    </w:r>
  </w:p>
  <w:p w14:paraId="2836FEC0" w14:textId="77777777" w:rsidR="0055242A" w:rsidRDefault="0055242A"/>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0A65D" w14:textId="77777777" w:rsidR="0055242A" w:rsidRDefault="0055242A" w:rsidP="00F410C4">
    <w:pPr>
      <w:pStyle w:val="Pieddepage"/>
      <w:rPr>
        <w:highlight w:val="yellow"/>
      </w:rPr>
    </w:pPr>
  </w:p>
  <w:p w14:paraId="2D3B0D6F" w14:textId="77777777" w:rsidR="0055242A" w:rsidRDefault="0055242A" w:rsidP="00F410C4">
    <w:pPr>
      <w:pStyle w:val="Pieddepage"/>
      <w:rPr>
        <w:highlight w:val="yellow"/>
      </w:rPr>
    </w:pPr>
  </w:p>
  <w:p w14:paraId="4D7F3862" w14:textId="77777777" w:rsidR="0055242A" w:rsidRDefault="0055242A" w:rsidP="00F410C4">
    <w:pPr>
      <w:pStyle w:val="Pieddepage"/>
      <w:rPr>
        <w:highlight w:val="yellow"/>
      </w:rPr>
    </w:pPr>
  </w:p>
  <w:p w14:paraId="24A2F85F" w14:textId="5DA8C8EB" w:rsidR="0055242A" w:rsidRPr="00953C01" w:rsidRDefault="00C225D0" w:rsidP="00F410C4">
    <w:pPr>
      <w:pStyle w:val="Pieddepage"/>
      <w:rPr>
        <w:highlight w:val="yellow"/>
      </w:rPr>
    </w:pPr>
    <w:r w:rsidRPr="00C225D0">
      <w:t>Salty-Studio</w:t>
    </w:r>
    <w:r w:rsidR="0055242A">
      <w:tab/>
      <w:t xml:space="preserve">Expires </w:t>
    </w:r>
    <w:r w:rsidR="0055242A">
      <w:fldChar w:fldCharType="begin"/>
    </w:r>
    <w:r w:rsidR="0055242A">
      <w:instrText xml:space="preserve"> IF </w:instrText>
    </w:r>
    <w:r w:rsidR="0055242A">
      <w:fldChar w:fldCharType="begin"/>
    </w:r>
    <w:r w:rsidR="0055242A">
      <w:instrText xml:space="preserve"> SAVEDATE  \@ "M" \* MERGEFORMAT </w:instrText>
    </w:r>
    <w:r w:rsidR="0055242A">
      <w:fldChar w:fldCharType="separate"/>
    </w:r>
    <w:r w:rsidR="0055242A">
      <w:rPr>
        <w:noProof/>
      </w:rPr>
      <w:instrText>0</w:instrText>
    </w:r>
    <w:r w:rsidR="0055242A">
      <w:fldChar w:fldCharType="end"/>
    </w:r>
    <w:r w:rsidR="0055242A">
      <w:instrText xml:space="preserve"> = 1 July </w:instrText>
    </w:r>
    <w:r w:rsidR="0055242A">
      <w:fldChar w:fldCharType="begin"/>
    </w:r>
    <w:r w:rsidR="0055242A">
      <w:instrText xml:space="preserve"> IF </w:instrText>
    </w:r>
    <w:r w:rsidR="0055242A">
      <w:fldChar w:fldCharType="begin"/>
    </w:r>
    <w:r w:rsidR="0055242A">
      <w:instrText xml:space="preserve"> SAVEDATE \@ "M" \* MERGEFORMAT \* MERGEFORMAT </w:instrText>
    </w:r>
    <w:r w:rsidR="0055242A">
      <w:fldChar w:fldCharType="separate"/>
    </w:r>
    <w:r w:rsidR="0055242A">
      <w:rPr>
        <w:noProof/>
      </w:rPr>
      <w:instrText>0</w:instrText>
    </w:r>
    <w:r w:rsidR="0055242A">
      <w:fldChar w:fldCharType="end"/>
    </w:r>
    <w:r w:rsidR="0055242A">
      <w:instrText xml:space="preserve"> = 2 August </w:instrText>
    </w:r>
    <w:r w:rsidR="0055242A">
      <w:fldChar w:fldCharType="begin"/>
    </w:r>
    <w:r w:rsidR="0055242A">
      <w:instrText xml:space="preserve"> IF </w:instrText>
    </w:r>
    <w:r w:rsidR="0055242A">
      <w:fldChar w:fldCharType="begin"/>
    </w:r>
    <w:r w:rsidR="0055242A">
      <w:instrText xml:space="preserve"> SAVEDATE \@ "M" \* MERGEFORMAT </w:instrText>
    </w:r>
    <w:r w:rsidR="0055242A">
      <w:fldChar w:fldCharType="separate"/>
    </w:r>
    <w:r w:rsidR="0055242A">
      <w:rPr>
        <w:noProof/>
      </w:rPr>
      <w:instrText>0</w:instrText>
    </w:r>
    <w:r w:rsidR="0055242A">
      <w:fldChar w:fldCharType="end"/>
    </w:r>
    <w:r w:rsidR="0055242A">
      <w:instrText xml:space="preserve"> = 3 September </w:instrText>
    </w:r>
    <w:r w:rsidR="0055242A">
      <w:fldChar w:fldCharType="begin"/>
    </w:r>
    <w:r w:rsidR="0055242A">
      <w:instrText xml:space="preserve"> IF </w:instrText>
    </w:r>
    <w:r w:rsidR="0055242A">
      <w:fldChar w:fldCharType="begin"/>
    </w:r>
    <w:r w:rsidR="0055242A">
      <w:instrText xml:space="preserve"> SAVEDATE \@ "M" \* MERGEFORMAT </w:instrText>
    </w:r>
    <w:r w:rsidR="0055242A">
      <w:fldChar w:fldCharType="separate"/>
    </w:r>
    <w:r w:rsidR="0055242A">
      <w:rPr>
        <w:noProof/>
      </w:rPr>
      <w:instrText>0</w:instrText>
    </w:r>
    <w:r w:rsidR="0055242A">
      <w:fldChar w:fldCharType="end"/>
    </w:r>
    <w:r w:rsidR="0055242A">
      <w:instrText xml:space="preserve"> = 4 October </w:instrText>
    </w:r>
    <w:r w:rsidR="0055242A">
      <w:fldChar w:fldCharType="begin"/>
    </w:r>
    <w:r w:rsidR="0055242A">
      <w:instrText xml:space="preserve"> IF </w:instrText>
    </w:r>
    <w:r w:rsidR="0055242A">
      <w:fldChar w:fldCharType="begin"/>
    </w:r>
    <w:r w:rsidR="0055242A">
      <w:instrText xml:space="preserve"> SAVEDATE \@ "M" \* MERGEFORMAT </w:instrText>
    </w:r>
    <w:r w:rsidR="0055242A">
      <w:fldChar w:fldCharType="separate"/>
    </w:r>
    <w:r w:rsidR="0055242A">
      <w:rPr>
        <w:noProof/>
      </w:rPr>
      <w:instrText>0</w:instrText>
    </w:r>
    <w:r w:rsidR="0055242A">
      <w:fldChar w:fldCharType="end"/>
    </w:r>
    <w:r w:rsidR="0055242A">
      <w:instrText xml:space="preserve"> = 5 November </w:instrText>
    </w:r>
    <w:r w:rsidR="0055242A">
      <w:fldChar w:fldCharType="begin"/>
    </w:r>
    <w:r w:rsidR="0055242A">
      <w:instrText xml:space="preserve"> IF </w:instrText>
    </w:r>
    <w:r w:rsidR="0055242A">
      <w:fldChar w:fldCharType="begin"/>
    </w:r>
    <w:r w:rsidR="0055242A">
      <w:instrText xml:space="preserve"> SAVEDATE \@ "M" \* MERGEFORMAT </w:instrText>
    </w:r>
    <w:r w:rsidR="0055242A">
      <w:fldChar w:fldCharType="separate"/>
    </w:r>
    <w:r w:rsidR="0055242A">
      <w:rPr>
        <w:noProof/>
      </w:rPr>
      <w:instrText>0</w:instrText>
    </w:r>
    <w:r w:rsidR="0055242A">
      <w:fldChar w:fldCharType="end"/>
    </w:r>
    <w:r w:rsidR="0055242A">
      <w:instrText xml:space="preserve"> = 6 December </w:instrText>
    </w:r>
    <w:r w:rsidR="0055242A">
      <w:fldChar w:fldCharType="begin"/>
    </w:r>
    <w:r w:rsidR="0055242A">
      <w:instrText xml:space="preserve"> IF </w:instrText>
    </w:r>
    <w:r w:rsidR="0055242A">
      <w:fldChar w:fldCharType="begin"/>
    </w:r>
    <w:r w:rsidR="0055242A">
      <w:instrText xml:space="preserve"> SAVEDATE \@ "M" \* MERGEFORMAT </w:instrText>
    </w:r>
    <w:r w:rsidR="0055242A">
      <w:fldChar w:fldCharType="separate"/>
    </w:r>
    <w:r w:rsidR="0055242A">
      <w:rPr>
        <w:noProof/>
      </w:rPr>
      <w:instrText>0</w:instrText>
    </w:r>
    <w:r w:rsidR="0055242A">
      <w:fldChar w:fldCharType="end"/>
    </w:r>
    <w:r w:rsidR="0055242A">
      <w:instrText xml:space="preserve"> = 7 January </w:instrText>
    </w:r>
    <w:r w:rsidR="0055242A">
      <w:fldChar w:fldCharType="begin"/>
    </w:r>
    <w:r w:rsidR="0055242A">
      <w:instrText xml:space="preserve"> IF </w:instrText>
    </w:r>
    <w:r w:rsidR="0055242A">
      <w:fldChar w:fldCharType="begin"/>
    </w:r>
    <w:r w:rsidR="0055242A">
      <w:instrText xml:space="preserve"> SAVEDATE \@ "M" \* MERGEFORMAT </w:instrText>
    </w:r>
    <w:r w:rsidR="0055242A">
      <w:fldChar w:fldCharType="separate"/>
    </w:r>
    <w:r w:rsidR="0055242A">
      <w:rPr>
        <w:noProof/>
      </w:rPr>
      <w:instrText>0</w:instrText>
    </w:r>
    <w:r w:rsidR="0055242A">
      <w:fldChar w:fldCharType="end"/>
    </w:r>
    <w:r w:rsidR="0055242A">
      <w:instrText xml:space="preserve"> = 8 February </w:instrText>
    </w:r>
    <w:r w:rsidR="0055242A">
      <w:fldChar w:fldCharType="begin"/>
    </w:r>
    <w:r w:rsidR="0055242A">
      <w:instrText xml:space="preserve"> IF </w:instrText>
    </w:r>
    <w:r w:rsidR="0055242A">
      <w:fldChar w:fldCharType="begin"/>
    </w:r>
    <w:r w:rsidR="0055242A">
      <w:instrText xml:space="preserve"> SAVEDATE \@ "M" \* MERGEFORMAT </w:instrText>
    </w:r>
    <w:r w:rsidR="0055242A">
      <w:fldChar w:fldCharType="separate"/>
    </w:r>
    <w:r w:rsidR="0055242A">
      <w:rPr>
        <w:noProof/>
      </w:rPr>
      <w:instrText>0</w:instrText>
    </w:r>
    <w:r w:rsidR="0055242A">
      <w:fldChar w:fldCharType="end"/>
    </w:r>
    <w:r w:rsidR="0055242A">
      <w:instrText xml:space="preserve"> = 9 March </w:instrText>
    </w:r>
    <w:r w:rsidR="0055242A">
      <w:fldChar w:fldCharType="begin"/>
    </w:r>
    <w:r w:rsidR="0055242A">
      <w:instrText xml:space="preserve"> IF </w:instrText>
    </w:r>
    <w:r w:rsidR="0055242A">
      <w:fldChar w:fldCharType="begin"/>
    </w:r>
    <w:r w:rsidR="0055242A">
      <w:instrText xml:space="preserve"> SAVEDATE \@ "M" \* MERGEFORMAT </w:instrText>
    </w:r>
    <w:r w:rsidR="0055242A">
      <w:fldChar w:fldCharType="separate"/>
    </w:r>
    <w:r w:rsidR="0055242A">
      <w:rPr>
        <w:noProof/>
      </w:rPr>
      <w:instrText>0</w:instrText>
    </w:r>
    <w:r w:rsidR="0055242A">
      <w:fldChar w:fldCharType="end"/>
    </w:r>
    <w:r w:rsidR="0055242A">
      <w:instrText xml:space="preserve"> = 10 April </w:instrText>
    </w:r>
    <w:r w:rsidR="0055242A">
      <w:fldChar w:fldCharType="begin"/>
    </w:r>
    <w:r w:rsidR="0055242A">
      <w:instrText xml:space="preserve"> IF </w:instrText>
    </w:r>
    <w:r w:rsidR="0055242A">
      <w:fldChar w:fldCharType="begin"/>
    </w:r>
    <w:r w:rsidR="0055242A">
      <w:instrText xml:space="preserve"> SAVEDATE \@ "M" \* MERGEFORMAT </w:instrText>
    </w:r>
    <w:r w:rsidR="0055242A">
      <w:fldChar w:fldCharType="separate"/>
    </w:r>
    <w:r w:rsidR="0055242A">
      <w:rPr>
        <w:noProof/>
      </w:rPr>
      <w:instrText>0</w:instrText>
    </w:r>
    <w:r w:rsidR="0055242A">
      <w:fldChar w:fldCharType="end"/>
    </w:r>
    <w:r w:rsidR="0055242A">
      <w:instrText xml:space="preserve"> = 11 May </w:instrText>
    </w:r>
    <w:r w:rsidR="0055242A">
      <w:fldChar w:fldCharType="begin"/>
    </w:r>
    <w:r w:rsidR="0055242A">
      <w:instrText xml:space="preserve"> IF </w:instrText>
    </w:r>
    <w:r w:rsidR="0055242A">
      <w:fldChar w:fldCharType="begin"/>
    </w:r>
    <w:r w:rsidR="0055242A">
      <w:instrText xml:space="preserve"> SAVEDATE \@ "M" \* MERGEFORMAT </w:instrText>
    </w:r>
    <w:r w:rsidR="0055242A">
      <w:fldChar w:fldCharType="separate"/>
    </w:r>
    <w:r w:rsidR="0055242A">
      <w:rPr>
        <w:noProof/>
      </w:rPr>
      <w:instrText>0</w:instrText>
    </w:r>
    <w:r w:rsidR="0055242A">
      <w:fldChar w:fldCharType="end"/>
    </w:r>
    <w:r w:rsidR="0055242A">
      <w:instrText xml:space="preserve"> = 12 June "Fail" \* MERGEFORMAT </w:instrText>
    </w:r>
    <w:r w:rsidR="0055242A">
      <w:fldChar w:fldCharType="separate"/>
    </w:r>
    <w:r>
      <w:rPr>
        <w:noProof/>
      </w:rPr>
      <w:instrText>Fail</w:instrText>
    </w:r>
    <w:r w:rsidR="0055242A">
      <w:fldChar w:fldCharType="end"/>
    </w:r>
    <w:r w:rsidR="0055242A">
      <w:instrText xml:space="preserve"> \* MERGEFORMAT </w:instrText>
    </w:r>
    <w:r w:rsidR="0055242A">
      <w:fldChar w:fldCharType="separate"/>
    </w:r>
    <w:r>
      <w:rPr>
        <w:noProof/>
      </w:rPr>
      <w:instrText>Fail</w:instrText>
    </w:r>
    <w:r w:rsidR="0055242A">
      <w:fldChar w:fldCharType="end"/>
    </w:r>
    <w:r w:rsidR="0055242A">
      <w:instrText xml:space="preserve"> \* MERGEFORMAT </w:instrText>
    </w:r>
    <w:r w:rsidR="0055242A">
      <w:fldChar w:fldCharType="separate"/>
    </w:r>
    <w:r>
      <w:rPr>
        <w:noProof/>
      </w:rPr>
      <w:instrText>Fail</w:instrText>
    </w:r>
    <w:r w:rsidR="0055242A">
      <w:fldChar w:fldCharType="end"/>
    </w:r>
    <w:r w:rsidR="0055242A">
      <w:instrText xml:space="preserve"> \* MERGEFORMAT </w:instrText>
    </w:r>
    <w:r w:rsidR="0055242A">
      <w:fldChar w:fldCharType="separate"/>
    </w:r>
    <w:r>
      <w:rPr>
        <w:noProof/>
      </w:rPr>
      <w:instrText>Fail</w:instrText>
    </w:r>
    <w:r w:rsidR="0055242A">
      <w:fldChar w:fldCharType="end"/>
    </w:r>
    <w:r w:rsidR="0055242A">
      <w:instrText xml:space="preserve"> \* MERGEFORMAT </w:instrText>
    </w:r>
    <w:r w:rsidR="0055242A">
      <w:fldChar w:fldCharType="separate"/>
    </w:r>
    <w:r>
      <w:rPr>
        <w:noProof/>
      </w:rPr>
      <w:instrText>Fail</w:instrText>
    </w:r>
    <w:r w:rsidR="0055242A">
      <w:fldChar w:fldCharType="end"/>
    </w:r>
    <w:r w:rsidR="0055242A">
      <w:instrText xml:space="preserve"> \* MERGEFORMAT </w:instrText>
    </w:r>
    <w:r w:rsidR="0055242A">
      <w:fldChar w:fldCharType="separate"/>
    </w:r>
    <w:r>
      <w:rPr>
        <w:noProof/>
      </w:rPr>
      <w:instrText>Fail</w:instrText>
    </w:r>
    <w:r w:rsidR="0055242A">
      <w:fldChar w:fldCharType="end"/>
    </w:r>
    <w:r w:rsidR="0055242A">
      <w:instrText xml:space="preserve"> \* MERGEFORMAT </w:instrText>
    </w:r>
    <w:r w:rsidR="0055242A">
      <w:fldChar w:fldCharType="separate"/>
    </w:r>
    <w:r>
      <w:rPr>
        <w:noProof/>
      </w:rPr>
      <w:instrText>Fail</w:instrText>
    </w:r>
    <w:r w:rsidR="0055242A">
      <w:fldChar w:fldCharType="end"/>
    </w:r>
    <w:r w:rsidR="0055242A">
      <w:instrText xml:space="preserve"> \* MERGEFORMAT </w:instrText>
    </w:r>
    <w:r w:rsidR="0055242A">
      <w:fldChar w:fldCharType="separate"/>
    </w:r>
    <w:r>
      <w:rPr>
        <w:noProof/>
      </w:rPr>
      <w:instrText>Fail</w:instrText>
    </w:r>
    <w:r w:rsidR="0055242A">
      <w:fldChar w:fldCharType="end"/>
    </w:r>
    <w:r w:rsidR="0055242A">
      <w:instrText xml:space="preserve">  \* MERGEFORMAT </w:instrText>
    </w:r>
    <w:r w:rsidR="0055242A">
      <w:fldChar w:fldCharType="separate"/>
    </w:r>
    <w:r>
      <w:rPr>
        <w:noProof/>
      </w:rPr>
      <w:instrText>Fail</w:instrText>
    </w:r>
    <w:r w:rsidR="0055242A">
      <w:fldChar w:fldCharType="end"/>
    </w:r>
    <w:r w:rsidR="0055242A">
      <w:instrText xml:space="preserve"> \* MERGEFORMAT </w:instrText>
    </w:r>
    <w:r w:rsidR="0055242A">
      <w:fldChar w:fldCharType="separate"/>
    </w:r>
    <w:r>
      <w:rPr>
        <w:noProof/>
      </w:rPr>
      <w:instrText>Fail</w:instrText>
    </w:r>
    <w:r w:rsidR="0055242A">
      <w:fldChar w:fldCharType="end"/>
    </w:r>
    <w:r w:rsidR="0055242A">
      <w:instrText xml:space="preserve"> \* MERGEFORMAT </w:instrText>
    </w:r>
    <w:r w:rsidR="0055242A">
      <w:fldChar w:fldCharType="separate"/>
    </w:r>
    <w:r>
      <w:rPr>
        <w:noProof/>
      </w:rPr>
      <w:instrText>Fail</w:instrText>
    </w:r>
    <w:r w:rsidR="0055242A">
      <w:fldChar w:fldCharType="end"/>
    </w:r>
    <w:r w:rsidR="0055242A">
      <w:instrText xml:space="preserve"> \* MERGEFORMAT </w:instrText>
    </w:r>
    <w:r w:rsidR="0055242A">
      <w:fldChar w:fldCharType="separate"/>
    </w:r>
    <w:r>
      <w:rPr>
        <w:noProof/>
      </w:rPr>
      <w:t>Fail</w:t>
    </w:r>
    <w:r w:rsidR="0055242A">
      <w:fldChar w:fldCharType="end"/>
    </w:r>
    <w:r w:rsidR="0055242A">
      <w:t xml:space="preserve"> </w:t>
    </w:r>
    <w:r w:rsidR="0055242A">
      <w:fldChar w:fldCharType="begin"/>
    </w:r>
    <w:r w:rsidR="0055242A">
      <w:instrText xml:space="preserve"> SAVEDATE  \@ "d," </w:instrText>
    </w:r>
    <w:r w:rsidR="0055242A">
      <w:fldChar w:fldCharType="separate"/>
    </w:r>
    <w:r>
      <w:rPr>
        <w:noProof/>
      </w:rPr>
      <w:t>November</w:t>
    </w:r>
    <w:r w:rsidR="0055242A">
      <w:rPr>
        <w:noProof/>
      </w:rPr>
      <w:t>,</w:t>
    </w:r>
    <w:r w:rsidR="0055242A">
      <w:fldChar w:fldCharType="end"/>
    </w:r>
    <w:r w:rsidR="0055242A" w:rsidRPr="00052D45">
      <w:t xml:space="preserve"> </w:t>
    </w:r>
    <w:r>
      <w:t>2019</w:t>
    </w:r>
    <w:r w:rsidR="0055242A">
      <w:tab/>
      <w:t xml:space="preserve">[Page </w:t>
    </w:r>
    <w:r w:rsidR="0055242A">
      <w:fldChar w:fldCharType="begin"/>
    </w:r>
    <w:r w:rsidR="0055242A">
      <w:instrText xml:space="preserve"> PAGE </w:instrText>
    </w:r>
    <w:r w:rsidR="0055242A">
      <w:fldChar w:fldCharType="separate"/>
    </w:r>
    <w:r>
      <w:rPr>
        <w:noProof/>
      </w:rPr>
      <w:t>1</w:t>
    </w:r>
    <w:r w:rsidR="0055242A">
      <w:fldChar w:fldCharType="end"/>
    </w:r>
    <w:r w:rsidR="0055242A">
      <w:t>]</w:t>
    </w:r>
  </w:p>
  <w:p w14:paraId="1B1F1627" w14:textId="77777777" w:rsidR="0055242A" w:rsidRDefault="0055242A" w:rsidP="00F410C4">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E3A925" w14:textId="77777777" w:rsidR="007B55A5" w:rsidRDefault="007B55A5">
      <w:r>
        <w:separator/>
      </w:r>
    </w:p>
  </w:footnote>
  <w:footnote w:type="continuationSeparator" w:id="0">
    <w:p w14:paraId="347F6FDD" w14:textId="77777777" w:rsidR="007B55A5" w:rsidRDefault="007B55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C91ED" w14:textId="0885283B" w:rsidR="0055242A" w:rsidRDefault="00C225D0" w:rsidP="00F410C4">
    <w:pPr>
      <w:pStyle w:val="En-tte"/>
      <w:rPr>
        <w:noProof/>
      </w:rPr>
    </w:pPr>
    <w:proofErr w:type="spellStart"/>
    <w:r>
      <w:rPr>
        <w:lang w:eastAsia="ko-KR"/>
      </w:rPr>
      <w:t>rtype</w:t>
    </w:r>
    <w:proofErr w:type="spellEnd"/>
    <w:r w:rsidR="0055242A">
      <w:rPr>
        <w:rFonts w:cs="Times New Roman"/>
        <w:lang w:eastAsia="ko-KR"/>
      </w:rPr>
      <w:tab/>
    </w:r>
    <w:r w:rsidR="009D13F1" w:rsidRPr="00C225D0">
      <w:rPr>
        <w:lang w:eastAsia="ko-KR"/>
      </w:rPr>
      <w:t>Salty-Studio</w:t>
    </w:r>
    <w:r w:rsidR="0055242A">
      <w:rPr>
        <w:lang w:eastAsia="ko-KR"/>
      </w:rPr>
      <w:tab/>
    </w:r>
    <w:r w:rsidR="0055242A">
      <w:fldChar w:fldCharType="begin"/>
    </w:r>
    <w:r w:rsidR="0055242A">
      <w:instrText xml:space="preserve"> SAVEDATE \@ "MMMM yyyy" \* MERGEFORMAT </w:instrText>
    </w:r>
    <w:r w:rsidR="0055242A">
      <w:fldChar w:fldCharType="separate"/>
    </w:r>
    <w:r w:rsidR="009D13F1">
      <w:rPr>
        <w:noProof/>
      </w:rPr>
      <w:t>November</w:t>
    </w:r>
    <w:r w:rsidR="0055242A">
      <w:rPr>
        <w:noProof/>
      </w:rPr>
      <w:t xml:space="preserve"> </w:t>
    </w:r>
    <w:r w:rsidR="009D13F1">
      <w:rPr>
        <w:noProof/>
      </w:rPr>
      <w:t>2016</w:t>
    </w:r>
    <w:r w:rsidR="0055242A">
      <w:fldChar w:fldCharType="end"/>
    </w:r>
  </w:p>
  <w:p w14:paraId="72871580" w14:textId="77777777" w:rsidR="0055242A" w:rsidRDefault="0055242A" w:rsidP="00AE0541">
    <w:pPr>
      <w:rPr>
        <w:lang w:eastAsia="ko-KR"/>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87F34" w14:textId="77777777" w:rsidR="0055242A" w:rsidRDefault="0055242A" w:rsidP="00F410C4">
    <w:pPr>
      <w:pStyle w:val="En-tte"/>
      <w:rPr>
        <w:highlight w:val="yellow"/>
      </w:rPr>
    </w:pPr>
  </w:p>
  <w:p w14:paraId="53A4C6D4" w14:textId="77777777" w:rsidR="0055242A" w:rsidRDefault="0055242A" w:rsidP="00F410C4">
    <w:pPr>
      <w:pStyle w:val="En-tte"/>
      <w:rPr>
        <w:highlight w:val="yellow"/>
      </w:rPr>
    </w:pPr>
  </w:p>
  <w:p w14:paraId="736CA428" w14:textId="32B154E8" w:rsidR="0055242A" w:rsidRDefault="00221484" w:rsidP="00F410C4">
    <w:pPr>
      <w:pStyle w:val="En-tte"/>
      <w:rPr>
        <w:highlight w:val="yellow"/>
      </w:rPr>
    </w:pPr>
    <w:r w:rsidRPr="00C225D0">
      <w:t>Salty Studio</w:t>
    </w:r>
    <w:r w:rsidR="0055242A">
      <w:tab/>
    </w:r>
    <w:r w:rsidR="0055242A" w:rsidRPr="00F410C4">
      <w:tab/>
    </w:r>
    <w:r w:rsidRPr="00C225D0">
      <w:t>V</w:t>
    </w:r>
    <w:r w:rsidR="0055242A" w:rsidRPr="00C225D0">
      <w:t>. </w:t>
    </w:r>
    <w:proofErr w:type="spellStart"/>
    <w:r w:rsidRPr="00C225D0">
      <w:t>Gouet</w:t>
    </w:r>
    <w:proofErr w:type="spellEnd"/>
  </w:p>
  <w:p w14:paraId="30C99505" w14:textId="71B7896E" w:rsidR="00221484" w:rsidRDefault="00221484" w:rsidP="00221484">
    <w:pPr>
      <w:pStyle w:val="En-tte"/>
      <w:jc w:val="right"/>
    </w:pPr>
    <w:r>
      <w:t xml:space="preserve">N. </w:t>
    </w:r>
    <w:proofErr w:type="spellStart"/>
    <w:r>
      <w:t>Constanty</w:t>
    </w:r>
    <w:proofErr w:type="spellEnd"/>
  </w:p>
  <w:p w14:paraId="58132677" w14:textId="76814E47" w:rsidR="00221484" w:rsidRDefault="00221484" w:rsidP="00221484">
    <w:pPr>
      <w:pStyle w:val="En-tte"/>
      <w:jc w:val="right"/>
    </w:pPr>
    <w:r>
      <w:t xml:space="preserve">F. </w:t>
    </w:r>
    <w:proofErr w:type="spellStart"/>
    <w:r>
      <w:t>Veyrier</w:t>
    </w:r>
    <w:proofErr w:type="spellEnd"/>
  </w:p>
  <w:p w14:paraId="59A4E22B" w14:textId="09BA6FBB" w:rsidR="00221484" w:rsidRDefault="00221484" w:rsidP="00221484">
    <w:pPr>
      <w:pStyle w:val="En-tte"/>
      <w:jc w:val="right"/>
    </w:pPr>
    <w:r>
      <w:t xml:space="preserve">Q. </w:t>
    </w:r>
    <w:proofErr w:type="spellStart"/>
    <w:r>
      <w:t>Gasparotto</w:t>
    </w:r>
    <w:proofErr w:type="spellEnd"/>
  </w:p>
  <w:p w14:paraId="29E27703" w14:textId="1F7AC9BF" w:rsidR="0055242A" w:rsidRDefault="00221484" w:rsidP="00221484">
    <w:pPr>
      <w:pStyle w:val="En-tte"/>
      <w:jc w:val="right"/>
    </w:pPr>
    <w:r>
      <w:t xml:space="preserve">A. </w:t>
    </w:r>
    <w:proofErr w:type="spellStart"/>
    <w:r>
      <w:t>Wery</w:t>
    </w:r>
    <w:proofErr w:type="spellEnd"/>
  </w:p>
  <w:p w14:paraId="6FFC77E4" w14:textId="4789BBE3" w:rsidR="0055242A" w:rsidRDefault="0055242A" w:rsidP="00221484">
    <w:pPr>
      <w:pStyle w:val="En-tte"/>
      <w:jc w:val="right"/>
    </w:pPr>
    <w:r w:rsidRPr="00F410C4">
      <w:tab/>
    </w:r>
    <w:r w:rsidR="00221484">
      <w:t>November 2016</w:t>
    </w:r>
  </w:p>
  <w:p w14:paraId="439062CF" w14:textId="79FDF88C" w:rsidR="0055242A" w:rsidRDefault="0055242A" w:rsidP="00F410C4">
    <w:pPr>
      <w:pStyle w:val="En-tte"/>
    </w:pP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sidR="00C225D0">
      <w:rPr>
        <w:noProof/>
      </w:rPr>
      <w:instrText>Fail</w:instrText>
    </w:r>
    <w:r>
      <w:fldChar w:fldCharType="end"/>
    </w:r>
    <w:r>
      <w:instrText xml:space="preserve"> \* MERGEFORMAT </w:instrText>
    </w:r>
    <w:r>
      <w:fldChar w:fldCharType="separate"/>
    </w:r>
    <w:r w:rsidR="00C225D0">
      <w:rPr>
        <w:noProof/>
      </w:rPr>
      <w:instrText>Fail</w:instrText>
    </w:r>
    <w:r>
      <w:fldChar w:fldCharType="end"/>
    </w:r>
    <w:r>
      <w:instrText xml:space="preserve"> \* MERGEFORMAT </w:instrText>
    </w:r>
    <w:r>
      <w:fldChar w:fldCharType="separate"/>
    </w:r>
    <w:r w:rsidR="00C225D0">
      <w:rPr>
        <w:noProof/>
      </w:rPr>
      <w:instrText>Fail</w:instrText>
    </w:r>
    <w:r>
      <w:fldChar w:fldCharType="end"/>
    </w:r>
    <w:r>
      <w:instrText xml:space="preserve"> \* MERGEFORMAT </w:instrText>
    </w:r>
    <w:r>
      <w:fldChar w:fldCharType="separate"/>
    </w:r>
    <w:r w:rsidR="00C225D0">
      <w:rPr>
        <w:noProof/>
      </w:rPr>
      <w:instrText>Fail</w:instrText>
    </w:r>
    <w:r>
      <w:fldChar w:fldCharType="end"/>
    </w:r>
    <w:r>
      <w:instrText xml:space="preserve"> \* MERGEFORMAT </w:instrText>
    </w:r>
    <w:r>
      <w:fldChar w:fldCharType="separate"/>
    </w:r>
    <w:r w:rsidR="00C225D0">
      <w:rPr>
        <w:noProof/>
      </w:rPr>
      <w:instrText>Fail</w:instrText>
    </w:r>
    <w:r>
      <w:fldChar w:fldCharType="end"/>
    </w:r>
    <w:r>
      <w:instrText xml:space="preserve"> \* MERGEFORMAT </w:instrText>
    </w:r>
    <w:r>
      <w:fldChar w:fldCharType="separate"/>
    </w:r>
    <w:r w:rsidR="00C225D0">
      <w:rPr>
        <w:noProof/>
      </w:rPr>
      <w:instrText>Fail</w:instrText>
    </w:r>
    <w:r>
      <w:fldChar w:fldCharType="end"/>
    </w:r>
    <w:r>
      <w:instrText xml:space="preserve"> \* MERGEFORMAT </w:instrText>
    </w:r>
    <w:r>
      <w:fldChar w:fldCharType="separate"/>
    </w:r>
    <w:r w:rsidR="00C225D0">
      <w:rPr>
        <w:noProof/>
      </w:rPr>
      <w:instrText>Fail</w:instrText>
    </w:r>
    <w:r>
      <w:fldChar w:fldCharType="end"/>
    </w:r>
    <w:r>
      <w:instrText xml:space="preserve"> \* MERGEFORMAT </w:instrText>
    </w:r>
    <w:r>
      <w:fldChar w:fldCharType="separate"/>
    </w:r>
    <w:r w:rsidR="00C225D0">
      <w:rPr>
        <w:noProof/>
      </w:rPr>
      <w:instrText>Fail</w:instrText>
    </w:r>
    <w:r>
      <w:fldChar w:fldCharType="end"/>
    </w:r>
    <w:r>
      <w:instrText xml:space="preserve">  \* MERGEFORMAT </w:instrText>
    </w:r>
    <w:r>
      <w:fldChar w:fldCharType="separate"/>
    </w:r>
    <w:r w:rsidR="00C225D0">
      <w:rPr>
        <w:noProof/>
      </w:rPr>
      <w:instrText>Fail</w:instrText>
    </w:r>
    <w:r>
      <w:fldChar w:fldCharType="end"/>
    </w:r>
    <w:r>
      <w:instrText xml:space="preserve"> \* MERGEFORMAT </w:instrText>
    </w:r>
    <w:r>
      <w:fldChar w:fldCharType="separate"/>
    </w:r>
    <w:r w:rsidR="00C225D0">
      <w:rPr>
        <w:noProof/>
      </w:rPr>
      <w:instrText>Fail</w:instrText>
    </w:r>
    <w:r>
      <w:fldChar w:fldCharType="end"/>
    </w:r>
    <w:r>
      <w:instrText xml:space="preserve"> \* MERGEFORMAT </w:instrText>
    </w:r>
    <w:r>
      <w:fldChar w:fldCharType="separate"/>
    </w:r>
    <w:r w:rsidR="00C225D0">
      <w:rPr>
        <w:noProof/>
      </w:rPr>
      <w:instrText>Fail</w:instrText>
    </w:r>
    <w:r>
      <w:fldChar w:fldCharType="end"/>
    </w:r>
    <w:r>
      <w:instrText xml:space="preserve"> \* MERGEFORMAT </w:instrText>
    </w:r>
    <w:r>
      <w:fldChar w:fldCharType="separate"/>
    </w:r>
    <w:r w:rsidR="00C225D0">
      <w:rPr>
        <w:noProof/>
      </w:rPr>
      <w:t>Fail</w:t>
    </w:r>
    <w:r>
      <w:fldChar w:fldCharType="end"/>
    </w:r>
    <w:r>
      <w:t xml:space="preserve"> </w:t>
    </w:r>
    <w:r w:rsidR="00C225D0">
      <w:t>2019</w:t>
    </w:r>
  </w:p>
  <w:p w14:paraId="152B7824" w14:textId="77777777" w:rsidR="0055242A" w:rsidRDefault="0055242A" w:rsidP="00F410C4">
    <w:pPr>
      <w:pStyle w:val="En-tte"/>
    </w:pPr>
    <w:r>
      <w:tab/>
    </w:r>
  </w:p>
  <w:p w14:paraId="3FACC7DB" w14:textId="77777777" w:rsidR="0055242A" w:rsidRDefault="0055242A" w:rsidP="004B54F1">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95A79A2"/>
    <w:lvl w:ilvl="0">
      <w:start w:val="1"/>
      <w:numFmt w:val="decimal"/>
      <w:pStyle w:val="Listenumros5"/>
      <w:lvlText w:val="%1."/>
      <w:lvlJc w:val="left"/>
      <w:pPr>
        <w:tabs>
          <w:tab w:val="num" w:pos="1800"/>
        </w:tabs>
        <w:ind w:left="1800" w:hanging="360"/>
      </w:pPr>
    </w:lvl>
  </w:abstractNum>
  <w:abstractNum w:abstractNumId="1">
    <w:nsid w:val="FFFFFF7D"/>
    <w:multiLevelType w:val="singleLevel"/>
    <w:tmpl w:val="7B167054"/>
    <w:lvl w:ilvl="0">
      <w:start w:val="1"/>
      <w:numFmt w:val="decimal"/>
      <w:pStyle w:val="Listenumros4"/>
      <w:lvlText w:val="%1."/>
      <w:lvlJc w:val="left"/>
      <w:pPr>
        <w:tabs>
          <w:tab w:val="num" w:pos="1440"/>
        </w:tabs>
        <w:ind w:left="1440" w:hanging="360"/>
      </w:pPr>
    </w:lvl>
  </w:abstractNum>
  <w:abstractNum w:abstractNumId="2">
    <w:nsid w:val="FFFFFF7E"/>
    <w:multiLevelType w:val="singleLevel"/>
    <w:tmpl w:val="7FEAC274"/>
    <w:lvl w:ilvl="0">
      <w:start w:val="1"/>
      <w:numFmt w:val="decimal"/>
      <w:pStyle w:val="Listenumros3"/>
      <w:lvlText w:val="%1."/>
      <w:lvlJc w:val="left"/>
      <w:pPr>
        <w:tabs>
          <w:tab w:val="num" w:pos="1080"/>
        </w:tabs>
        <w:ind w:left="1080" w:hanging="360"/>
      </w:pPr>
    </w:lvl>
  </w:abstractNum>
  <w:abstractNum w:abstractNumId="3">
    <w:nsid w:val="FFFFFF7F"/>
    <w:multiLevelType w:val="singleLevel"/>
    <w:tmpl w:val="FA4022C0"/>
    <w:lvl w:ilvl="0">
      <w:start w:val="1"/>
      <w:numFmt w:val="decimal"/>
      <w:pStyle w:val="Listenumros2"/>
      <w:lvlText w:val="%1."/>
      <w:lvlJc w:val="left"/>
      <w:pPr>
        <w:tabs>
          <w:tab w:val="num" w:pos="720"/>
        </w:tabs>
        <w:ind w:left="720" w:hanging="360"/>
      </w:pPr>
    </w:lvl>
  </w:abstractNum>
  <w:abstractNum w:abstractNumId="4">
    <w:nsid w:val="FFFFFF80"/>
    <w:multiLevelType w:val="singleLevel"/>
    <w:tmpl w:val="10E8E0E8"/>
    <w:lvl w:ilvl="0">
      <w:start w:val="1"/>
      <w:numFmt w:val="bullet"/>
      <w:pStyle w:val="Listepuces5"/>
      <w:lvlText w:val=""/>
      <w:lvlJc w:val="left"/>
      <w:pPr>
        <w:tabs>
          <w:tab w:val="num" w:pos="1800"/>
        </w:tabs>
        <w:ind w:left="1800" w:hanging="360"/>
      </w:pPr>
      <w:rPr>
        <w:rFonts w:ascii="Symbol" w:hAnsi="Symbol" w:cs="Symbol" w:hint="default"/>
      </w:rPr>
    </w:lvl>
  </w:abstractNum>
  <w:abstractNum w:abstractNumId="5">
    <w:nsid w:val="FFFFFF81"/>
    <w:multiLevelType w:val="singleLevel"/>
    <w:tmpl w:val="209A32E6"/>
    <w:lvl w:ilvl="0">
      <w:start w:val="1"/>
      <w:numFmt w:val="bullet"/>
      <w:pStyle w:val="Listepuces4"/>
      <w:lvlText w:val=""/>
      <w:lvlJc w:val="left"/>
      <w:pPr>
        <w:tabs>
          <w:tab w:val="num" w:pos="1440"/>
        </w:tabs>
        <w:ind w:left="1440" w:hanging="360"/>
      </w:pPr>
      <w:rPr>
        <w:rFonts w:ascii="Symbol" w:hAnsi="Symbol" w:cs="Symbol" w:hint="default"/>
      </w:rPr>
    </w:lvl>
  </w:abstractNum>
  <w:abstractNum w:abstractNumId="6">
    <w:nsid w:val="FFFFFF82"/>
    <w:multiLevelType w:val="singleLevel"/>
    <w:tmpl w:val="5FEC5E18"/>
    <w:lvl w:ilvl="0">
      <w:start w:val="1"/>
      <w:numFmt w:val="bullet"/>
      <w:pStyle w:val="Listepuces3"/>
      <w:lvlText w:val=""/>
      <w:lvlJc w:val="left"/>
      <w:pPr>
        <w:tabs>
          <w:tab w:val="num" w:pos="1080"/>
        </w:tabs>
        <w:ind w:left="1080" w:hanging="360"/>
      </w:pPr>
      <w:rPr>
        <w:rFonts w:ascii="Symbol" w:hAnsi="Symbol" w:cs="Symbol" w:hint="default"/>
      </w:rPr>
    </w:lvl>
  </w:abstractNum>
  <w:abstractNum w:abstractNumId="7">
    <w:nsid w:val="FFFFFF83"/>
    <w:multiLevelType w:val="singleLevel"/>
    <w:tmpl w:val="E8A6B6E8"/>
    <w:lvl w:ilvl="0">
      <w:start w:val="1"/>
      <w:numFmt w:val="bullet"/>
      <w:pStyle w:val="Listepuces2"/>
      <w:lvlText w:val=""/>
      <w:lvlJc w:val="left"/>
      <w:pPr>
        <w:tabs>
          <w:tab w:val="num" w:pos="720"/>
        </w:tabs>
        <w:ind w:left="720" w:hanging="360"/>
      </w:pPr>
      <w:rPr>
        <w:rFonts w:ascii="Symbol" w:hAnsi="Symbol" w:cs="Symbol" w:hint="default"/>
      </w:rPr>
    </w:lvl>
  </w:abstractNum>
  <w:abstractNum w:abstractNumId="8">
    <w:nsid w:val="FFFFFF88"/>
    <w:multiLevelType w:val="singleLevel"/>
    <w:tmpl w:val="A80C7968"/>
    <w:lvl w:ilvl="0">
      <w:start w:val="1"/>
      <w:numFmt w:val="decimal"/>
      <w:pStyle w:val="Listenumros"/>
      <w:lvlText w:val="%1."/>
      <w:lvlJc w:val="left"/>
      <w:pPr>
        <w:tabs>
          <w:tab w:val="num" w:pos="360"/>
        </w:tabs>
        <w:ind w:left="360" w:hanging="360"/>
      </w:pPr>
    </w:lvl>
  </w:abstractNum>
  <w:abstractNum w:abstractNumId="9">
    <w:nsid w:val="FFFFFF89"/>
    <w:multiLevelType w:val="singleLevel"/>
    <w:tmpl w:val="01CAF24C"/>
    <w:lvl w:ilvl="0">
      <w:start w:val="1"/>
      <w:numFmt w:val="bullet"/>
      <w:pStyle w:val="Listepuces"/>
      <w:lvlText w:val=""/>
      <w:lvlJc w:val="left"/>
      <w:pPr>
        <w:tabs>
          <w:tab w:val="num" w:pos="360"/>
        </w:tabs>
        <w:ind w:left="360" w:hanging="360"/>
      </w:pPr>
      <w:rPr>
        <w:rFonts w:ascii="Symbol" w:hAnsi="Symbol" w:cs="Symbol" w:hint="default"/>
      </w:rPr>
    </w:lvl>
  </w:abstractNum>
  <w:abstractNum w:abstractNumId="1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6">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8E2D40"/>
    <w:multiLevelType w:val="multilevel"/>
    <w:tmpl w:val="E7900EF2"/>
    <w:lvl w:ilvl="0">
      <w:start w:val="1"/>
      <w:numFmt w:val="decimal"/>
      <w:pStyle w:val="Titre1"/>
      <w:suff w:val="nothing"/>
      <w:lvlText w:val="%1. "/>
      <w:lvlJc w:val="left"/>
      <w:pPr>
        <w:ind w:left="432" w:hanging="432"/>
      </w:pPr>
      <w:rPr>
        <w:rFonts w:hint="default"/>
      </w:rPr>
    </w:lvl>
    <w:lvl w:ilvl="1">
      <w:start w:val="1"/>
      <w:numFmt w:val="decimal"/>
      <w:pStyle w:val="Titre2"/>
      <w:suff w:val="nothing"/>
      <w:lvlText w:val="%1.%2. "/>
      <w:lvlJc w:val="left"/>
      <w:pPr>
        <w:ind w:left="432" w:hanging="432"/>
      </w:pPr>
      <w:rPr>
        <w:rFonts w:hint="default"/>
      </w:rPr>
    </w:lvl>
    <w:lvl w:ilvl="2">
      <w:start w:val="1"/>
      <w:numFmt w:val="decimal"/>
      <w:pStyle w:val="Titre3"/>
      <w:suff w:val="nothing"/>
      <w:lvlText w:val="%1.%2.%3. "/>
      <w:lvlJc w:val="left"/>
      <w:pPr>
        <w:ind w:left="432" w:hanging="432"/>
      </w:pPr>
      <w:rPr>
        <w:rFonts w:hint="default"/>
      </w:rPr>
    </w:lvl>
    <w:lvl w:ilvl="3">
      <w:start w:val="1"/>
      <w:numFmt w:val="decimal"/>
      <w:pStyle w:val="Titre4"/>
      <w:suff w:val="nothing"/>
      <w:lvlText w:val="%1.%2.%3.%4. "/>
      <w:lvlJc w:val="left"/>
      <w:pPr>
        <w:ind w:left="432" w:hanging="432"/>
      </w:pPr>
      <w:rPr>
        <w:rFonts w:hint="default"/>
      </w:rPr>
    </w:lvl>
    <w:lvl w:ilvl="4">
      <w:start w:val="1"/>
      <w:numFmt w:val="decimal"/>
      <w:pStyle w:val="Titre5"/>
      <w:suff w:val="nothing"/>
      <w:lvlText w:val="%1.%2.%3.%4.%5. "/>
      <w:lvlJc w:val="left"/>
      <w:pPr>
        <w:ind w:left="432" w:hanging="432"/>
      </w:pPr>
      <w:rPr>
        <w:rFonts w:hint="default"/>
      </w:rPr>
    </w:lvl>
    <w:lvl w:ilvl="5">
      <w:start w:val="1"/>
      <w:numFmt w:val="decimal"/>
      <w:pStyle w:val="Titre6"/>
      <w:suff w:val="nothing"/>
      <w:lvlText w:val="%1.%2.%3.%4.%5.%6. "/>
      <w:lvlJc w:val="left"/>
      <w:pPr>
        <w:ind w:left="432" w:hanging="432"/>
      </w:pPr>
      <w:rPr>
        <w:rFonts w:hint="default"/>
      </w:rPr>
    </w:lvl>
    <w:lvl w:ilvl="6">
      <w:start w:val="1"/>
      <w:numFmt w:val="decimal"/>
      <w:pStyle w:val="Titre7"/>
      <w:suff w:val="nothing"/>
      <w:lvlText w:val="%1.%2.%3.%4.%5.%6.%7. "/>
      <w:lvlJc w:val="left"/>
      <w:pPr>
        <w:ind w:left="432" w:hanging="432"/>
      </w:pPr>
      <w:rPr>
        <w:rFonts w:hint="default"/>
      </w:rPr>
    </w:lvl>
    <w:lvl w:ilvl="7">
      <w:start w:val="1"/>
      <w:numFmt w:val="decimal"/>
      <w:pStyle w:val="Titre8"/>
      <w:suff w:val="nothing"/>
      <w:lvlText w:val="%1.%2.%3.%4.%5.%6.%7.%8. "/>
      <w:lvlJc w:val="left"/>
      <w:pPr>
        <w:ind w:left="432" w:hanging="432"/>
      </w:pPr>
      <w:rPr>
        <w:rFonts w:hint="default"/>
      </w:rPr>
    </w:lvl>
    <w:lvl w:ilvl="8">
      <w:start w:val="1"/>
      <w:numFmt w:val="decimal"/>
      <w:pStyle w:val="Titre9"/>
      <w:suff w:val="nothing"/>
      <w:lvlText w:val="%1.%2.%3.%4.%5.%6.%7.%8.%9. "/>
      <w:lvlJc w:val="left"/>
      <w:pPr>
        <w:ind w:left="432" w:hanging="432"/>
      </w:pPr>
      <w:rPr>
        <w:rFonts w:hint="default"/>
      </w:rPr>
    </w:lvl>
  </w:abstractNum>
  <w:abstractNum w:abstractNumId="21">
    <w:nsid w:val="2CA741E1"/>
    <w:multiLevelType w:val="multilevel"/>
    <w:tmpl w:val="30F0E988"/>
    <w:lvl w:ilvl="0">
      <w:start w:val="6"/>
      <w:numFmt w:val="decimal"/>
      <w:lvlText w:val="%1"/>
      <w:lvlJc w:val="left"/>
      <w:pPr>
        <w:ind w:left="420" w:hanging="420"/>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3168" w:hanging="1440"/>
      </w:pPr>
      <w:rPr>
        <w:rFonts w:hint="default"/>
      </w:rPr>
    </w:lvl>
    <w:lvl w:ilvl="5">
      <w:start w:val="1"/>
      <w:numFmt w:val="decimal"/>
      <w:lvlText w:val="%1.%2.%3.%4.%5.%6"/>
      <w:lvlJc w:val="left"/>
      <w:pPr>
        <w:ind w:left="3960" w:hanging="1800"/>
      </w:pPr>
      <w:rPr>
        <w:rFonts w:hint="default"/>
      </w:rPr>
    </w:lvl>
    <w:lvl w:ilvl="6">
      <w:start w:val="1"/>
      <w:numFmt w:val="decimal"/>
      <w:lvlText w:val="%1.%2.%3.%4.%5.%6.%7"/>
      <w:lvlJc w:val="left"/>
      <w:pPr>
        <w:ind w:left="4752" w:hanging="2160"/>
      </w:pPr>
      <w:rPr>
        <w:rFonts w:hint="default"/>
      </w:rPr>
    </w:lvl>
    <w:lvl w:ilvl="7">
      <w:start w:val="1"/>
      <w:numFmt w:val="decimal"/>
      <w:lvlText w:val="%1.%2.%3.%4.%5.%6.%7.%8"/>
      <w:lvlJc w:val="left"/>
      <w:pPr>
        <w:ind w:left="5184" w:hanging="2160"/>
      </w:pPr>
      <w:rPr>
        <w:rFonts w:hint="default"/>
      </w:rPr>
    </w:lvl>
    <w:lvl w:ilvl="8">
      <w:start w:val="1"/>
      <w:numFmt w:val="decimal"/>
      <w:lvlText w:val="%1.%2.%3.%4.%5.%6.%7.%8.%9"/>
      <w:lvlJc w:val="left"/>
      <w:pPr>
        <w:ind w:left="5976" w:hanging="2520"/>
      </w:pPr>
      <w:rPr>
        <w:rFonts w:hint="default"/>
      </w:rPr>
    </w:lvl>
  </w:abstractNum>
  <w:abstractNum w:abstractNumId="22">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3">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53B76760"/>
    <w:multiLevelType w:val="hybridMultilevel"/>
    <w:tmpl w:val="5BC4F284"/>
    <w:lvl w:ilvl="0" w:tplc="DB7EED6E">
      <w:start w:val="18"/>
      <w:numFmt w:val="bullet"/>
      <w:lvlText w:val="-"/>
      <w:lvlJc w:val="left"/>
      <w:pPr>
        <w:ind w:left="792" w:hanging="360"/>
      </w:pPr>
      <w:rPr>
        <w:rFonts w:ascii="Courier New" w:eastAsia="Batang" w:hAnsi="Courier New" w:cs="Courier New" w:hint="default"/>
      </w:rPr>
    </w:lvl>
    <w:lvl w:ilvl="1" w:tplc="040C0003">
      <w:start w:val="1"/>
      <w:numFmt w:val="bullet"/>
      <w:lvlText w:val="o"/>
      <w:lvlJc w:val="left"/>
      <w:pPr>
        <w:ind w:left="1512" w:hanging="360"/>
      </w:pPr>
      <w:rPr>
        <w:rFonts w:ascii="Courier New" w:hAnsi="Courier New" w:cs="Courier New" w:hint="default"/>
      </w:rPr>
    </w:lvl>
    <w:lvl w:ilvl="2" w:tplc="040C0005">
      <w:start w:val="1"/>
      <w:numFmt w:val="bullet"/>
      <w:lvlText w:val=""/>
      <w:lvlJc w:val="left"/>
      <w:pPr>
        <w:ind w:left="2232" w:hanging="360"/>
      </w:pPr>
      <w:rPr>
        <w:rFonts w:ascii="Wingdings" w:hAnsi="Wingdings" w:hint="default"/>
      </w:rPr>
    </w:lvl>
    <w:lvl w:ilvl="3" w:tplc="040C0001" w:tentative="1">
      <w:start w:val="1"/>
      <w:numFmt w:val="bullet"/>
      <w:lvlText w:val=""/>
      <w:lvlJc w:val="left"/>
      <w:pPr>
        <w:ind w:left="2952" w:hanging="360"/>
      </w:pPr>
      <w:rPr>
        <w:rFonts w:ascii="Symbol" w:hAnsi="Symbol" w:hint="default"/>
      </w:rPr>
    </w:lvl>
    <w:lvl w:ilvl="4" w:tplc="040C0003" w:tentative="1">
      <w:start w:val="1"/>
      <w:numFmt w:val="bullet"/>
      <w:lvlText w:val="o"/>
      <w:lvlJc w:val="left"/>
      <w:pPr>
        <w:ind w:left="3672" w:hanging="360"/>
      </w:pPr>
      <w:rPr>
        <w:rFonts w:ascii="Courier New" w:hAnsi="Courier New" w:cs="Courier New" w:hint="default"/>
      </w:rPr>
    </w:lvl>
    <w:lvl w:ilvl="5" w:tplc="040C0005" w:tentative="1">
      <w:start w:val="1"/>
      <w:numFmt w:val="bullet"/>
      <w:lvlText w:val=""/>
      <w:lvlJc w:val="left"/>
      <w:pPr>
        <w:ind w:left="4392" w:hanging="360"/>
      </w:pPr>
      <w:rPr>
        <w:rFonts w:ascii="Wingdings" w:hAnsi="Wingdings" w:hint="default"/>
      </w:rPr>
    </w:lvl>
    <w:lvl w:ilvl="6" w:tplc="040C0001" w:tentative="1">
      <w:start w:val="1"/>
      <w:numFmt w:val="bullet"/>
      <w:lvlText w:val=""/>
      <w:lvlJc w:val="left"/>
      <w:pPr>
        <w:ind w:left="5112" w:hanging="360"/>
      </w:pPr>
      <w:rPr>
        <w:rFonts w:ascii="Symbol" w:hAnsi="Symbol" w:hint="default"/>
      </w:rPr>
    </w:lvl>
    <w:lvl w:ilvl="7" w:tplc="040C0003" w:tentative="1">
      <w:start w:val="1"/>
      <w:numFmt w:val="bullet"/>
      <w:lvlText w:val="o"/>
      <w:lvlJc w:val="left"/>
      <w:pPr>
        <w:ind w:left="5832" w:hanging="360"/>
      </w:pPr>
      <w:rPr>
        <w:rFonts w:ascii="Courier New" w:hAnsi="Courier New" w:cs="Courier New" w:hint="default"/>
      </w:rPr>
    </w:lvl>
    <w:lvl w:ilvl="8" w:tplc="040C0005" w:tentative="1">
      <w:start w:val="1"/>
      <w:numFmt w:val="bullet"/>
      <w:lvlText w:val=""/>
      <w:lvlJc w:val="left"/>
      <w:pPr>
        <w:ind w:left="6552" w:hanging="360"/>
      </w:pPr>
      <w:rPr>
        <w:rFonts w:ascii="Wingdings" w:hAnsi="Wingdings" w:hint="default"/>
      </w:rPr>
    </w:lvl>
  </w:abstractNum>
  <w:abstractNum w:abstractNumId="26">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9">
    <w:nsid w:val="785815BC"/>
    <w:multiLevelType w:val="hybridMultilevel"/>
    <w:tmpl w:val="8F90F290"/>
    <w:lvl w:ilvl="0" w:tplc="D59079DA">
      <w:start w:val="1"/>
      <w:numFmt w:val="decimal"/>
      <w:pStyle w:val="Lgende"/>
      <w:lvlText w:val="Figure %1"/>
      <w:lvlJc w:val="left"/>
      <w:pPr>
        <w:tabs>
          <w:tab w:val="num" w:pos="-432"/>
        </w:tabs>
        <w:ind w:left="0"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008"/>
        </w:tabs>
        <w:ind w:left="1008" w:hanging="360"/>
      </w:pPr>
    </w:lvl>
    <w:lvl w:ilvl="2" w:tplc="0409001B" w:tentative="1">
      <w:start w:val="1"/>
      <w:numFmt w:val="lowerRoman"/>
      <w:lvlText w:val="%3."/>
      <w:lvlJc w:val="right"/>
      <w:pPr>
        <w:tabs>
          <w:tab w:val="num" w:pos="1728"/>
        </w:tabs>
        <w:ind w:left="1728" w:hanging="180"/>
      </w:pPr>
    </w:lvl>
    <w:lvl w:ilvl="3" w:tplc="0409000F" w:tentative="1">
      <w:start w:val="1"/>
      <w:numFmt w:val="decimal"/>
      <w:lvlText w:val="%4."/>
      <w:lvlJc w:val="left"/>
      <w:pPr>
        <w:tabs>
          <w:tab w:val="num" w:pos="2448"/>
        </w:tabs>
        <w:ind w:left="2448" w:hanging="360"/>
      </w:pPr>
    </w:lvl>
    <w:lvl w:ilvl="4" w:tplc="04090019" w:tentative="1">
      <w:start w:val="1"/>
      <w:numFmt w:val="lowerLetter"/>
      <w:lvlText w:val="%5."/>
      <w:lvlJc w:val="left"/>
      <w:pPr>
        <w:tabs>
          <w:tab w:val="num" w:pos="3168"/>
        </w:tabs>
        <w:ind w:left="3168" w:hanging="360"/>
      </w:pPr>
    </w:lvl>
    <w:lvl w:ilvl="5" w:tplc="0409001B" w:tentative="1">
      <w:start w:val="1"/>
      <w:numFmt w:val="lowerRoman"/>
      <w:lvlText w:val="%6."/>
      <w:lvlJc w:val="right"/>
      <w:pPr>
        <w:tabs>
          <w:tab w:val="num" w:pos="3888"/>
        </w:tabs>
        <w:ind w:left="3888" w:hanging="180"/>
      </w:pPr>
    </w:lvl>
    <w:lvl w:ilvl="6" w:tplc="0409000F" w:tentative="1">
      <w:start w:val="1"/>
      <w:numFmt w:val="decimal"/>
      <w:lvlText w:val="%7."/>
      <w:lvlJc w:val="left"/>
      <w:pPr>
        <w:tabs>
          <w:tab w:val="num" w:pos="4608"/>
        </w:tabs>
        <w:ind w:left="4608" w:hanging="360"/>
      </w:pPr>
    </w:lvl>
    <w:lvl w:ilvl="7" w:tplc="04090019" w:tentative="1">
      <w:start w:val="1"/>
      <w:numFmt w:val="lowerLetter"/>
      <w:lvlText w:val="%8."/>
      <w:lvlJc w:val="left"/>
      <w:pPr>
        <w:tabs>
          <w:tab w:val="num" w:pos="5328"/>
        </w:tabs>
        <w:ind w:left="5328" w:hanging="360"/>
      </w:pPr>
    </w:lvl>
    <w:lvl w:ilvl="8" w:tplc="0409001B" w:tentative="1">
      <w:start w:val="1"/>
      <w:numFmt w:val="lowerRoman"/>
      <w:lvlText w:val="%9."/>
      <w:lvlJc w:val="right"/>
      <w:pPr>
        <w:tabs>
          <w:tab w:val="num" w:pos="6048"/>
        </w:tabs>
        <w:ind w:left="6048" w:hanging="180"/>
      </w:pPr>
    </w:lvl>
  </w:abstractNum>
  <w:abstractNum w:abstractNumId="3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8"/>
  </w:num>
  <w:num w:numId="2">
    <w:abstractNumId w:val="24"/>
  </w:num>
  <w:num w:numId="3">
    <w:abstractNumId w:val="23"/>
  </w:num>
  <w:num w:numId="4">
    <w:abstractNumId w:val="29"/>
  </w:num>
  <w:num w:numId="5">
    <w:abstractNumId w:val="2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2"/>
  </w:num>
  <w:num w:numId="17">
    <w:abstractNumId w:val="11"/>
  </w:num>
  <w:num w:numId="18">
    <w:abstractNumId w:val="18"/>
  </w:num>
  <w:num w:numId="19">
    <w:abstractNumId w:val="18"/>
    <w:lvlOverride w:ilvl="0">
      <w:startOverride w:val="1"/>
    </w:lvlOverride>
  </w:num>
  <w:num w:numId="20">
    <w:abstractNumId w:val="15"/>
  </w:num>
  <w:num w:numId="21">
    <w:abstractNumId w:val="10"/>
  </w:num>
  <w:num w:numId="22">
    <w:abstractNumId w:val="26"/>
  </w:num>
  <w:num w:numId="23">
    <w:abstractNumId w:val="29"/>
  </w:num>
  <w:num w:numId="24">
    <w:abstractNumId w:val="14"/>
  </w:num>
  <w:num w:numId="25">
    <w:abstractNumId w:val="29"/>
    <w:lvlOverride w:ilvl="0">
      <w:startOverride w:val="1"/>
    </w:lvlOverride>
  </w:num>
  <w:num w:numId="26">
    <w:abstractNumId w:val="30"/>
  </w:num>
  <w:num w:numId="27">
    <w:abstractNumId w:val="12"/>
  </w:num>
  <w:num w:numId="28">
    <w:abstractNumId w:val="27"/>
  </w:num>
  <w:num w:numId="29">
    <w:abstractNumId w:val="17"/>
  </w:num>
  <w:num w:numId="30">
    <w:abstractNumId w:val="29"/>
    <w:lvlOverride w:ilvl="0">
      <w:startOverride w:val="1"/>
    </w:lvlOverride>
  </w:num>
  <w:num w:numId="31">
    <w:abstractNumId w:val="19"/>
  </w:num>
  <w:num w:numId="32">
    <w:abstractNumId w:val="13"/>
  </w:num>
  <w:num w:numId="33">
    <w:abstractNumId w:val="16"/>
  </w:num>
  <w:num w:numId="34">
    <w:abstractNumId w:val="25"/>
  </w:num>
  <w:num w:numId="35">
    <w:abstractNumId w:val="20"/>
    <w:lvlOverride w:ilvl="0">
      <w:startOverride w:val="5"/>
    </w:lvlOverride>
  </w:num>
  <w:num w:numId="36">
    <w:abstractNumId w:val="20"/>
    <w:lvlOverride w:ilvl="0">
      <w:startOverride w:val="5"/>
    </w:lvlOverride>
  </w:num>
  <w:num w:numId="37">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activeWritingStyle w:appName="MSWord" w:lang="en-US" w:vendorID="64" w:dllVersion="131078" w:nlCheck="1" w:checkStyle="0"/>
  <w:activeWritingStyle w:appName="MSWord" w:lang="fr-FR" w:vendorID="64" w:dllVersion="131078" w:nlCheck="1" w:checkStyle="0"/>
  <w:activeWritingStyle w:appName="MSWord" w:lang="en-AU"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985"/>
    <w:rsid w:val="00000591"/>
    <w:rsid w:val="000017CE"/>
    <w:rsid w:val="000110AD"/>
    <w:rsid w:val="0001110A"/>
    <w:rsid w:val="0001251C"/>
    <w:rsid w:val="000139E2"/>
    <w:rsid w:val="00013C75"/>
    <w:rsid w:val="0001519F"/>
    <w:rsid w:val="0002319F"/>
    <w:rsid w:val="000243E6"/>
    <w:rsid w:val="00042ACC"/>
    <w:rsid w:val="000440BE"/>
    <w:rsid w:val="00045A33"/>
    <w:rsid w:val="000463F5"/>
    <w:rsid w:val="00052D45"/>
    <w:rsid w:val="00055923"/>
    <w:rsid w:val="000566F5"/>
    <w:rsid w:val="00061E5D"/>
    <w:rsid w:val="00072E31"/>
    <w:rsid w:val="00072EFF"/>
    <w:rsid w:val="00073B3B"/>
    <w:rsid w:val="0007656C"/>
    <w:rsid w:val="000936DF"/>
    <w:rsid w:val="00093D38"/>
    <w:rsid w:val="000A7569"/>
    <w:rsid w:val="000B1845"/>
    <w:rsid w:val="000B4765"/>
    <w:rsid w:val="000D2E68"/>
    <w:rsid w:val="000E0404"/>
    <w:rsid w:val="000E13B8"/>
    <w:rsid w:val="000E2C73"/>
    <w:rsid w:val="000F1EBE"/>
    <w:rsid w:val="000F2D89"/>
    <w:rsid w:val="00100BDA"/>
    <w:rsid w:val="001024B5"/>
    <w:rsid w:val="0010341A"/>
    <w:rsid w:val="0010357E"/>
    <w:rsid w:val="0010654D"/>
    <w:rsid w:val="00127C03"/>
    <w:rsid w:val="00131BA9"/>
    <w:rsid w:val="00135CFF"/>
    <w:rsid w:val="00135F4C"/>
    <w:rsid w:val="0014080A"/>
    <w:rsid w:val="00145EA7"/>
    <w:rsid w:val="00146E66"/>
    <w:rsid w:val="00147470"/>
    <w:rsid w:val="00153FA3"/>
    <w:rsid w:val="00155BE7"/>
    <w:rsid w:val="00156901"/>
    <w:rsid w:val="00156C7B"/>
    <w:rsid w:val="00160DC6"/>
    <w:rsid w:val="001624EE"/>
    <w:rsid w:val="00164495"/>
    <w:rsid w:val="00175639"/>
    <w:rsid w:val="0018134A"/>
    <w:rsid w:val="001832C9"/>
    <w:rsid w:val="001849AD"/>
    <w:rsid w:val="001915FB"/>
    <w:rsid w:val="00194571"/>
    <w:rsid w:val="0019497B"/>
    <w:rsid w:val="00196E7A"/>
    <w:rsid w:val="00197BEC"/>
    <w:rsid w:val="001A2168"/>
    <w:rsid w:val="001A3789"/>
    <w:rsid w:val="001A48EF"/>
    <w:rsid w:val="001C1AB0"/>
    <w:rsid w:val="001C56D0"/>
    <w:rsid w:val="001D01A8"/>
    <w:rsid w:val="001D02CA"/>
    <w:rsid w:val="001D3A8D"/>
    <w:rsid w:val="001D4EF1"/>
    <w:rsid w:val="001D6AB1"/>
    <w:rsid w:val="001E18BD"/>
    <w:rsid w:val="001E2222"/>
    <w:rsid w:val="001E3DE1"/>
    <w:rsid w:val="001E3E79"/>
    <w:rsid w:val="001E489A"/>
    <w:rsid w:val="001E587E"/>
    <w:rsid w:val="001F0625"/>
    <w:rsid w:val="001F156C"/>
    <w:rsid w:val="001F394B"/>
    <w:rsid w:val="001F50EC"/>
    <w:rsid w:val="001F6550"/>
    <w:rsid w:val="00204598"/>
    <w:rsid w:val="00221484"/>
    <w:rsid w:val="00221738"/>
    <w:rsid w:val="00223292"/>
    <w:rsid w:val="002263B7"/>
    <w:rsid w:val="002307F8"/>
    <w:rsid w:val="002344D0"/>
    <w:rsid w:val="00234834"/>
    <w:rsid w:val="00237595"/>
    <w:rsid w:val="00237697"/>
    <w:rsid w:val="00240916"/>
    <w:rsid w:val="002455BF"/>
    <w:rsid w:val="00245719"/>
    <w:rsid w:val="00254FD6"/>
    <w:rsid w:val="00260298"/>
    <w:rsid w:val="00275B20"/>
    <w:rsid w:val="00275C44"/>
    <w:rsid w:val="0027759C"/>
    <w:rsid w:val="00285605"/>
    <w:rsid w:val="00291216"/>
    <w:rsid w:val="002916E4"/>
    <w:rsid w:val="002917BD"/>
    <w:rsid w:val="00295F89"/>
    <w:rsid w:val="002A56CE"/>
    <w:rsid w:val="002A6137"/>
    <w:rsid w:val="002A6210"/>
    <w:rsid w:val="002A707B"/>
    <w:rsid w:val="002B1977"/>
    <w:rsid w:val="002B6872"/>
    <w:rsid w:val="002C1F42"/>
    <w:rsid w:val="002C4C1C"/>
    <w:rsid w:val="002D2F11"/>
    <w:rsid w:val="002D5524"/>
    <w:rsid w:val="002E1F5F"/>
    <w:rsid w:val="002E2943"/>
    <w:rsid w:val="002E41B0"/>
    <w:rsid w:val="002E5DA5"/>
    <w:rsid w:val="002F361B"/>
    <w:rsid w:val="0030239C"/>
    <w:rsid w:val="00305941"/>
    <w:rsid w:val="00305B15"/>
    <w:rsid w:val="00307509"/>
    <w:rsid w:val="0031166C"/>
    <w:rsid w:val="00316413"/>
    <w:rsid w:val="0031646E"/>
    <w:rsid w:val="00316AC2"/>
    <w:rsid w:val="003177CE"/>
    <w:rsid w:val="00324E7F"/>
    <w:rsid w:val="00330A6E"/>
    <w:rsid w:val="003349FE"/>
    <w:rsid w:val="00334C43"/>
    <w:rsid w:val="00341FFA"/>
    <w:rsid w:val="00342A68"/>
    <w:rsid w:val="00342F0B"/>
    <w:rsid w:val="00345474"/>
    <w:rsid w:val="00351A08"/>
    <w:rsid w:val="003557C1"/>
    <w:rsid w:val="00357EC0"/>
    <w:rsid w:val="00364225"/>
    <w:rsid w:val="003749F5"/>
    <w:rsid w:val="003755C4"/>
    <w:rsid w:val="0038344F"/>
    <w:rsid w:val="003849AD"/>
    <w:rsid w:val="00396CDC"/>
    <w:rsid w:val="003A07FC"/>
    <w:rsid w:val="003A0E9A"/>
    <w:rsid w:val="003A1329"/>
    <w:rsid w:val="003A3CF2"/>
    <w:rsid w:val="003B0E12"/>
    <w:rsid w:val="003B156D"/>
    <w:rsid w:val="003B3D19"/>
    <w:rsid w:val="003C429A"/>
    <w:rsid w:val="003C7575"/>
    <w:rsid w:val="003D4554"/>
    <w:rsid w:val="003D7F74"/>
    <w:rsid w:val="003F328E"/>
    <w:rsid w:val="003F473D"/>
    <w:rsid w:val="003F7DA5"/>
    <w:rsid w:val="00411357"/>
    <w:rsid w:val="00426A67"/>
    <w:rsid w:val="0043169E"/>
    <w:rsid w:val="004359FC"/>
    <w:rsid w:val="00444B78"/>
    <w:rsid w:val="004538BC"/>
    <w:rsid w:val="004538EF"/>
    <w:rsid w:val="004546DB"/>
    <w:rsid w:val="0045636B"/>
    <w:rsid w:val="004645E0"/>
    <w:rsid w:val="0048154C"/>
    <w:rsid w:val="0048240F"/>
    <w:rsid w:val="0048274B"/>
    <w:rsid w:val="00495B15"/>
    <w:rsid w:val="004A33F0"/>
    <w:rsid w:val="004A76F3"/>
    <w:rsid w:val="004B4A07"/>
    <w:rsid w:val="004B54F1"/>
    <w:rsid w:val="004B7F5D"/>
    <w:rsid w:val="004C5124"/>
    <w:rsid w:val="004E25F7"/>
    <w:rsid w:val="004E5428"/>
    <w:rsid w:val="004F02F6"/>
    <w:rsid w:val="004F73D6"/>
    <w:rsid w:val="005010FF"/>
    <w:rsid w:val="00501565"/>
    <w:rsid w:val="005025AD"/>
    <w:rsid w:val="00507FD8"/>
    <w:rsid w:val="00511103"/>
    <w:rsid w:val="00514A3B"/>
    <w:rsid w:val="00527215"/>
    <w:rsid w:val="0052735F"/>
    <w:rsid w:val="00537CFA"/>
    <w:rsid w:val="005456A7"/>
    <w:rsid w:val="00546685"/>
    <w:rsid w:val="0055242A"/>
    <w:rsid w:val="005613B7"/>
    <w:rsid w:val="00564AA2"/>
    <w:rsid w:val="00566E6B"/>
    <w:rsid w:val="00581197"/>
    <w:rsid w:val="00581409"/>
    <w:rsid w:val="005932BA"/>
    <w:rsid w:val="00597ACE"/>
    <w:rsid w:val="005A5C31"/>
    <w:rsid w:val="005B1400"/>
    <w:rsid w:val="005B41D1"/>
    <w:rsid w:val="005B57D1"/>
    <w:rsid w:val="005C03FF"/>
    <w:rsid w:val="005D0C23"/>
    <w:rsid w:val="005E13F3"/>
    <w:rsid w:val="005F1D39"/>
    <w:rsid w:val="00604534"/>
    <w:rsid w:val="00604985"/>
    <w:rsid w:val="00605243"/>
    <w:rsid w:val="006148C6"/>
    <w:rsid w:val="00615B69"/>
    <w:rsid w:val="00635A07"/>
    <w:rsid w:val="0063752C"/>
    <w:rsid w:val="00642655"/>
    <w:rsid w:val="0064310A"/>
    <w:rsid w:val="00644F07"/>
    <w:rsid w:val="006472B9"/>
    <w:rsid w:val="006508EB"/>
    <w:rsid w:val="006537CC"/>
    <w:rsid w:val="00657594"/>
    <w:rsid w:val="006677A8"/>
    <w:rsid w:val="00671B10"/>
    <w:rsid w:val="00676554"/>
    <w:rsid w:val="00683FBF"/>
    <w:rsid w:val="00696527"/>
    <w:rsid w:val="006A1998"/>
    <w:rsid w:val="006A74C7"/>
    <w:rsid w:val="006B256F"/>
    <w:rsid w:val="006B2726"/>
    <w:rsid w:val="006B42FF"/>
    <w:rsid w:val="006B6757"/>
    <w:rsid w:val="006C115F"/>
    <w:rsid w:val="006C2D4D"/>
    <w:rsid w:val="006C3558"/>
    <w:rsid w:val="006D2B80"/>
    <w:rsid w:val="006D4EC3"/>
    <w:rsid w:val="006D5DE5"/>
    <w:rsid w:val="006E07E4"/>
    <w:rsid w:val="006E1129"/>
    <w:rsid w:val="006E1509"/>
    <w:rsid w:val="006E1AC3"/>
    <w:rsid w:val="006E3627"/>
    <w:rsid w:val="006E47D5"/>
    <w:rsid w:val="006F2D73"/>
    <w:rsid w:val="006F4076"/>
    <w:rsid w:val="006F6F19"/>
    <w:rsid w:val="00701A5B"/>
    <w:rsid w:val="00707700"/>
    <w:rsid w:val="007124AB"/>
    <w:rsid w:val="00713412"/>
    <w:rsid w:val="00715063"/>
    <w:rsid w:val="00720AB4"/>
    <w:rsid w:val="00722176"/>
    <w:rsid w:val="0072225C"/>
    <w:rsid w:val="00726194"/>
    <w:rsid w:val="00735688"/>
    <w:rsid w:val="00735A06"/>
    <w:rsid w:val="00750C66"/>
    <w:rsid w:val="00752344"/>
    <w:rsid w:val="007535B4"/>
    <w:rsid w:val="00753DF3"/>
    <w:rsid w:val="00756310"/>
    <w:rsid w:val="00757691"/>
    <w:rsid w:val="00763C98"/>
    <w:rsid w:val="00774BFA"/>
    <w:rsid w:val="00776578"/>
    <w:rsid w:val="00780C10"/>
    <w:rsid w:val="00782D41"/>
    <w:rsid w:val="00787071"/>
    <w:rsid w:val="0079147F"/>
    <w:rsid w:val="007937A9"/>
    <w:rsid w:val="007A01B5"/>
    <w:rsid w:val="007A09FA"/>
    <w:rsid w:val="007A0ED4"/>
    <w:rsid w:val="007A64CF"/>
    <w:rsid w:val="007B17E0"/>
    <w:rsid w:val="007B4DC7"/>
    <w:rsid w:val="007B55A5"/>
    <w:rsid w:val="007C1AE2"/>
    <w:rsid w:val="007C6AB1"/>
    <w:rsid w:val="007D1124"/>
    <w:rsid w:val="007D2F46"/>
    <w:rsid w:val="007D525E"/>
    <w:rsid w:val="007D61D1"/>
    <w:rsid w:val="007E33B0"/>
    <w:rsid w:val="007F7864"/>
    <w:rsid w:val="007F7886"/>
    <w:rsid w:val="007F7DB5"/>
    <w:rsid w:val="008024B9"/>
    <w:rsid w:val="00803157"/>
    <w:rsid w:val="00803480"/>
    <w:rsid w:val="00803AE2"/>
    <w:rsid w:val="00804F21"/>
    <w:rsid w:val="0080670C"/>
    <w:rsid w:val="008122D3"/>
    <w:rsid w:val="00812F2F"/>
    <w:rsid w:val="0081357B"/>
    <w:rsid w:val="00834330"/>
    <w:rsid w:val="00844504"/>
    <w:rsid w:val="00850297"/>
    <w:rsid w:val="00863358"/>
    <w:rsid w:val="00864CC3"/>
    <w:rsid w:val="00867E2E"/>
    <w:rsid w:val="00870AAD"/>
    <w:rsid w:val="008870AB"/>
    <w:rsid w:val="0089160A"/>
    <w:rsid w:val="00892A1A"/>
    <w:rsid w:val="00894237"/>
    <w:rsid w:val="00897BFA"/>
    <w:rsid w:val="008A122B"/>
    <w:rsid w:val="008A3CFF"/>
    <w:rsid w:val="008B0197"/>
    <w:rsid w:val="008C0F71"/>
    <w:rsid w:val="008C5FA3"/>
    <w:rsid w:val="008C625D"/>
    <w:rsid w:val="008C7637"/>
    <w:rsid w:val="008D50C0"/>
    <w:rsid w:val="008D5EEF"/>
    <w:rsid w:val="008E5B2C"/>
    <w:rsid w:val="008E670E"/>
    <w:rsid w:val="008F2F4F"/>
    <w:rsid w:val="008F7CEA"/>
    <w:rsid w:val="00900561"/>
    <w:rsid w:val="0090617D"/>
    <w:rsid w:val="009077E0"/>
    <w:rsid w:val="00915D0D"/>
    <w:rsid w:val="0091607B"/>
    <w:rsid w:val="00917FA2"/>
    <w:rsid w:val="00924B0B"/>
    <w:rsid w:val="00936A66"/>
    <w:rsid w:val="00937E3A"/>
    <w:rsid w:val="009439D8"/>
    <w:rsid w:val="00945902"/>
    <w:rsid w:val="00945E70"/>
    <w:rsid w:val="009473D2"/>
    <w:rsid w:val="009516CA"/>
    <w:rsid w:val="00953C01"/>
    <w:rsid w:val="009600CF"/>
    <w:rsid w:val="00966932"/>
    <w:rsid w:val="00967E52"/>
    <w:rsid w:val="009812A3"/>
    <w:rsid w:val="009876A3"/>
    <w:rsid w:val="00990C52"/>
    <w:rsid w:val="00995102"/>
    <w:rsid w:val="009A0EE2"/>
    <w:rsid w:val="009A5863"/>
    <w:rsid w:val="009B0913"/>
    <w:rsid w:val="009B130C"/>
    <w:rsid w:val="009B1C50"/>
    <w:rsid w:val="009B77EB"/>
    <w:rsid w:val="009C5F01"/>
    <w:rsid w:val="009D0796"/>
    <w:rsid w:val="009D0BF8"/>
    <w:rsid w:val="009D13F1"/>
    <w:rsid w:val="009D50BB"/>
    <w:rsid w:val="009E0865"/>
    <w:rsid w:val="009E4838"/>
    <w:rsid w:val="009E6BEB"/>
    <w:rsid w:val="009F077F"/>
    <w:rsid w:val="009F5CD1"/>
    <w:rsid w:val="00A0090F"/>
    <w:rsid w:val="00A0636D"/>
    <w:rsid w:val="00A06E25"/>
    <w:rsid w:val="00A12D65"/>
    <w:rsid w:val="00A15E3F"/>
    <w:rsid w:val="00A179ED"/>
    <w:rsid w:val="00A20A63"/>
    <w:rsid w:val="00A34B93"/>
    <w:rsid w:val="00A34CF2"/>
    <w:rsid w:val="00A41241"/>
    <w:rsid w:val="00A41519"/>
    <w:rsid w:val="00A43372"/>
    <w:rsid w:val="00A44BE1"/>
    <w:rsid w:val="00A454F5"/>
    <w:rsid w:val="00A47C47"/>
    <w:rsid w:val="00A5738F"/>
    <w:rsid w:val="00A6455B"/>
    <w:rsid w:val="00A65A11"/>
    <w:rsid w:val="00A73565"/>
    <w:rsid w:val="00A7613F"/>
    <w:rsid w:val="00A8355A"/>
    <w:rsid w:val="00A85717"/>
    <w:rsid w:val="00A86BE4"/>
    <w:rsid w:val="00A91C7F"/>
    <w:rsid w:val="00A95721"/>
    <w:rsid w:val="00AA6E08"/>
    <w:rsid w:val="00AA7430"/>
    <w:rsid w:val="00AB0A8A"/>
    <w:rsid w:val="00AB463D"/>
    <w:rsid w:val="00AC2FE7"/>
    <w:rsid w:val="00AD0424"/>
    <w:rsid w:val="00AE009F"/>
    <w:rsid w:val="00AE0541"/>
    <w:rsid w:val="00AE0781"/>
    <w:rsid w:val="00AE084D"/>
    <w:rsid w:val="00AE33E0"/>
    <w:rsid w:val="00AF3B48"/>
    <w:rsid w:val="00AF5D17"/>
    <w:rsid w:val="00B016B1"/>
    <w:rsid w:val="00B01DFE"/>
    <w:rsid w:val="00B04C80"/>
    <w:rsid w:val="00B05D40"/>
    <w:rsid w:val="00B06B29"/>
    <w:rsid w:val="00B07018"/>
    <w:rsid w:val="00B11E11"/>
    <w:rsid w:val="00B12801"/>
    <w:rsid w:val="00B14457"/>
    <w:rsid w:val="00B201EC"/>
    <w:rsid w:val="00B2061C"/>
    <w:rsid w:val="00B2129D"/>
    <w:rsid w:val="00B21315"/>
    <w:rsid w:val="00B21B97"/>
    <w:rsid w:val="00B2624A"/>
    <w:rsid w:val="00B3007E"/>
    <w:rsid w:val="00B317B5"/>
    <w:rsid w:val="00B34D40"/>
    <w:rsid w:val="00B35499"/>
    <w:rsid w:val="00B400C6"/>
    <w:rsid w:val="00B40C03"/>
    <w:rsid w:val="00B47791"/>
    <w:rsid w:val="00B51104"/>
    <w:rsid w:val="00B62498"/>
    <w:rsid w:val="00B6754D"/>
    <w:rsid w:val="00B82254"/>
    <w:rsid w:val="00B907D8"/>
    <w:rsid w:val="00B918AD"/>
    <w:rsid w:val="00B93C90"/>
    <w:rsid w:val="00BA1A56"/>
    <w:rsid w:val="00BA1BD1"/>
    <w:rsid w:val="00BA469F"/>
    <w:rsid w:val="00BA47FE"/>
    <w:rsid w:val="00BB2E88"/>
    <w:rsid w:val="00BB5A89"/>
    <w:rsid w:val="00BB7353"/>
    <w:rsid w:val="00BC00DB"/>
    <w:rsid w:val="00BC383C"/>
    <w:rsid w:val="00BC73C3"/>
    <w:rsid w:val="00BD6000"/>
    <w:rsid w:val="00BD743C"/>
    <w:rsid w:val="00BE0745"/>
    <w:rsid w:val="00BE1F88"/>
    <w:rsid w:val="00BE2316"/>
    <w:rsid w:val="00BE53A4"/>
    <w:rsid w:val="00BF29A8"/>
    <w:rsid w:val="00C0058B"/>
    <w:rsid w:val="00C00E0A"/>
    <w:rsid w:val="00C030F0"/>
    <w:rsid w:val="00C031EF"/>
    <w:rsid w:val="00C06449"/>
    <w:rsid w:val="00C10F8A"/>
    <w:rsid w:val="00C126F8"/>
    <w:rsid w:val="00C127AA"/>
    <w:rsid w:val="00C150E1"/>
    <w:rsid w:val="00C17E38"/>
    <w:rsid w:val="00C21F6C"/>
    <w:rsid w:val="00C225D0"/>
    <w:rsid w:val="00C270BD"/>
    <w:rsid w:val="00C33EAD"/>
    <w:rsid w:val="00C41330"/>
    <w:rsid w:val="00C41570"/>
    <w:rsid w:val="00C46F76"/>
    <w:rsid w:val="00C63A15"/>
    <w:rsid w:val="00C65842"/>
    <w:rsid w:val="00C71056"/>
    <w:rsid w:val="00C72C17"/>
    <w:rsid w:val="00C744E6"/>
    <w:rsid w:val="00C8374C"/>
    <w:rsid w:val="00C93CE6"/>
    <w:rsid w:val="00C95C21"/>
    <w:rsid w:val="00C963D9"/>
    <w:rsid w:val="00C97092"/>
    <w:rsid w:val="00CA0E16"/>
    <w:rsid w:val="00CA6987"/>
    <w:rsid w:val="00CC0A0E"/>
    <w:rsid w:val="00CC3FDB"/>
    <w:rsid w:val="00CC4069"/>
    <w:rsid w:val="00CE150A"/>
    <w:rsid w:val="00CF0B71"/>
    <w:rsid w:val="00CF3625"/>
    <w:rsid w:val="00CF60A5"/>
    <w:rsid w:val="00CF7C74"/>
    <w:rsid w:val="00D127FF"/>
    <w:rsid w:val="00D15777"/>
    <w:rsid w:val="00D1725D"/>
    <w:rsid w:val="00D2158F"/>
    <w:rsid w:val="00D25E62"/>
    <w:rsid w:val="00D26534"/>
    <w:rsid w:val="00D266CF"/>
    <w:rsid w:val="00D37305"/>
    <w:rsid w:val="00D37D2D"/>
    <w:rsid w:val="00D41291"/>
    <w:rsid w:val="00D4322A"/>
    <w:rsid w:val="00D45E14"/>
    <w:rsid w:val="00D574B3"/>
    <w:rsid w:val="00D60B40"/>
    <w:rsid w:val="00D7034B"/>
    <w:rsid w:val="00D73EE8"/>
    <w:rsid w:val="00D84811"/>
    <w:rsid w:val="00D90D8B"/>
    <w:rsid w:val="00D942E4"/>
    <w:rsid w:val="00D95463"/>
    <w:rsid w:val="00D96499"/>
    <w:rsid w:val="00DA1B42"/>
    <w:rsid w:val="00DB0170"/>
    <w:rsid w:val="00DB1636"/>
    <w:rsid w:val="00DB2D1A"/>
    <w:rsid w:val="00DB6399"/>
    <w:rsid w:val="00DC09AA"/>
    <w:rsid w:val="00DC520D"/>
    <w:rsid w:val="00DC5824"/>
    <w:rsid w:val="00DE12AA"/>
    <w:rsid w:val="00DF014D"/>
    <w:rsid w:val="00DF1790"/>
    <w:rsid w:val="00DF7911"/>
    <w:rsid w:val="00E053CE"/>
    <w:rsid w:val="00E05D4B"/>
    <w:rsid w:val="00E134C8"/>
    <w:rsid w:val="00E254CE"/>
    <w:rsid w:val="00E25F78"/>
    <w:rsid w:val="00E326DD"/>
    <w:rsid w:val="00E347B6"/>
    <w:rsid w:val="00E3765E"/>
    <w:rsid w:val="00E42CB0"/>
    <w:rsid w:val="00E512DB"/>
    <w:rsid w:val="00E57C60"/>
    <w:rsid w:val="00E84240"/>
    <w:rsid w:val="00E84387"/>
    <w:rsid w:val="00E843A6"/>
    <w:rsid w:val="00E85F3E"/>
    <w:rsid w:val="00E863F1"/>
    <w:rsid w:val="00E87DEC"/>
    <w:rsid w:val="00E915FE"/>
    <w:rsid w:val="00E95051"/>
    <w:rsid w:val="00E96A9C"/>
    <w:rsid w:val="00E979D5"/>
    <w:rsid w:val="00EA7A99"/>
    <w:rsid w:val="00EB308C"/>
    <w:rsid w:val="00EB3542"/>
    <w:rsid w:val="00EB41EC"/>
    <w:rsid w:val="00EB7FCA"/>
    <w:rsid w:val="00EC570E"/>
    <w:rsid w:val="00ED2D12"/>
    <w:rsid w:val="00ED3200"/>
    <w:rsid w:val="00ED4359"/>
    <w:rsid w:val="00EE2C82"/>
    <w:rsid w:val="00EE3193"/>
    <w:rsid w:val="00EE3E41"/>
    <w:rsid w:val="00EE6D6D"/>
    <w:rsid w:val="00F03DA7"/>
    <w:rsid w:val="00F12DD1"/>
    <w:rsid w:val="00F1716B"/>
    <w:rsid w:val="00F21BE4"/>
    <w:rsid w:val="00F22914"/>
    <w:rsid w:val="00F22A55"/>
    <w:rsid w:val="00F317DA"/>
    <w:rsid w:val="00F35EE7"/>
    <w:rsid w:val="00F410C4"/>
    <w:rsid w:val="00F414E7"/>
    <w:rsid w:val="00F41A09"/>
    <w:rsid w:val="00F47DB9"/>
    <w:rsid w:val="00F510D8"/>
    <w:rsid w:val="00F56B61"/>
    <w:rsid w:val="00F6477B"/>
    <w:rsid w:val="00F6753E"/>
    <w:rsid w:val="00F75CF2"/>
    <w:rsid w:val="00F8116F"/>
    <w:rsid w:val="00F8153C"/>
    <w:rsid w:val="00F837F0"/>
    <w:rsid w:val="00F83C9B"/>
    <w:rsid w:val="00F91EC9"/>
    <w:rsid w:val="00FA2EF5"/>
    <w:rsid w:val="00FA60D8"/>
    <w:rsid w:val="00FA7437"/>
    <w:rsid w:val="00FB29E6"/>
    <w:rsid w:val="00FC0F75"/>
    <w:rsid w:val="00FC1076"/>
    <w:rsid w:val="00FC2174"/>
    <w:rsid w:val="00FC36E9"/>
    <w:rsid w:val="00FC4E5B"/>
    <w:rsid w:val="00FD6F31"/>
    <w:rsid w:val="00FE2DD8"/>
    <w:rsid w:val="00FE2F1E"/>
    <w:rsid w:val="00FE3F17"/>
    <w:rsid w:val="00FF0946"/>
    <w:rsid w:val="00FF4039"/>
    <w:rsid w:val="00FF4624"/>
    <w:rsid w:val="00FF48A9"/>
    <w:rsid w:val="00FF66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BBF9FF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val="en-US" w:eastAsia="en-US"/>
    </w:rPr>
  </w:style>
  <w:style w:type="paragraph" w:styleId="Titre1">
    <w:name w:val="heading 1"/>
    <w:basedOn w:val="Normal"/>
    <w:next w:val="Normal"/>
    <w:qFormat/>
    <w:rsid w:val="000B1845"/>
    <w:pPr>
      <w:keepNext/>
      <w:numPr>
        <w:numId w:val="5"/>
      </w:numPr>
      <w:outlineLvl w:val="0"/>
    </w:pPr>
  </w:style>
  <w:style w:type="paragraph" w:styleId="Titre2">
    <w:name w:val="heading 2"/>
    <w:basedOn w:val="Normal"/>
    <w:next w:val="Normal"/>
    <w:qFormat/>
    <w:rsid w:val="000B1845"/>
    <w:pPr>
      <w:keepNext/>
      <w:numPr>
        <w:ilvl w:val="1"/>
        <w:numId w:val="5"/>
      </w:numPr>
      <w:outlineLvl w:val="1"/>
    </w:pPr>
    <w:rPr>
      <w:rFonts w:cs="Arial"/>
      <w:bCs/>
      <w:iCs/>
      <w:szCs w:val="28"/>
    </w:rPr>
  </w:style>
  <w:style w:type="paragraph" w:styleId="Titre3">
    <w:name w:val="heading 3"/>
    <w:basedOn w:val="Normal"/>
    <w:next w:val="Normal"/>
    <w:qFormat/>
    <w:rsid w:val="000B1845"/>
    <w:pPr>
      <w:keepNext/>
      <w:numPr>
        <w:ilvl w:val="2"/>
        <w:numId w:val="5"/>
      </w:numPr>
      <w:outlineLvl w:val="2"/>
    </w:pPr>
    <w:rPr>
      <w:rFonts w:cs="Arial"/>
      <w:bCs/>
      <w:szCs w:val="26"/>
    </w:rPr>
  </w:style>
  <w:style w:type="paragraph" w:styleId="Titre4">
    <w:name w:val="heading 4"/>
    <w:basedOn w:val="Normal"/>
    <w:next w:val="Normal"/>
    <w:qFormat/>
    <w:rsid w:val="000B1845"/>
    <w:pPr>
      <w:keepNext/>
      <w:numPr>
        <w:ilvl w:val="3"/>
        <w:numId w:val="5"/>
      </w:numPr>
      <w:outlineLvl w:val="3"/>
    </w:pPr>
    <w:rPr>
      <w:bCs/>
      <w:szCs w:val="28"/>
    </w:rPr>
  </w:style>
  <w:style w:type="paragraph" w:styleId="Titre5">
    <w:name w:val="heading 5"/>
    <w:basedOn w:val="Normal"/>
    <w:next w:val="Normal"/>
    <w:qFormat/>
    <w:rsid w:val="000B1845"/>
    <w:pPr>
      <w:keepNext/>
      <w:numPr>
        <w:ilvl w:val="4"/>
        <w:numId w:val="5"/>
      </w:numPr>
      <w:outlineLvl w:val="4"/>
    </w:pPr>
    <w:rPr>
      <w:bCs/>
      <w:iCs/>
      <w:szCs w:val="26"/>
    </w:rPr>
  </w:style>
  <w:style w:type="paragraph" w:styleId="Titre6">
    <w:name w:val="heading 6"/>
    <w:basedOn w:val="Normal"/>
    <w:next w:val="Normal"/>
    <w:qFormat/>
    <w:rsid w:val="000B1845"/>
    <w:pPr>
      <w:keepNext/>
      <w:numPr>
        <w:ilvl w:val="5"/>
        <w:numId w:val="5"/>
      </w:numPr>
      <w:outlineLvl w:val="5"/>
    </w:pPr>
    <w:rPr>
      <w:bCs/>
      <w:szCs w:val="22"/>
    </w:rPr>
  </w:style>
  <w:style w:type="paragraph" w:styleId="Titre7">
    <w:name w:val="heading 7"/>
    <w:basedOn w:val="Normal"/>
    <w:next w:val="Normal"/>
    <w:qFormat/>
    <w:rsid w:val="000B1845"/>
    <w:pPr>
      <w:keepNext/>
      <w:numPr>
        <w:ilvl w:val="6"/>
        <w:numId w:val="5"/>
      </w:numPr>
      <w:outlineLvl w:val="6"/>
    </w:pPr>
  </w:style>
  <w:style w:type="paragraph" w:styleId="Titre8">
    <w:name w:val="heading 8"/>
    <w:basedOn w:val="Normal"/>
    <w:next w:val="Normal"/>
    <w:qFormat/>
    <w:rsid w:val="000B1845"/>
    <w:pPr>
      <w:keepNext/>
      <w:numPr>
        <w:ilvl w:val="7"/>
        <w:numId w:val="5"/>
      </w:numPr>
      <w:outlineLvl w:val="7"/>
    </w:pPr>
    <w:rPr>
      <w:iCs/>
    </w:rPr>
  </w:style>
  <w:style w:type="paragraph" w:styleId="Titre9">
    <w:name w:val="heading 9"/>
    <w:basedOn w:val="Normal"/>
    <w:next w:val="Normal"/>
    <w:qFormat/>
    <w:rsid w:val="000B1845"/>
    <w:pPr>
      <w:keepNext/>
      <w:numPr>
        <w:ilvl w:val="8"/>
        <w:numId w:val="5"/>
      </w:numPr>
      <w:outlineLvl w:val="8"/>
    </w:pPr>
    <w:rPr>
      <w:rFonts w:cs="Arial"/>
      <w:szCs w:val="22"/>
    </w:rPr>
  </w:style>
  <w:style w:type="character" w:default="1" w:styleId="Policepardfaut">
    <w:name w:val="Default Paragraph Font"/>
    <w:semiHidden/>
    <w:rsid w:val="000B1845"/>
  </w:style>
  <w:style w:type="table" w:default="1" w:styleId="TableauNormal">
    <w:name w:val="Normal Table"/>
    <w:semiHidden/>
    <w:rsid w:val="000B1845"/>
    <w:tblPr>
      <w:tblInd w:w="0" w:type="dxa"/>
      <w:tblCellMar>
        <w:top w:w="0" w:type="dxa"/>
        <w:left w:w="108" w:type="dxa"/>
        <w:bottom w:w="0" w:type="dxa"/>
        <w:right w:w="108" w:type="dxa"/>
      </w:tblCellMar>
    </w:tblPr>
  </w:style>
  <w:style w:type="numbering" w:default="1" w:styleId="Aucuneliste">
    <w:name w:val="No List"/>
    <w:semiHidden/>
    <w:rsid w:val="000B1845"/>
  </w:style>
  <w:style w:type="numbering" w:styleId="111111">
    <w:name w:val="Outline List 2"/>
    <w:basedOn w:val="Aucuneliste"/>
    <w:semiHidden/>
    <w:rsid w:val="000B1845"/>
    <w:pPr>
      <w:numPr>
        <w:numId w:val="1"/>
      </w:numPr>
    </w:pPr>
  </w:style>
  <w:style w:type="numbering" w:styleId="1ai">
    <w:name w:val="Outline List 1"/>
    <w:basedOn w:val="Aucuneliste"/>
    <w:semiHidden/>
    <w:rsid w:val="000B1845"/>
    <w:pPr>
      <w:numPr>
        <w:numId w:val="2"/>
      </w:numPr>
    </w:pPr>
  </w:style>
  <w:style w:type="paragraph" w:styleId="En-tte">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Pieddepage">
    <w:name w:val="footer"/>
    <w:basedOn w:val="En-tte"/>
    <w:rsid w:val="00F410C4"/>
    <w:rPr>
      <w:lang w:eastAsia="ko-KR"/>
    </w:rPr>
  </w:style>
  <w:style w:type="paragraph" w:styleId="TM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M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M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Aucuneliste"/>
    <w:semiHidden/>
    <w:rsid w:val="000B1845"/>
    <w:pPr>
      <w:numPr>
        <w:numId w:val="3"/>
      </w:numPr>
    </w:pPr>
  </w:style>
  <w:style w:type="paragraph" w:styleId="TM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M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M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M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M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M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Normalcentr">
    <w:name w:val="Block Text"/>
    <w:basedOn w:val="Normal"/>
    <w:semiHidden/>
    <w:rsid w:val="000B1845"/>
    <w:pPr>
      <w:spacing w:after="120"/>
      <w:ind w:left="1440" w:right="1440"/>
    </w:pPr>
  </w:style>
  <w:style w:type="paragraph" w:styleId="Corpsdetexte">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Notedebasdepage">
    <w:name w:val="footnote text"/>
    <w:basedOn w:val="Normal"/>
    <w:semiHidden/>
    <w:rsid w:val="000B1845"/>
    <w:rPr>
      <w:sz w:val="20"/>
      <w:szCs w:val="20"/>
    </w:rPr>
  </w:style>
  <w:style w:type="character" w:styleId="Appeldenotedefin">
    <w:name w:val="endnote reference"/>
    <w:semiHidden/>
    <w:rsid w:val="000B1845"/>
    <w:rPr>
      <w:vertAlign w:val="baseline"/>
    </w:rPr>
  </w:style>
  <w:style w:type="paragraph" w:styleId="Lgende">
    <w:name w:val="caption"/>
    <w:basedOn w:val="Normal"/>
    <w:next w:val="Normal"/>
    <w:qFormat/>
    <w:rsid w:val="000B1845"/>
    <w:pPr>
      <w:numPr>
        <w:numId w:val="23"/>
      </w:numPr>
      <w:jc w:val="center"/>
    </w:pPr>
    <w:rPr>
      <w:bCs/>
      <w:szCs w:val="20"/>
    </w:rPr>
  </w:style>
  <w:style w:type="character" w:styleId="Appelnotedebasdep">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33"/>
      </w:numPr>
    </w:pPr>
  </w:style>
  <w:style w:type="paragraph" w:customStyle="1" w:styleId="RFCAppH1">
    <w:name w:val="RFC App H1"/>
    <w:basedOn w:val="RFCH1-nonum"/>
    <w:next w:val="Normal"/>
    <w:rsid w:val="00A0090F"/>
    <w:pPr>
      <w:numPr>
        <w:ilvl w:val="1"/>
        <w:numId w:val="20"/>
      </w:numPr>
      <w:outlineLvl w:val="1"/>
    </w:pPr>
  </w:style>
  <w:style w:type="paragraph" w:customStyle="1" w:styleId="RFCAppH2">
    <w:name w:val="RFC App H2"/>
    <w:basedOn w:val="RFCH1-nonum"/>
    <w:next w:val="Normal"/>
    <w:rsid w:val="00A0090F"/>
    <w:pPr>
      <w:numPr>
        <w:ilvl w:val="2"/>
        <w:numId w:val="20"/>
      </w:numPr>
      <w:outlineLvl w:val="2"/>
    </w:pPr>
  </w:style>
  <w:style w:type="paragraph" w:styleId="Corpsdetexte2">
    <w:name w:val="Body Text 2"/>
    <w:basedOn w:val="Normal"/>
    <w:semiHidden/>
    <w:rsid w:val="000B1845"/>
    <w:pPr>
      <w:spacing w:after="120" w:line="480" w:lineRule="auto"/>
    </w:pPr>
  </w:style>
  <w:style w:type="paragraph" w:styleId="Corpsdetexte3">
    <w:name w:val="Body Text 3"/>
    <w:basedOn w:val="Normal"/>
    <w:semiHidden/>
    <w:rsid w:val="000B1845"/>
    <w:pPr>
      <w:spacing w:after="120"/>
    </w:pPr>
    <w:rPr>
      <w:sz w:val="16"/>
      <w:szCs w:val="16"/>
    </w:rPr>
  </w:style>
  <w:style w:type="paragraph" w:styleId="Retrait1religne">
    <w:name w:val="Body Text First Indent"/>
    <w:basedOn w:val="Corpsdetexte"/>
    <w:semiHidden/>
    <w:rsid w:val="000B1845"/>
    <w:pPr>
      <w:ind w:firstLine="210"/>
    </w:pPr>
  </w:style>
  <w:style w:type="paragraph" w:styleId="Retraitcorpsdetexte">
    <w:name w:val="Body Text Indent"/>
    <w:basedOn w:val="Normal"/>
    <w:semiHidden/>
    <w:rsid w:val="000B1845"/>
    <w:pPr>
      <w:spacing w:after="120"/>
      <w:ind w:left="360"/>
    </w:pPr>
  </w:style>
  <w:style w:type="paragraph" w:styleId="Retraitcorpset1relig">
    <w:name w:val="Body Text First Indent 2"/>
    <w:basedOn w:val="Retraitcorpsdetexte"/>
    <w:semiHidden/>
    <w:rsid w:val="000B1845"/>
    <w:pPr>
      <w:ind w:firstLine="210"/>
    </w:pPr>
  </w:style>
  <w:style w:type="paragraph" w:styleId="Retraitcorpsdetexte2">
    <w:name w:val="Body Text Indent 2"/>
    <w:basedOn w:val="Normal"/>
    <w:semiHidden/>
    <w:rsid w:val="000B1845"/>
    <w:pPr>
      <w:spacing w:after="120" w:line="480" w:lineRule="auto"/>
      <w:ind w:left="360"/>
    </w:pPr>
  </w:style>
  <w:style w:type="paragraph" w:styleId="Retraitcorpsdetexte3">
    <w:name w:val="Body Text Indent 3"/>
    <w:basedOn w:val="Normal"/>
    <w:semiHidden/>
    <w:rsid w:val="000B1845"/>
    <w:pPr>
      <w:spacing w:after="120"/>
      <w:ind w:left="360"/>
    </w:pPr>
    <w:rPr>
      <w:sz w:val="16"/>
      <w:szCs w:val="16"/>
    </w:rPr>
  </w:style>
  <w:style w:type="paragraph" w:styleId="Formuledepolitesse">
    <w:name w:val="Closing"/>
    <w:basedOn w:val="Normal"/>
    <w:semiHidden/>
    <w:rsid w:val="000B1845"/>
    <w:pPr>
      <w:ind w:left="4320"/>
    </w:pPr>
  </w:style>
  <w:style w:type="paragraph" w:styleId="Date">
    <w:name w:val="Date"/>
    <w:basedOn w:val="Normal"/>
    <w:next w:val="Normal"/>
    <w:semiHidden/>
    <w:rsid w:val="000B1845"/>
  </w:style>
  <w:style w:type="paragraph" w:styleId="Signaturelectronique">
    <w:name w:val="E-mail Signature"/>
    <w:basedOn w:val="Normal"/>
    <w:semiHidden/>
    <w:rsid w:val="000B1845"/>
  </w:style>
  <w:style w:type="character" w:styleId="Emphase">
    <w:name w:val="Emphasis"/>
    <w:qFormat/>
    <w:rsid w:val="000B1845"/>
    <w:rPr>
      <w:i/>
      <w:iCs/>
    </w:rPr>
  </w:style>
  <w:style w:type="paragraph" w:styleId="Adressedestinataire">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Adresseexpditeur">
    <w:name w:val="envelope return"/>
    <w:basedOn w:val="Normal"/>
    <w:semiHidden/>
    <w:rsid w:val="000B1845"/>
    <w:rPr>
      <w:rFonts w:ascii="Arial" w:hAnsi="Arial" w:cs="Arial"/>
      <w:sz w:val="20"/>
      <w:szCs w:val="20"/>
    </w:rPr>
  </w:style>
  <w:style w:type="character" w:styleId="Lienhypertextevisit">
    <w:name w:val="FollowedHyperlink"/>
    <w:semiHidden/>
    <w:rsid w:val="000B1845"/>
    <w:rPr>
      <w:color w:val="800080"/>
      <w:u w:val="single"/>
    </w:rPr>
  </w:style>
  <w:style w:type="character" w:styleId="AcronymeHTML">
    <w:name w:val="HTML Acronym"/>
    <w:basedOn w:val="Policepardfaut"/>
    <w:semiHidden/>
    <w:rsid w:val="000B1845"/>
  </w:style>
  <w:style w:type="paragraph" w:styleId="AdresseHTML">
    <w:name w:val="HTML Address"/>
    <w:basedOn w:val="Normal"/>
    <w:semiHidden/>
    <w:rsid w:val="000B1845"/>
    <w:rPr>
      <w:i/>
      <w:iCs/>
    </w:rPr>
  </w:style>
  <w:style w:type="character" w:styleId="CitationHTML">
    <w:name w:val="HTML Cite"/>
    <w:semiHidden/>
    <w:rsid w:val="000B1845"/>
    <w:rPr>
      <w:i/>
      <w:iCs/>
    </w:rPr>
  </w:style>
  <w:style w:type="character" w:styleId="CodeHTML">
    <w:name w:val="HTML Code"/>
    <w:semiHidden/>
    <w:rsid w:val="000B1845"/>
    <w:rPr>
      <w:rFonts w:ascii="Courier New" w:hAnsi="Courier New" w:cs="Courier New"/>
      <w:sz w:val="20"/>
      <w:szCs w:val="20"/>
    </w:rPr>
  </w:style>
  <w:style w:type="character" w:styleId="DfinitionHTML">
    <w:name w:val="HTML Definition"/>
    <w:semiHidden/>
    <w:rsid w:val="000B1845"/>
    <w:rPr>
      <w:i/>
      <w:iCs/>
    </w:rPr>
  </w:style>
  <w:style w:type="character" w:styleId="ClavierHTML">
    <w:name w:val="HTML Keyboard"/>
    <w:semiHidden/>
    <w:rsid w:val="000B1845"/>
    <w:rPr>
      <w:rFonts w:ascii="Courier New" w:hAnsi="Courier New" w:cs="Courier New"/>
      <w:sz w:val="20"/>
      <w:szCs w:val="20"/>
    </w:rPr>
  </w:style>
  <w:style w:type="paragraph" w:styleId="PrformatHTML">
    <w:name w:val="HTML Preformatted"/>
    <w:basedOn w:val="Normal"/>
    <w:link w:val="PrformatHTMLCar"/>
    <w:uiPriority w:val="99"/>
    <w:semiHidden/>
    <w:rsid w:val="000B1845"/>
    <w:rPr>
      <w:sz w:val="20"/>
      <w:szCs w:val="20"/>
    </w:rPr>
  </w:style>
  <w:style w:type="character" w:styleId="ExempleHTML">
    <w:name w:val="HTML Sample"/>
    <w:semiHidden/>
    <w:rsid w:val="000B1845"/>
    <w:rPr>
      <w:rFonts w:ascii="Courier New" w:hAnsi="Courier New" w:cs="Courier New"/>
    </w:rPr>
  </w:style>
  <w:style w:type="character" w:styleId="MachinecrireHTML">
    <w:name w:val="HTML Typewriter"/>
    <w:semiHidden/>
    <w:rsid w:val="000B1845"/>
    <w:rPr>
      <w:rFonts w:ascii="Courier New" w:hAnsi="Courier New" w:cs="Courier New"/>
      <w:sz w:val="20"/>
      <w:szCs w:val="20"/>
    </w:rPr>
  </w:style>
  <w:style w:type="character" w:styleId="VariableHTML">
    <w:name w:val="HTML Variable"/>
    <w:semiHidden/>
    <w:rsid w:val="000B1845"/>
    <w:rPr>
      <w:i/>
      <w:iCs/>
    </w:rPr>
  </w:style>
  <w:style w:type="character" w:styleId="Lienhypertexte">
    <w:name w:val="Hyperlink"/>
    <w:uiPriority w:val="99"/>
    <w:rsid w:val="000B1845"/>
    <w:rPr>
      <w:color w:val="0000FF"/>
      <w:u w:val="single"/>
    </w:rPr>
  </w:style>
  <w:style w:type="character" w:styleId="Numrodeligne">
    <w:name w:val="line number"/>
    <w:basedOn w:val="Policepardfaut"/>
    <w:semiHidden/>
    <w:rsid w:val="000B1845"/>
  </w:style>
  <w:style w:type="paragraph" w:styleId="Liste">
    <w:name w:val="List"/>
    <w:basedOn w:val="Normal"/>
    <w:semiHidden/>
    <w:rsid w:val="000B1845"/>
    <w:pPr>
      <w:ind w:left="360" w:hanging="360"/>
    </w:pPr>
  </w:style>
  <w:style w:type="paragraph" w:styleId="Liste2">
    <w:name w:val="List 2"/>
    <w:basedOn w:val="Normal"/>
    <w:semiHidden/>
    <w:rsid w:val="000B1845"/>
    <w:pPr>
      <w:ind w:left="720" w:hanging="360"/>
    </w:pPr>
  </w:style>
  <w:style w:type="paragraph" w:styleId="Liste3">
    <w:name w:val="List 3"/>
    <w:basedOn w:val="Normal"/>
    <w:semiHidden/>
    <w:rsid w:val="000B1845"/>
    <w:pPr>
      <w:ind w:left="1080" w:hanging="360"/>
    </w:pPr>
  </w:style>
  <w:style w:type="paragraph" w:styleId="Liste4">
    <w:name w:val="List 4"/>
    <w:basedOn w:val="Normal"/>
    <w:semiHidden/>
    <w:rsid w:val="000B1845"/>
    <w:pPr>
      <w:ind w:left="1440" w:hanging="360"/>
    </w:pPr>
  </w:style>
  <w:style w:type="paragraph" w:styleId="Liste5">
    <w:name w:val="List 5"/>
    <w:basedOn w:val="Normal"/>
    <w:semiHidden/>
    <w:rsid w:val="000B1845"/>
    <w:pPr>
      <w:ind w:left="1800" w:hanging="360"/>
    </w:pPr>
  </w:style>
  <w:style w:type="paragraph" w:styleId="Listepuces">
    <w:name w:val="List Bullet"/>
    <w:basedOn w:val="Normal"/>
    <w:autoRedefine/>
    <w:semiHidden/>
    <w:rsid w:val="000B1845"/>
    <w:pPr>
      <w:numPr>
        <w:numId w:val="6"/>
      </w:numPr>
    </w:pPr>
  </w:style>
  <w:style w:type="paragraph" w:styleId="Listepuces2">
    <w:name w:val="List Bullet 2"/>
    <w:basedOn w:val="Normal"/>
    <w:autoRedefine/>
    <w:semiHidden/>
    <w:rsid w:val="000B1845"/>
    <w:pPr>
      <w:numPr>
        <w:numId w:val="7"/>
      </w:numPr>
    </w:pPr>
  </w:style>
  <w:style w:type="paragraph" w:styleId="Listepuces3">
    <w:name w:val="List Bullet 3"/>
    <w:basedOn w:val="Normal"/>
    <w:autoRedefine/>
    <w:semiHidden/>
    <w:rsid w:val="000B1845"/>
    <w:pPr>
      <w:numPr>
        <w:numId w:val="8"/>
      </w:numPr>
    </w:pPr>
  </w:style>
  <w:style w:type="paragraph" w:styleId="Listepuces4">
    <w:name w:val="List Bullet 4"/>
    <w:basedOn w:val="Normal"/>
    <w:autoRedefine/>
    <w:semiHidden/>
    <w:rsid w:val="000B1845"/>
    <w:pPr>
      <w:numPr>
        <w:numId w:val="9"/>
      </w:numPr>
    </w:pPr>
  </w:style>
  <w:style w:type="paragraph" w:styleId="Listepuces5">
    <w:name w:val="List Bullet 5"/>
    <w:basedOn w:val="Normal"/>
    <w:autoRedefine/>
    <w:semiHidden/>
    <w:rsid w:val="000B1845"/>
    <w:pPr>
      <w:numPr>
        <w:numId w:val="10"/>
      </w:numPr>
    </w:pPr>
  </w:style>
  <w:style w:type="paragraph" w:styleId="Listecontinue">
    <w:name w:val="List Continue"/>
    <w:basedOn w:val="Normal"/>
    <w:semiHidden/>
    <w:rsid w:val="000B1845"/>
    <w:pPr>
      <w:spacing w:after="120"/>
      <w:ind w:left="360"/>
    </w:pPr>
  </w:style>
  <w:style w:type="paragraph" w:styleId="Listecontinue2">
    <w:name w:val="List Continue 2"/>
    <w:basedOn w:val="Normal"/>
    <w:semiHidden/>
    <w:rsid w:val="000B1845"/>
    <w:pPr>
      <w:spacing w:after="120"/>
      <w:ind w:left="720"/>
    </w:pPr>
  </w:style>
  <w:style w:type="paragraph" w:styleId="Listecontinue3">
    <w:name w:val="List Continue 3"/>
    <w:basedOn w:val="Normal"/>
    <w:semiHidden/>
    <w:rsid w:val="000B1845"/>
    <w:pPr>
      <w:spacing w:after="120"/>
      <w:ind w:left="1080"/>
    </w:pPr>
  </w:style>
  <w:style w:type="paragraph" w:styleId="Listecontinue4">
    <w:name w:val="List Continue 4"/>
    <w:basedOn w:val="Normal"/>
    <w:semiHidden/>
    <w:rsid w:val="000B1845"/>
    <w:pPr>
      <w:spacing w:after="120"/>
      <w:ind w:left="1440"/>
    </w:pPr>
  </w:style>
  <w:style w:type="paragraph" w:styleId="Listecontinue5">
    <w:name w:val="List Continue 5"/>
    <w:basedOn w:val="Normal"/>
    <w:semiHidden/>
    <w:rsid w:val="000B1845"/>
    <w:pPr>
      <w:spacing w:after="120"/>
      <w:ind w:left="1800"/>
    </w:pPr>
  </w:style>
  <w:style w:type="paragraph" w:styleId="Listenumros">
    <w:name w:val="List Number"/>
    <w:basedOn w:val="Normal"/>
    <w:semiHidden/>
    <w:rsid w:val="000B1845"/>
    <w:pPr>
      <w:numPr>
        <w:numId w:val="11"/>
      </w:numPr>
    </w:pPr>
  </w:style>
  <w:style w:type="paragraph" w:styleId="Listenumros2">
    <w:name w:val="List Number 2"/>
    <w:basedOn w:val="Normal"/>
    <w:semiHidden/>
    <w:rsid w:val="000B1845"/>
    <w:pPr>
      <w:numPr>
        <w:numId w:val="12"/>
      </w:numPr>
    </w:pPr>
  </w:style>
  <w:style w:type="paragraph" w:styleId="Listenumros3">
    <w:name w:val="List Number 3"/>
    <w:basedOn w:val="Normal"/>
    <w:semiHidden/>
    <w:rsid w:val="000B1845"/>
    <w:pPr>
      <w:numPr>
        <w:numId w:val="13"/>
      </w:numPr>
    </w:pPr>
  </w:style>
  <w:style w:type="paragraph" w:styleId="Listenumros4">
    <w:name w:val="List Number 4"/>
    <w:basedOn w:val="Normal"/>
    <w:semiHidden/>
    <w:rsid w:val="000B1845"/>
    <w:pPr>
      <w:numPr>
        <w:numId w:val="14"/>
      </w:numPr>
    </w:pPr>
  </w:style>
  <w:style w:type="paragraph" w:styleId="Listenumros5">
    <w:name w:val="List Number 5"/>
    <w:basedOn w:val="Normal"/>
    <w:semiHidden/>
    <w:rsid w:val="000B1845"/>
    <w:pPr>
      <w:numPr>
        <w:numId w:val="15"/>
      </w:numPr>
    </w:pPr>
  </w:style>
  <w:style w:type="paragraph" w:styleId="En-ttedemessage">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Retraitnormal">
    <w:name w:val="Normal Indent"/>
    <w:basedOn w:val="Normal"/>
    <w:semiHidden/>
    <w:rsid w:val="000B1845"/>
    <w:pPr>
      <w:ind w:left="720"/>
    </w:pPr>
  </w:style>
  <w:style w:type="paragraph" w:styleId="Titredenote">
    <w:name w:val="Note Heading"/>
    <w:basedOn w:val="Normal"/>
    <w:next w:val="Normal"/>
    <w:semiHidden/>
    <w:rsid w:val="000B1845"/>
  </w:style>
  <w:style w:type="character" w:styleId="Numrodepage">
    <w:name w:val="page number"/>
    <w:basedOn w:val="Policepardfaut"/>
    <w:semiHidden/>
    <w:rsid w:val="000B1845"/>
  </w:style>
  <w:style w:type="paragraph" w:styleId="Salutations">
    <w:name w:val="Salutation"/>
    <w:basedOn w:val="Normal"/>
    <w:next w:val="Normal"/>
    <w:semiHidden/>
    <w:rsid w:val="000B1845"/>
  </w:style>
  <w:style w:type="paragraph" w:styleId="Signature">
    <w:name w:val="Signature"/>
    <w:basedOn w:val="Normal"/>
    <w:semiHidden/>
    <w:rsid w:val="000B1845"/>
    <w:pPr>
      <w:ind w:left="4320"/>
    </w:pPr>
  </w:style>
  <w:style w:type="character" w:styleId="lev">
    <w:name w:val="Strong"/>
    <w:qFormat/>
    <w:rsid w:val="000B1845"/>
    <w:rPr>
      <w:b/>
      <w:bCs/>
    </w:rPr>
  </w:style>
  <w:style w:type="paragraph" w:styleId="Sous-titre">
    <w:name w:val="Subtitle"/>
    <w:basedOn w:val="Normal"/>
    <w:qFormat/>
    <w:rsid w:val="000B1845"/>
    <w:pPr>
      <w:spacing w:after="60"/>
      <w:jc w:val="center"/>
      <w:outlineLvl w:val="1"/>
    </w:pPr>
    <w:rPr>
      <w:rFonts w:ascii="Arial" w:hAnsi="Arial" w:cs="Arial"/>
    </w:rPr>
  </w:style>
  <w:style w:type="table" w:styleId="Effetsdetableau3D1">
    <w:name w:val="Table 3D effects 1"/>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utableau">
    <w:name w:val="Table Grid"/>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detableau1">
    <w:name w:val="Table Grid 1"/>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auprofessionnel">
    <w:name w:val="Table Professional"/>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web1">
    <w:name w:val="Table Web 1"/>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Textedebulles">
    <w:name w:val="Balloon Text"/>
    <w:basedOn w:val="Normal"/>
    <w:link w:val="TextedebullesCar"/>
    <w:rsid w:val="00683FBF"/>
    <w:pPr>
      <w:spacing w:after="0" w:line="240" w:lineRule="auto"/>
    </w:pPr>
    <w:rPr>
      <w:rFonts w:ascii="Tahoma" w:hAnsi="Tahoma" w:cs="Tahoma"/>
      <w:sz w:val="16"/>
      <w:szCs w:val="16"/>
    </w:rPr>
  </w:style>
  <w:style w:type="character" w:customStyle="1" w:styleId="TextedebullesCar">
    <w:name w:val="Texte de bulles Car"/>
    <w:link w:val="Textedebulles"/>
    <w:rsid w:val="00683FBF"/>
    <w:rPr>
      <w:rFonts w:ascii="Tahoma" w:eastAsia="Batang" w:hAnsi="Tahoma" w:cs="Tahoma"/>
      <w:sz w:val="16"/>
      <w:szCs w:val="16"/>
    </w:rPr>
  </w:style>
  <w:style w:type="character" w:styleId="Marquedecommentaire">
    <w:name w:val="annotation reference"/>
    <w:basedOn w:val="Policepardfaut"/>
    <w:rsid w:val="00FF66FB"/>
    <w:rPr>
      <w:sz w:val="18"/>
      <w:szCs w:val="18"/>
    </w:rPr>
  </w:style>
  <w:style w:type="paragraph" w:styleId="Commentaire">
    <w:name w:val="annotation text"/>
    <w:basedOn w:val="Normal"/>
    <w:link w:val="CommentaireCar"/>
    <w:rsid w:val="00FF66FB"/>
    <w:pPr>
      <w:spacing w:line="240" w:lineRule="auto"/>
    </w:pPr>
  </w:style>
  <w:style w:type="character" w:customStyle="1" w:styleId="CommentaireCar">
    <w:name w:val="Commentaire Car"/>
    <w:basedOn w:val="Policepardfaut"/>
    <w:link w:val="Commentaire"/>
    <w:rsid w:val="00FF66FB"/>
    <w:rPr>
      <w:rFonts w:ascii="Courier New" w:eastAsia="Batang" w:hAnsi="Courier New" w:cs="Courier New"/>
      <w:sz w:val="24"/>
      <w:szCs w:val="24"/>
      <w:lang w:val="en-US" w:eastAsia="en-US"/>
    </w:rPr>
  </w:style>
  <w:style w:type="paragraph" w:styleId="Objetducommentaire">
    <w:name w:val="annotation subject"/>
    <w:basedOn w:val="Commentaire"/>
    <w:next w:val="Commentaire"/>
    <w:link w:val="ObjetducommentaireCar"/>
    <w:rsid w:val="00FF66FB"/>
    <w:rPr>
      <w:b/>
      <w:bCs/>
      <w:sz w:val="20"/>
      <w:szCs w:val="20"/>
    </w:rPr>
  </w:style>
  <w:style w:type="character" w:customStyle="1" w:styleId="ObjetducommentaireCar">
    <w:name w:val="Objet du commentaire Car"/>
    <w:basedOn w:val="CommentaireCar"/>
    <w:link w:val="Objetducommentaire"/>
    <w:rsid w:val="00FF66FB"/>
    <w:rPr>
      <w:rFonts w:ascii="Courier New" w:eastAsia="Batang" w:hAnsi="Courier New" w:cs="Courier New"/>
      <w:b/>
      <w:bCs/>
      <w:sz w:val="24"/>
      <w:szCs w:val="24"/>
      <w:lang w:val="en-US" w:eastAsia="en-US"/>
    </w:rPr>
  </w:style>
  <w:style w:type="paragraph" w:styleId="Pardeliste">
    <w:name w:val="List Paragraph"/>
    <w:basedOn w:val="Normal"/>
    <w:uiPriority w:val="34"/>
    <w:qFormat/>
    <w:rsid w:val="003177CE"/>
    <w:pPr>
      <w:ind w:left="720"/>
      <w:contextualSpacing/>
    </w:pPr>
  </w:style>
  <w:style w:type="character" w:customStyle="1" w:styleId="PrformatHTMLCar">
    <w:name w:val="Préformaté HTML Car"/>
    <w:basedOn w:val="Policepardfaut"/>
    <w:link w:val="PrformatHTML"/>
    <w:uiPriority w:val="99"/>
    <w:semiHidden/>
    <w:rsid w:val="00B82254"/>
    <w:rPr>
      <w:rFonts w:ascii="Courier New" w:eastAsia="Batang"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454370156">
      <w:bodyDiv w:val="1"/>
      <w:marLeft w:val="0"/>
      <w:marRight w:val="0"/>
      <w:marTop w:val="0"/>
      <w:marBottom w:val="0"/>
      <w:divBdr>
        <w:top w:val="none" w:sz="0" w:space="0" w:color="auto"/>
        <w:left w:val="none" w:sz="0" w:space="0" w:color="auto"/>
        <w:bottom w:val="none" w:sz="0" w:space="0" w:color="auto"/>
        <w:right w:val="none" w:sz="0" w:space="0" w:color="auto"/>
      </w:divBdr>
    </w:div>
    <w:div w:id="464279661">
      <w:bodyDiv w:val="1"/>
      <w:marLeft w:val="0"/>
      <w:marRight w:val="0"/>
      <w:marTop w:val="0"/>
      <w:marBottom w:val="0"/>
      <w:divBdr>
        <w:top w:val="none" w:sz="0" w:space="0" w:color="auto"/>
        <w:left w:val="none" w:sz="0" w:space="0" w:color="auto"/>
        <w:bottom w:val="none" w:sz="0" w:space="0" w:color="auto"/>
        <w:right w:val="none" w:sz="0" w:space="0" w:color="auto"/>
      </w:divBdr>
    </w:div>
    <w:div w:id="723993637">
      <w:bodyDiv w:val="1"/>
      <w:marLeft w:val="0"/>
      <w:marRight w:val="0"/>
      <w:marTop w:val="0"/>
      <w:marBottom w:val="0"/>
      <w:divBdr>
        <w:top w:val="none" w:sz="0" w:space="0" w:color="auto"/>
        <w:left w:val="none" w:sz="0" w:space="0" w:color="auto"/>
        <w:bottom w:val="none" w:sz="0" w:space="0" w:color="auto"/>
        <w:right w:val="none" w:sz="0" w:space="0" w:color="auto"/>
      </w:divBdr>
    </w:div>
    <w:div w:id="898395783">
      <w:bodyDiv w:val="1"/>
      <w:marLeft w:val="0"/>
      <w:marRight w:val="0"/>
      <w:marTop w:val="0"/>
      <w:marBottom w:val="0"/>
      <w:divBdr>
        <w:top w:val="none" w:sz="0" w:space="0" w:color="auto"/>
        <w:left w:val="none" w:sz="0" w:space="0" w:color="auto"/>
        <w:bottom w:val="none" w:sz="0" w:space="0" w:color="auto"/>
        <w:right w:val="none" w:sz="0" w:space="0" w:color="auto"/>
      </w:divBdr>
    </w:div>
    <w:div w:id="1045913845">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664699665">
      <w:bodyDiv w:val="1"/>
      <w:marLeft w:val="0"/>
      <w:marRight w:val="0"/>
      <w:marTop w:val="0"/>
      <w:marBottom w:val="0"/>
      <w:divBdr>
        <w:top w:val="none" w:sz="0" w:space="0" w:color="auto"/>
        <w:left w:val="none" w:sz="0" w:space="0" w:color="auto"/>
        <w:bottom w:val="none" w:sz="0" w:space="0" w:color="auto"/>
        <w:right w:val="none" w:sz="0" w:space="0" w:color="auto"/>
      </w:divBdr>
    </w:div>
    <w:div w:id="202821400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yperlink" Target="mailto:victor.gouet@epitech.eu"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victor.gouet@epitech.eu" TargetMode="External"/><Relationship Id="rId9" Type="http://schemas.openxmlformats.org/officeDocument/2006/relationships/hyperlink" Target="mailto:Fernand.veyrier@epitech.eu" TargetMode="External"/><Relationship Id="rId10" Type="http://schemas.openxmlformats.org/officeDocument/2006/relationships/hyperlink" Target="mailto:victor.gouet@epitech.e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Victor/Downloads/2-Word-v2.0.template.dot"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B97366-6828-7F4E-A20F-CBC93C390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744</TotalTime>
  <Pages>22</Pages>
  <Words>5517</Words>
  <Characters>30347</Characters>
  <Application>Microsoft Macintosh Word</Application>
  <DocSecurity>0</DocSecurity>
  <Lines>252</Lines>
  <Paragraphs>71</Paragraphs>
  <ScaleCrop>false</ScaleCrop>
  <HeadingPairs>
    <vt:vector size="2" baseType="variant">
      <vt:variant>
        <vt:lpstr>Titre</vt:lpstr>
      </vt:variant>
      <vt:variant>
        <vt:i4>1</vt:i4>
      </vt:variant>
    </vt:vector>
  </HeadingPairs>
  <TitlesOfParts>
    <vt:vector size="1" baseType="lpstr">
      <vt:lpstr>Network Working Group</vt:lpstr>
    </vt:vector>
  </TitlesOfParts>
  <Company>USC/ISI</Company>
  <LinksUpToDate>false</LinksUpToDate>
  <CharactersWithSpaces>35793</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victor gouet</dc:creator>
  <cp:keywords/>
  <cp:lastModifiedBy>victor gouet</cp:lastModifiedBy>
  <cp:revision>71</cp:revision>
  <cp:lastPrinted>2016-11-16T09:32:00Z</cp:lastPrinted>
  <dcterms:created xsi:type="dcterms:W3CDTF">2016-11-16T09:21:00Z</dcterms:created>
  <dcterms:modified xsi:type="dcterms:W3CDTF">2016-11-19T13:34:00Z</dcterms:modified>
</cp:coreProperties>
</file>